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55F22" w14:textId="77777777" w:rsidR="00D5413C" w:rsidRDefault="000C6762">
      <w:pPr>
        <w:pStyle w:val="Foto"/>
      </w:pPr>
      <w:bookmarkStart w:id="0" w:name="_Hlk110962835"/>
      <w:bookmarkEnd w:id="0"/>
      <w:r w:rsidRPr="00FC391B">
        <w:rPr>
          <w:noProof/>
        </w:rPr>
        <w:drawing>
          <wp:anchor distT="0" distB="0" distL="114300" distR="114300" simplePos="0" relativeHeight="251659264" behindDoc="1" locked="0" layoutInCell="1" allowOverlap="1" wp14:anchorId="60AFE742" wp14:editId="5747AC30">
            <wp:simplePos x="0" y="0"/>
            <wp:positionH relativeFrom="margin">
              <wp:align>center</wp:align>
            </wp:positionH>
            <wp:positionV relativeFrom="paragraph">
              <wp:posOffset>279128</wp:posOffset>
            </wp:positionV>
            <wp:extent cx="4610991" cy="4610991"/>
            <wp:effectExtent l="0" t="0" r="0" b="0"/>
            <wp:wrapNone/>
            <wp:docPr id="16" name="Picture 4" descr="Risultati immagini per logo unisa">
              <a:extLst xmlns:a="http://schemas.openxmlformats.org/drawingml/2006/main">
                <a:ext uri="{FF2B5EF4-FFF2-40B4-BE49-F238E27FC236}">
                  <a16:creationId xmlns:a16="http://schemas.microsoft.com/office/drawing/2014/main" id="{9B78403E-184D-43A6-84E9-CB7C0FFB3B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 descr="Risultati immagini per logo unisa">
                      <a:extLst>
                        <a:ext uri="{FF2B5EF4-FFF2-40B4-BE49-F238E27FC236}">
                          <a16:creationId xmlns:a16="http://schemas.microsoft.com/office/drawing/2014/main" id="{9B78403E-184D-43A6-84E9-CB7C0FFB3B0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alphaModFix amt="10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991" cy="4610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E488A" w:rsidRPr="00FC391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A585C6" wp14:editId="300A030D">
                <wp:simplePos x="0" y="0"/>
                <wp:positionH relativeFrom="column">
                  <wp:posOffset>215435</wp:posOffset>
                </wp:positionH>
                <wp:positionV relativeFrom="paragraph">
                  <wp:posOffset>-635969</wp:posOffset>
                </wp:positionV>
                <wp:extent cx="3221588" cy="369332"/>
                <wp:effectExtent l="0" t="0" r="0" b="0"/>
                <wp:wrapNone/>
                <wp:docPr id="25" name="CasellaDiTesto 24">
                  <a:extLst xmlns:a="http://schemas.openxmlformats.org/drawingml/2006/main">
                    <a:ext uri="{FF2B5EF4-FFF2-40B4-BE49-F238E27FC236}">
                      <a16:creationId xmlns:a16="http://schemas.microsoft.com/office/drawing/2014/main" id="{5FB8ECF8-2AE1-41A8-B1B0-457AEFA82AC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588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461FD7" w14:textId="77777777" w:rsidR="00FC391B" w:rsidRPr="00CE488A" w:rsidRDefault="00FC391B" w:rsidP="00FC391B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CE488A">
                              <w:rPr>
                                <w:rFonts w:ascii="Calibri" w:hAnsi="Calibri"/>
                                <w:b/>
                                <w:bCs/>
                                <w:color w:val="C3857F"/>
                                <w:kern w:val="24"/>
                                <w:sz w:val="56"/>
                                <w:szCs w:val="56"/>
                              </w:rPr>
                              <w:t>Università degli Studi di Salerno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A585C6" id="_x0000_t202" coordsize="21600,21600" o:spt="202" path="m,l,21600r21600,l21600,xe">
                <v:stroke joinstyle="miter"/>
                <v:path gradientshapeok="t" o:connecttype="rect"/>
              </v:shapetype>
              <v:shape id="CasellaDiTesto 24" o:spid="_x0000_s1026" type="#_x0000_t202" style="position:absolute;left:0;text-align:left;margin-left:16.95pt;margin-top:-50.1pt;width:253.65pt;height:29.1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" filled="f" stroked="f">
                <v:textbox style="mso-fit-shape-to-text:t">
                  <w:txbxContent>
                    <w:p w14:paraId="20461FD7" w14:textId="77777777" w:rsidR="00FC391B" w:rsidRPr="00CE488A" w:rsidRDefault="00FC391B" w:rsidP="00FC391B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CE488A">
                        <w:rPr>
                          <w:rFonts w:ascii="Calibri" w:hAnsi="Calibri"/>
                          <w:b/>
                          <w:bCs/>
                          <w:color w:val="C3857F"/>
                          <w:kern w:val="24"/>
                          <w:sz w:val="56"/>
                          <w:szCs w:val="56"/>
                        </w:rPr>
                        <w:t>Università degli Studi di Salerno</w:t>
                      </w:r>
                    </w:p>
                  </w:txbxContent>
                </v:textbox>
              </v:shape>
            </w:pict>
          </mc:Fallback>
        </mc:AlternateContent>
      </w:r>
    </w:p>
    <w:p w14:paraId="778F5891" w14:textId="4734C190" w:rsidR="001638F6" w:rsidRPr="00E5712F" w:rsidRDefault="00762ED1" w:rsidP="00D5413C">
      <w:pPr>
        <w:pStyle w:val="Titolo"/>
      </w:pPr>
      <w:r w:rsidRPr="00E5712F">
        <w:t>Penetration Testing</w:t>
      </w:r>
    </w:p>
    <w:p w14:paraId="51459BE0" w14:textId="61D2DB3F" w:rsidR="005D6A9F" w:rsidRPr="0037555B" w:rsidRDefault="006773A2" w:rsidP="005D6A9F">
      <w:pPr>
        <w:pStyle w:val="Sottotitolo"/>
      </w:pPr>
      <w:r>
        <w:t>HACKABLE III</w:t>
      </w:r>
    </w:p>
    <w:p w14:paraId="7679C6A6" w14:textId="2B83B5CD" w:rsidR="003422FF" w:rsidRDefault="005D6A9F" w:rsidP="005D6A9F">
      <w:pPr>
        <w:pStyle w:val="Informazionicontat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23E8F6" wp14:editId="7BACD3AB">
                <wp:simplePos x="0" y="0"/>
                <wp:positionH relativeFrom="column">
                  <wp:posOffset>-1143000</wp:posOffset>
                </wp:positionH>
                <wp:positionV relativeFrom="paragraph">
                  <wp:posOffset>6514465</wp:posOffset>
                </wp:positionV>
                <wp:extent cx="7727136" cy="433705"/>
                <wp:effectExtent l="0" t="0" r="0" b="0"/>
                <wp:wrapNone/>
                <wp:docPr id="4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7136" cy="4337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8BE05" id="Rettangolo 4" o:spid="_x0000_s1026" style="position:absolute;margin-left:-90pt;margin-top:512.95pt;width:608.45pt;height:34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" fillcolor="#bfbfbf [2412]" stroked="f" strokeweight="2pt"/>
            </w:pict>
          </mc:Fallback>
        </mc:AlternateContent>
      </w:r>
      <w:r w:rsidRPr="000C676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415111" wp14:editId="54CFBC16">
                <wp:simplePos x="0" y="0"/>
                <wp:positionH relativeFrom="column">
                  <wp:posOffset>-1155700</wp:posOffset>
                </wp:positionH>
                <wp:positionV relativeFrom="paragraph">
                  <wp:posOffset>6491144</wp:posOffset>
                </wp:positionV>
                <wp:extent cx="7683560" cy="0"/>
                <wp:effectExtent l="0" t="12700" r="25400" b="25400"/>
                <wp:wrapNone/>
                <wp:docPr id="14" name="Connettore diritto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0A73805-120B-4F0D-BF81-4B8CDC667B6B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835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AD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75C0349" id="Connettore diritto 13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91pt,511.1pt" to="514pt,5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" strokecolor="#ad0000" strokeweight="3pt">
                <o:lock v:ext="edit" shapetype="f"/>
              </v:line>
            </w:pict>
          </mc:Fallback>
        </mc:AlternateContent>
      </w:r>
      <w:r w:rsidR="006773A2">
        <w:t>Federica Ungherese</w:t>
      </w:r>
      <w:r>
        <w:rPr>
          <w:lang w:bidi="it-IT"/>
        </w:rPr>
        <w:t xml:space="preserve"> | </w:t>
      </w:r>
      <w:sdt>
        <w:sdtPr>
          <w:alias w:val="Corso:"/>
          <w:tag w:val="Corso:"/>
          <w:id w:val="-1824112714"/>
          <w:placeholder>
            <w:docPart w:val="4573BCD9F82842B59CB64A476EFD06A0"/>
          </w:placeholder>
          <w:temporary/>
          <w:showingPlcHdr/>
          <w15:appearance w15:val="hidden"/>
        </w:sdtPr>
        <w:sdtContent>
          <w:r>
            <w:rPr>
              <w:lang w:bidi="it-IT"/>
            </w:rPr>
            <w:t>Corso</w:t>
          </w:r>
        </w:sdtContent>
      </w:sdt>
      <w:r>
        <w:t xml:space="preserve"> di PTEH</w:t>
      </w:r>
      <w:r>
        <w:rPr>
          <w:rFonts w:ascii="Times New Roman"/>
          <w:noProof/>
          <w:sz w:val="20"/>
          <w:lang w:eastAsia="it-IT"/>
        </w:rPr>
        <w:drawing>
          <wp:anchor distT="0" distB="0" distL="114300" distR="114300" simplePos="0" relativeHeight="251662336" behindDoc="0" locked="0" layoutInCell="1" allowOverlap="1" wp14:anchorId="406F79B3" wp14:editId="0F9C9C7A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274310" cy="1035050"/>
            <wp:effectExtent l="0" t="0" r="0" b="6350"/>
            <wp:wrapSquare wrapText="bothSides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bidi="it-IT"/>
        </w:rPr>
        <w:t xml:space="preserve"> | </w:t>
      </w:r>
      <w:r>
        <w:t>A.A. 20</w:t>
      </w:r>
      <w:r w:rsidR="00E5712F">
        <w:t>21</w:t>
      </w:r>
      <w:r>
        <w:t>/202</w:t>
      </w:r>
      <w:r w:rsidR="00E5712F">
        <w:t>2</w:t>
      </w:r>
      <w:r w:rsidR="003422FF">
        <w:rPr>
          <w:lang w:bidi="it-IT"/>
        </w:rPr>
        <w:br w:type="page"/>
      </w:r>
    </w:p>
    <w:sdt>
      <w:sdtPr>
        <w:rPr>
          <w:rFonts w:asciiTheme="minorHAnsi" w:eastAsiaTheme="minorEastAsia" w:hAnsiTheme="minorHAnsi" w:cstheme="minorBidi"/>
          <w:color w:val="4D322D" w:themeColor="text2"/>
          <w:sz w:val="22"/>
          <w:szCs w:val="22"/>
        </w:rPr>
        <w:id w:val="-17814084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C6CC2F" w14:textId="77777777" w:rsidR="004A3D0B" w:rsidRDefault="004A3D0B">
          <w:pPr>
            <w:pStyle w:val="Titolosommario"/>
          </w:pPr>
          <w:r>
            <w:t>Sommario</w:t>
          </w:r>
        </w:p>
        <w:p w14:paraId="4BF947D6" w14:textId="0F4FC22D" w:rsidR="00F418AC" w:rsidRDefault="004A3D0B">
          <w:pPr>
            <w:pStyle w:val="Sommario1"/>
            <w:tabs>
              <w:tab w:val="right" w:leader="dot" w:pos="8296"/>
            </w:tabs>
            <w:rPr>
              <w:b w:val="0"/>
              <w:bCs w:val="0"/>
              <w:caps w:val="0"/>
              <w:noProof/>
              <w:color w:val="auto"/>
              <w:u w:val="none"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12177334" w:history="1">
            <w:r w:rsidR="00F418AC" w:rsidRPr="000F059E">
              <w:rPr>
                <w:rStyle w:val="Collegamentoipertestuale"/>
                <w:noProof/>
              </w:rPr>
              <w:t>Introduzione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_Toc112177334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3545CBDD" w14:textId="2A73B573" w:rsidR="00F418AC" w:rsidRDefault="00000000">
          <w:pPr>
            <w:pStyle w:val="Sommario2"/>
            <w:tabs>
              <w:tab w:val="right" w:leader="dot" w:pos="8296"/>
            </w:tabs>
            <w:rPr>
              <w:b w:val="0"/>
              <w:bCs w:val="0"/>
              <w:smallCaps w:val="0"/>
              <w:noProof/>
              <w:color w:val="auto"/>
              <w:lang w:eastAsia="it-IT"/>
            </w:rPr>
          </w:pPr>
          <w:hyperlink w:anchor="_Toc112177335" w:history="1">
            <w:r w:rsidR="00F418AC" w:rsidRPr="000F059E">
              <w:rPr>
                <w:rStyle w:val="Collegamentoipertestuale"/>
                <w:noProof/>
              </w:rPr>
              <w:t>Macchina attaccante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_Toc112177335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51AA9F12" w14:textId="538C077C" w:rsidR="00F418AC" w:rsidRDefault="00000000">
          <w:pPr>
            <w:pStyle w:val="Sommario2"/>
            <w:tabs>
              <w:tab w:val="right" w:leader="dot" w:pos="8296"/>
            </w:tabs>
            <w:rPr>
              <w:b w:val="0"/>
              <w:bCs w:val="0"/>
              <w:smallCaps w:val="0"/>
              <w:noProof/>
              <w:color w:val="auto"/>
              <w:lang w:eastAsia="it-IT"/>
            </w:rPr>
          </w:pPr>
          <w:hyperlink w:anchor="_Toc112177336" w:history="1">
            <w:r w:rsidR="00F418AC" w:rsidRPr="000F059E">
              <w:rPr>
                <w:rStyle w:val="Collegamentoipertestuale"/>
                <w:noProof/>
              </w:rPr>
              <w:t>Asset analizzato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_Toc112177336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19A561D0" w14:textId="235C5202" w:rsidR="00F418AC" w:rsidRDefault="00000000">
          <w:pPr>
            <w:pStyle w:val="Sommario2"/>
            <w:tabs>
              <w:tab w:val="right" w:leader="dot" w:pos="8296"/>
            </w:tabs>
            <w:rPr>
              <w:b w:val="0"/>
              <w:bCs w:val="0"/>
              <w:smallCaps w:val="0"/>
              <w:noProof/>
              <w:color w:val="auto"/>
              <w:lang w:eastAsia="it-IT"/>
            </w:rPr>
          </w:pPr>
          <w:hyperlink w:anchor="_Toc112177337" w:history="1">
            <w:r w:rsidR="00F418AC" w:rsidRPr="000F059E">
              <w:rPr>
                <w:rStyle w:val="Collegamentoipertestuale"/>
                <w:noProof/>
              </w:rPr>
              <w:t>Ambiente operativo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_Toc112177337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78A62E18" w14:textId="76DF8040" w:rsidR="00F418AC" w:rsidRDefault="00000000">
          <w:pPr>
            <w:pStyle w:val="Sommario1"/>
            <w:tabs>
              <w:tab w:val="right" w:leader="dot" w:pos="8296"/>
            </w:tabs>
            <w:rPr>
              <w:b w:val="0"/>
              <w:bCs w:val="0"/>
              <w:caps w:val="0"/>
              <w:noProof/>
              <w:color w:val="auto"/>
              <w:u w:val="none"/>
              <w:lang w:eastAsia="it-IT"/>
            </w:rPr>
          </w:pPr>
          <w:hyperlink w:anchor="_Toc112177338" w:history="1">
            <w:r w:rsidR="00F418AC" w:rsidRPr="000F059E">
              <w:rPr>
                <w:rStyle w:val="Collegamentoipertestuale"/>
                <w:noProof/>
              </w:rPr>
              <w:t>Fasi del Penetration Testing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_Toc112177338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1A433E24" w14:textId="3E030591" w:rsidR="00F418AC" w:rsidRDefault="00000000">
          <w:pPr>
            <w:pStyle w:val="Sommario2"/>
            <w:tabs>
              <w:tab w:val="right" w:leader="dot" w:pos="8296"/>
            </w:tabs>
            <w:rPr>
              <w:b w:val="0"/>
              <w:bCs w:val="0"/>
              <w:smallCaps w:val="0"/>
              <w:noProof/>
              <w:color w:val="auto"/>
              <w:lang w:eastAsia="it-IT"/>
            </w:rPr>
          </w:pPr>
          <w:hyperlink w:anchor="_Toc112177339" w:history="1">
            <w:r w:rsidR="00F418AC" w:rsidRPr="000F059E">
              <w:rPr>
                <w:rStyle w:val="Collegamentoipertestuale"/>
                <w:noProof/>
              </w:rPr>
              <w:t>Target Scoping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_Toc112177339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20B3A274" w14:textId="38332B4E" w:rsidR="00F418AC" w:rsidRDefault="00000000">
          <w:pPr>
            <w:pStyle w:val="Sommario2"/>
            <w:tabs>
              <w:tab w:val="right" w:leader="dot" w:pos="8296"/>
            </w:tabs>
            <w:rPr>
              <w:b w:val="0"/>
              <w:bCs w:val="0"/>
              <w:smallCaps w:val="0"/>
              <w:noProof/>
              <w:color w:val="auto"/>
              <w:lang w:eastAsia="it-IT"/>
            </w:rPr>
          </w:pPr>
          <w:hyperlink w:anchor="_Toc112177340" w:history="1">
            <w:r w:rsidR="00F418AC" w:rsidRPr="000F059E">
              <w:rPr>
                <w:rStyle w:val="Collegamentoipertestuale"/>
                <w:noProof/>
              </w:rPr>
              <w:t>Information Gathering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_Toc112177340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3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266BF889" w14:textId="5B415C70" w:rsidR="00F418AC" w:rsidRDefault="00000000">
          <w:pPr>
            <w:pStyle w:val="Sommario2"/>
            <w:tabs>
              <w:tab w:val="right" w:leader="dot" w:pos="8296"/>
            </w:tabs>
            <w:rPr>
              <w:b w:val="0"/>
              <w:bCs w:val="0"/>
              <w:smallCaps w:val="0"/>
              <w:noProof/>
              <w:color w:val="auto"/>
              <w:lang w:eastAsia="it-IT"/>
            </w:rPr>
          </w:pPr>
          <w:hyperlink w:anchor="_Toc112177341" w:history="1">
            <w:r w:rsidR="00F418AC" w:rsidRPr="000F059E">
              <w:rPr>
                <w:rStyle w:val="Collegamentoipertestuale"/>
                <w:noProof/>
              </w:rPr>
              <w:t>Target Discovery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_Toc112177341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3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172A62AF" w14:textId="62C8799A" w:rsidR="00F418AC" w:rsidRDefault="00000000">
          <w:pPr>
            <w:pStyle w:val="Sommario3"/>
            <w:tabs>
              <w:tab w:val="right" w:leader="dot" w:pos="8296"/>
            </w:tabs>
            <w:rPr>
              <w:smallCaps w:val="0"/>
              <w:noProof/>
              <w:color w:val="auto"/>
              <w:lang w:eastAsia="it-IT"/>
            </w:rPr>
          </w:pPr>
          <w:hyperlink w:anchor="_Toc112177342" w:history="1">
            <w:r w:rsidR="00F418AC" w:rsidRPr="000F059E">
              <w:rPr>
                <w:rStyle w:val="Collegamentoipertestuale"/>
                <w:noProof/>
              </w:rPr>
              <w:t>OS fingerprinting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_Toc112177342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4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50188EEB" w14:textId="0C9C5D81" w:rsidR="00F418AC" w:rsidRDefault="00000000">
          <w:pPr>
            <w:pStyle w:val="Sommario2"/>
            <w:tabs>
              <w:tab w:val="right" w:leader="dot" w:pos="8296"/>
            </w:tabs>
            <w:rPr>
              <w:b w:val="0"/>
              <w:bCs w:val="0"/>
              <w:smallCaps w:val="0"/>
              <w:noProof/>
              <w:color w:val="auto"/>
              <w:lang w:eastAsia="it-IT"/>
            </w:rPr>
          </w:pPr>
          <w:hyperlink w:anchor="_Toc112177343" w:history="1">
            <w:r w:rsidR="00F418AC" w:rsidRPr="000F059E">
              <w:rPr>
                <w:rStyle w:val="Collegamentoipertestuale"/>
                <w:noProof/>
              </w:rPr>
              <w:t>Enumerating Target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_Toc112177343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6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592FA1D0" w14:textId="3A97DB05" w:rsidR="00F418AC" w:rsidRDefault="00000000">
          <w:pPr>
            <w:pStyle w:val="Sommario3"/>
            <w:tabs>
              <w:tab w:val="right" w:leader="dot" w:pos="8296"/>
            </w:tabs>
            <w:rPr>
              <w:smallCaps w:val="0"/>
              <w:noProof/>
              <w:color w:val="auto"/>
              <w:lang w:eastAsia="it-IT"/>
            </w:rPr>
          </w:pPr>
          <w:hyperlink w:anchor="_Toc112177344" w:history="1">
            <w:r w:rsidR="00F418AC" w:rsidRPr="000F059E">
              <w:rPr>
                <w:rStyle w:val="Collegamentoipertestuale"/>
                <w:noProof/>
              </w:rPr>
              <w:t>Home page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_Toc112177344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8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135F9D9B" w14:textId="082D55AE" w:rsidR="00F418AC" w:rsidRDefault="00000000">
          <w:pPr>
            <w:pStyle w:val="Sommario3"/>
            <w:tabs>
              <w:tab w:val="right" w:leader="dot" w:pos="8296"/>
            </w:tabs>
            <w:rPr>
              <w:smallCaps w:val="0"/>
              <w:noProof/>
              <w:color w:val="auto"/>
              <w:lang w:eastAsia="it-IT"/>
            </w:rPr>
          </w:pPr>
          <w:hyperlink w:anchor="_Toc112177345" w:history="1">
            <w:r w:rsidR="00F418AC" w:rsidRPr="000F059E">
              <w:rPr>
                <w:rStyle w:val="Collegamentoipertestuale"/>
                <w:noProof/>
              </w:rPr>
              <w:t>Login page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_Toc112177345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10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562DEC25" w14:textId="083D8403" w:rsidR="00F418AC" w:rsidRDefault="00000000">
          <w:pPr>
            <w:pStyle w:val="Sommario2"/>
            <w:tabs>
              <w:tab w:val="right" w:leader="dot" w:pos="8296"/>
            </w:tabs>
            <w:rPr>
              <w:b w:val="0"/>
              <w:bCs w:val="0"/>
              <w:smallCaps w:val="0"/>
              <w:noProof/>
              <w:color w:val="auto"/>
              <w:lang w:eastAsia="it-IT"/>
            </w:rPr>
          </w:pPr>
          <w:hyperlink w:anchor="_Toc112177346" w:history="1">
            <w:r w:rsidR="00F418AC" w:rsidRPr="000F059E">
              <w:rPr>
                <w:rStyle w:val="Collegamentoipertestuale"/>
                <w:noProof/>
              </w:rPr>
              <w:t>Vulnerability Mapping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_Toc112177346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14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3AC9210E" w14:textId="723F1927" w:rsidR="00F418AC" w:rsidRDefault="00000000">
          <w:pPr>
            <w:pStyle w:val="Sommario3"/>
            <w:tabs>
              <w:tab w:val="right" w:leader="dot" w:pos="8296"/>
            </w:tabs>
            <w:rPr>
              <w:smallCaps w:val="0"/>
              <w:noProof/>
              <w:color w:val="auto"/>
              <w:lang w:eastAsia="it-IT"/>
            </w:rPr>
          </w:pPr>
          <w:hyperlink w:anchor="_Toc112177347" w:history="1">
            <w:r w:rsidR="00F418AC" w:rsidRPr="000F059E">
              <w:rPr>
                <w:rStyle w:val="Collegamentoipertestuale"/>
                <w:noProof/>
              </w:rPr>
              <w:t>Directory indexing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_Toc112177347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14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5105F937" w14:textId="07DBFF54" w:rsidR="00F418AC" w:rsidRDefault="00000000">
          <w:pPr>
            <w:pStyle w:val="Sommario3"/>
            <w:tabs>
              <w:tab w:val="right" w:leader="dot" w:pos="8296"/>
            </w:tabs>
            <w:rPr>
              <w:smallCaps w:val="0"/>
              <w:noProof/>
              <w:color w:val="auto"/>
              <w:lang w:eastAsia="it-IT"/>
            </w:rPr>
          </w:pPr>
          <w:hyperlink w:anchor="_Toc112177348" w:history="1">
            <w:r w:rsidR="00F418AC" w:rsidRPr="000F059E">
              <w:rPr>
                <w:rStyle w:val="Collegamentoipertestuale"/>
                <w:noProof/>
              </w:rPr>
              <w:t>Vulnerability assessment manuale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_Toc112177348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16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6D3698BB" w14:textId="292D3CA2" w:rsidR="00F418AC" w:rsidRDefault="00000000">
          <w:pPr>
            <w:pStyle w:val="Sommario3"/>
            <w:tabs>
              <w:tab w:val="right" w:leader="dot" w:pos="8296"/>
            </w:tabs>
            <w:rPr>
              <w:smallCaps w:val="0"/>
              <w:noProof/>
              <w:color w:val="auto"/>
              <w:lang w:eastAsia="it-IT"/>
            </w:rPr>
          </w:pPr>
          <w:hyperlink w:anchor="_Toc112177349" w:history="1">
            <w:r w:rsidR="00F418AC" w:rsidRPr="000F059E">
              <w:rPr>
                <w:rStyle w:val="Collegamentoipertestuale"/>
                <w:noProof/>
              </w:rPr>
              <w:t>Strumenti automatici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_Toc112177349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17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628E3165" w14:textId="005EE1E7" w:rsidR="00F418AC" w:rsidRDefault="00000000">
          <w:pPr>
            <w:pStyle w:val="Sommario2"/>
            <w:tabs>
              <w:tab w:val="right" w:leader="dot" w:pos="8296"/>
            </w:tabs>
            <w:rPr>
              <w:b w:val="0"/>
              <w:bCs w:val="0"/>
              <w:smallCaps w:val="0"/>
              <w:noProof/>
              <w:color w:val="auto"/>
              <w:lang w:eastAsia="it-IT"/>
            </w:rPr>
          </w:pPr>
          <w:hyperlink w:anchor="_Toc112177350" w:history="1">
            <w:r w:rsidR="00F418AC" w:rsidRPr="000F059E">
              <w:rPr>
                <w:rStyle w:val="Collegamentoipertestuale"/>
                <w:noProof/>
              </w:rPr>
              <w:t>Exploitation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_Toc112177350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20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0409EC73" w14:textId="5E6659BD" w:rsidR="00F418AC" w:rsidRDefault="00000000">
          <w:pPr>
            <w:pStyle w:val="Sommario3"/>
            <w:tabs>
              <w:tab w:val="right" w:leader="dot" w:pos="8296"/>
            </w:tabs>
            <w:rPr>
              <w:smallCaps w:val="0"/>
              <w:noProof/>
              <w:color w:val="auto"/>
              <w:lang w:eastAsia="it-IT"/>
            </w:rPr>
          </w:pPr>
          <w:hyperlink w:anchor="_Toc112177351" w:history="1">
            <w:r w:rsidR="00F418AC" w:rsidRPr="000F059E">
              <w:rPr>
                <w:rStyle w:val="Collegamentoipertestuale"/>
                <w:noProof/>
              </w:rPr>
              <w:t>Decodifica dei dati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_Toc112177351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21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0BC0BBD1" w14:textId="3C765797" w:rsidR="00F418AC" w:rsidRDefault="00000000">
          <w:pPr>
            <w:pStyle w:val="Sommario3"/>
            <w:tabs>
              <w:tab w:val="right" w:leader="dot" w:pos="8296"/>
            </w:tabs>
            <w:rPr>
              <w:smallCaps w:val="0"/>
              <w:noProof/>
              <w:color w:val="auto"/>
              <w:lang w:eastAsia="it-IT"/>
            </w:rPr>
          </w:pPr>
          <w:hyperlink w:anchor="_Toc112177352" w:history="1">
            <w:r w:rsidR="00F418AC" w:rsidRPr="000F059E">
              <w:rPr>
                <w:rStyle w:val="Collegamentoipertestuale"/>
                <w:noProof/>
              </w:rPr>
              <w:t>Port knocking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_Toc112177352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22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7BF1F1B3" w14:textId="5A199696" w:rsidR="00F418AC" w:rsidRDefault="00000000">
          <w:pPr>
            <w:pStyle w:val="Sommario3"/>
            <w:tabs>
              <w:tab w:val="right" w:leader="dot" w:pos="8296"/>
            </w:tabs>
            <w:rPr>
              <w:smallCaps w:val="0"/>
              <w:noProof/>
              <w:color w:val="auto"/>
              <w:lang w:eastAsia="it-IT"/>
            </w:rPr>
          </w:pPr>
          <w:hyperlink w:anchor="_Toc112177353" w:history="1">
            <w:r w:rsidR="00F418AC" w:rsidRPr="000F059E">
              <w:rPr>
                <w:rStyle w:val="Collegamentoipertestuale"/>
                <w:noProof/>
              </w:rPr>
              <w:t>Password cracking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_Toc112177353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23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0BD269C0" w14:textId="0EFC29A2" w:rsidR="00F418AC" w:rsidRDefault="00000000">
          <w:pPr>
            <w:pStyle w:val="Sommario3"/>
            <w:tabs>
              <w:tab w:val="right" w:leader="dot" w:pos="8296"/>
            </w:tabs>
            <w:rPr>
              <w:smallCaps w:val="0"/>
              <w:noProof/>
              <w:color w:val="auto"/>
              <w:lang w:eastAsia="it-IT"/>
            </w:rPr>
          </w:pPr>
          <w:hyperlink w:anchor="_Toc112177354" w:history="1">
            <w:r w:rsidR="00F418AC" w:rsidRPr="000F059E">
              <w:rPr>
                <w:rStyle w:val="Collegamentoipertestuale"/>
                <w:noProof/>
              </w:rPr>
              <w:t>Accesso ssh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_Toc112177354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24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222F98D5" w14:textId="3C7121F9" w:rsidR="00F418AC" w:rsidRDefault="00000000">
          <w:pPr>
            <w:pStyle w:val="Sommario2"/>
            <w:tabs>
              <w:tab w:val="right" w:leader="dot" w:pos="8296"/>
            </w:tabs>
            <w:rPr>
              <w:b w:val="0"/>
              <w:bCs w:val="0"/>
              <w:smallCaps w:val="0"/>
              <w:noProof/>
              <w:color w:val="auto"/>
              <w:lang w:eastAsia="it-IT"/>
            </w:rPr>
          </w:pPr>
          <w:hyperlink w:anchor="_Toc112177355" w:history="1">
            <w:r w:rsidR="00F418AC" w:rsidRPr="000F059E">
              <w:rPr>
                <w:rStyle w:val="Collegamentoipertestuale"/>
                <w:noProof/>
              </w:rPr>
              <w:t>Privilege Escalation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_Toc112177355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27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1706F20E" w14:textId="7093FC79" w:rsidR="00F418AC" w:rsidRDefault="00000000">
          <w:pPr>
            <w:pStyle w:val="Sommario2"/>
            <w:tabs>
              <w:tab w:val="right" w:leader="dot" w:pos="8296"/>
            </w:tabs>
            <w:rPr>
              <w:b w:val="0"/>
              <w:bCs w:val="0"/>
              <w:smallCaps w:val="0"/>
              <w:noProof/>
              <w:color w:val="auto"/>
              <w:lang w:eastAsia="it-IT"/>
            </w:rPr>
          </w:pPr>
          <w:hyperlink w:anchor="_Toc112177356" w:history="1">
            <w:r w:rsidR="00F418AC" w:rsidRPr="000F059E">
              <w:rPr>
                <w:rStyle w:val="Collegamentoipertestuale"/>
                <w:noProof/>
              </w:rPr>
              <w:t>Mantaining access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_Toc112177356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31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0080D24A" w14:textId="37F3D77F" w:rsidR="00F418AC" w:rsidRDefault="00000000">
          <w:pPr>
            <w:pStyle w:val="Sommario1"/>
            <w:tabs>
              <w:tab w:val="right" w:leader="dot" w:pos="8296"/>
            </w:tabs>
            <w:rPr>
              <w:b w:val="0"/>
              <w:bCs w:val="0"/>
              <w:caps w:val="0"/>
              <w:noProof/>
              <w:color w:val="auto"/>
              <w:u w:val="none"/>
              <w:lang w:eastAsia="it-IT"/>
            </w:rPr>
          </w:pPr>
          <w:hyperlink w:anchor="_Toc112177357" w:history="1">
            <w:r w:rsidR="00F418AC" w:rsidRPr="000F059E">
              <w:rPr>
                <w:rStyle w:val="Collegamentoipertestuale"/>
                <w:noProof/>
              </w:rPr>
              <w:t>Conclusioni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_Toc112177357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34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69101422" w14:textId="24946C8E" w:rsidR="00F418AC" w:rsidRDefault="00000000">
          <w:pPr>
            <w:pStyle w:val="Sommario1"/>
            <w:tabs>
              <w:tab w:val="right" w:leader="dot" w:pos="8296"/>
            </w:tabs>
            <w:rPr>
              <w:b w:val="0"/>
              <w:bCs w:val="0"/>
              <w:caps w:val="0"/>
              <w:noProof/>
              <w:color w:val="auto"/>
              <w:u w:val="none"/>
              <w:lang w:eastAsia="it-IT"/>
            </w:rPr>
          </w:pPr>
          <w:hyperlink w:anchor="_Toc112177358" w:history="1">
            <w:r w:rsidR="00F418AC" w:rsidRPr="000F059E">
              <w:rPr>
                <w:rStyle w:val="Collegamentoipertestuale"/>
                <w:noProof/>
              </w:rPr>
              <w:t>Riferimenti</w:t>
            </w:r>
            <w:r w:rsidR="00F418AC">
              <w:rPr>
                <w:noProof/>
                <w:webHidden/>
              </w:rPr>
              <w:tab/>
            </w:r>
            <w:r w:rsidR="00F418AC">
              <w:rPr>
                <w:noProof/>
                <w:webHidden/>
              </w:rPr>
              <w:fldChar w:fldCharType="begin"/>
            </w:r>
            <w:r w:rsidR="00F418AC">
              <w:rPr>
                <w:noProof/>
                <w:webHidden/>
              </w:rPr>
              <w:instrText xml:space="preserve"> PAGEREF _Toc112177358 \h </w:instrText>
            </w:r>
            <w:r w:rsidR="00F418AC">
              <w:rPr>
                <w:noProof/>
                <w:webHidden/>
              </w:rPr>
            </w:r>
            <w:r w:rsidR="00F418AC">
              <w:rPr>
                <w:noProof/>
                <w:webHidden/>
              </w:rPr>
              <w:fldChar w:fldCharType="separate"/>
            </w:r>
            <w:r w:rsidR="00F418AC">
              <w:rPr>
                <w:noProof/>
                <w:webHidden/>
              </w:rPr>
              <w:t>35</w:t>
            </w:r>
            <w:r w:rsidR="00F418AC">
              <w:rPr>
                <w:noProof/>
                <w:webHidden/>
              </w:rPr>
              <w:fldChar w:fldCharType="end"/>
            </w:r>
          </w:hyperlink>
        </w:p>
        <w:p w14:paraId="15ACDA53" w14:textId="28E13F7C" w:rsidR="004A3D0B" w:rsidRDefault="004A3D0B" w:rsidP="00C828B3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7624675" w14:textId="5035C4CE" w:rsidR="006F7F19" w:rsidRDefault="006F7F19" w:rsidP="00C828B3">
      <w:pPr>
        <w:rPr>
          <w:b/>
          <w:bCs/>
          <w:noProof/>
        </w:rPr>
      </w:pPr>
    </w:p>
    <w:p w14:paraId="39CBE58F" w14:textId="3D553FB7" w:rsidR="006F7F19" w:rsidRDefault="006F7F19" w:rsidP="00C828B3">
      <w:pPr>
        <w:rPr>
          <w:b/>
          <w:bCs/>
          <w:noProof/>
        </w:rPr>
      </w:pPr>
    </w:p>
    <w:p w14:paraId="1CEC6A67" w14:textId="014A80A2" w:rsidR="006F7F19" w:rsidRDefault="006F7F19" w:rsidP="00C828B3">
      <w:pPr>
        <w:rPr>
          <w:b/>
          <w:bCs/>
          <w:noProof/>
        </w:rPr>
      </w:pPr>
    </w:p>
    <w:p w14:paraId="22356FB1" w14:textId="08496149" w:rsidR="006F7F19" w:rsidRDefault="006F7F19" w:rsidP="00C828B3"/>
    <w:p w14:paraId="0225E1AC" w14:textId="77777777" w:rsidR="00DD7409" w:rsidRDefault="00DD7409" w:rsidP="00C828B3"/>
    <w:p w14:paraId="0AE7262B" w14:textId="6A921285" w:rsidR="00345496" w:rsidRPr="00B2527E" w:rsidRDefault="006773A2" w:rsidP="00345496">
      <w:pPr>
        <w:pStyle w:val="Titolo1"/>
      </w:pPr>
      <w:bookmarkStart w:id="1" w:name="_Toc112177334"/>
      <w:r w:rsidRPr="00B2527E">
        <w:lastRenderedPageBreak/>
        <w:t>Introduzione</w:t>
      </w:r>
      <w:bookmarkEnd w:id="1"/>
    </w:p>
    <w:p w14:paraId="00DD57C7" w14:textId="2AEECD36" w:rsidR="006773A2" w:rsidRDefault="006773A2" w:rsidP="006773A2">
      <w:r w:rsidRPr="006773A2">
        <w:t xml:space="preserve">Il presente documento </w:t>
      </w:r>
      <w:r>
        <w:t>ha lo scopo di illustrare la procedura di penetration testing condotta alla macchina virtuale “Hackable III” fase per fase, specificando i tool e i comandi utilizzati,</w:t>
      </w:r>
      <w:r w:rsidR="00112915">
        <w:t xml:space="preserve"> </w:t>
      </w:r>
      <w:r w:rsidR="00F851E0">
        <w:t xml:space="preserve">gli output ottenuti, </w:t>
      </w:r>
      <w:r w:rsidR="00112915">
        <w:t>le vulnerabilità riscontrate e le conseguenze scaturite da uno sfruttamento di queste ultime.</w:t>
      </w:r>
    </w:p>
    <w:p w14:paraId="254FF03B" w14:textId="69D52C46" w:rsidR="00112915" w:rsidRDefault="0029404D" w:rsidP="006773A2">
      <w:r>
        <w:t>Nella presente sezione viene definito l’ambiente operativo.</w:t>
      </w:r>
    </w:p>
    <w:p w14:paraId="3210657A" w14:textId="1C56B7C5" w:rsidR="00F66EB5" w:rsidRDefault="00F66EB5" w:rsidP="006773A2"/>
    <w:p w14:paraId="04CB6A50" w14:textId="5B8D8130" w:rsidR="00112915" w:rsidRDefault="003513D1" w:rsidP="00112915">
      <w:pPr>
        <w:pStyle w:val="Titolo2"/>
      </w:pPr>
      <w:bookmarkStart w:id="2" w:name="_Toc112177335"/>
      <w:r>
        <w:rPr>
          <w:noProof/>
        </w:rPr>
        <w:drawing>
          <wp:anchor distT="0" distB="0" distL="114300" distR="114300" simplePos="0" relativeHeight="251665408" behindDoc="0" locked="0" layoutInCell="1" allowOverlap="1" wp14:anchorId="3A71DAC8" wp14:editId="1E902613">
            <wp:simplePos x="0" y="0"/>
            <wp:positionH relativeFrom="column">
              <wp:posOffset>3878580</wp:posOffset>
            </wp:positionH>
            <wp:positionV relativeFrom="paragraph">
              <wp:posOffset>116205</wp:posOffset>
            </wp:positionV>
            <wp:extent cx="1524000" cy="1445260"/>
            <wp:effectExtent l="0" t="0" r="0" b="2540"/>
            <wp:wrapSquare wrapText="bothSides"/>
            <wp:docPr id="2" name="Immagine 2" descr="Are There Any OS or Distro Alternatives to Kali-Linux? - Cyber Securit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e There Any OS or Distro Alternatives to Kali-Linux? - Cyber Security ..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367">
        <w:t>Macchina attaccante</w:t>
      </w:r>
      <w:bookmarkEnd w:id="2"/>
    </w:p>
    <w:p w14:paraId="3CDEA011" w14:textId="3638450A" w:rsidR="00976299" w:rsidRDefault="00112915" w:rsidP="00112915">
      <w:r>
        <w:t xml:space="preserve">L’attività di penetration testing è stata svolta simulando l’azione di un attaccante tramite </w:t>
      </w:r>
      <w:r w:rsidRPr="00976299">
        <w:rPr>
          <w:b/>
          <w:bCs/>
        </w:rPr>
        <w:t>ParrotOS</w:t>
      </w:r>
      <w:r>
        <w:t xml:space="preserve"> Sec</w:t>
      </w:r>
      <w:r w:rsidR="00976299">
        <w:t>urity Edition 5.0.1.</w:t>
      </w:r>
    </w:p>
    <w:p w14:paraId="0A973A27" w14:textId="77777777" w:rsidR="00F66EB5" w:rsidRDefault="00976299" w:rsidP="00F66EB5">
      <w:r>
        <w:t>Si tratta di una distribuzione GNU/Linux basata su Debian, che offre un arsenale di tool adatti a svolgere attività di pentesting.</w:t>
      </w:r>
    </w:p>
    <w:p w14:paraId="6E5A7161" w14:textId="77777777" w:rsidR="00F66EB5" w:rsidRDefault="00F66EB5" w:rsidP="00F66EB5"/>
    <w:p w14:paraId="08025C44" w14:textId="3157D795" w:rsidR="005B301E" w:rsidRDefault="00F73367" w:rsidP="00F73367">
      <w:pPr>
        <w:pStyle w:val="Titolo2"/>
      </w:pPr>
      <w:bookmarkStart w:id="3" w:name="_Toc112177336"/>
      <w:r>
        <w:t>Asset analizzato</w:t>
      </w:r>
      <w:bookmarkEnd w:id="3"/>
    </w:p>
    <w:p w14:paraId="789DE7FC" w14:textId="29CA2F85" w:rsidR="00F51943" w:rsidRDefault="005B301E" w:rsidP="00112915">
      <w:r>
        <w:t>La macchina presa in analisi è “</w:t>
      </w:r>
      <w:r w:rsidRPr="00FB3074">
        <w:rPr>
          <w:b/>
          <w:bCs/>
        </w:rPr>
        <w:t>Hackable III</w:t>
      </w:r>
      <w:r>
        <w:t xml:space="preserve">”, reperibile sulla piattaforma VulnHub e rilasciata dall’utente </w:t>
      </w:r>
      <w:r w:rsidR="0029404D">
        <w:t>Elias Sousa il 2 Giugno 2021.</w:t>
      </w:r>
      <w:bookmarkStart w:id="4" w:name="_Hlk111048699"/>
      <w:sdt>
        <w:sdtPr>
          <w:id w:val="1862863257"/>
          <w:citation/>
        </w:sdtPr>
        <w:sdtContent>
          <w:r w:rsidR="00227469">
            <w:fldChar w:fldCharType="begin"/>
          </w:r>
          <w:r w:rsidR="00227469">
            <w:instrText xml:space="preserve"> CITATION Eli21 \l 1040 </w:instrText>
          </w:r>
          <w:r w:rsidR="00227469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[1]</w:t>
          </w:r>
          <w:r w:rsidR="00227469">
            <w:fldChar w:fldCharType="end"/>
          </w:r>
        </w:sdtContent>
      </w:sdt>
      <w:bookmarkEnd w:id="4"/>
    </w:p>
    <w:p w14:paraId="3FE20D0B" w14:textId="77777777" w:rsidR="00F66EB5" w:rsidRDefault="00F66EB5" w:rsidP="00112915"/>
    <w:p w14:paraId="22500854" w14:textId="471C4BDD" w:rsidR="0029404D" w:rsidRDefault="00F73367" w:rsidP="0029404D">
      <w:pPr>
        <w:pStyle w:val="Titolo2"/>
      </w:pPr>
      <w:bookmarkStart w:id="5" w:name="_Toc112177337"/>
      <w:r>
        <w:t>Ambiente operativo</w:t>
      </w:r>
      <w:bookmarkEnd w:id="5"/>
    </w:p>
    <w:p w14:paraId="53808816" w14:textId="305C4A49" w:rsidR="0029404D" w:rsidRDefault="0029404D" w:rsidP="00112915">
      <w:r>
        <w:t xml:space="preserve">Le due macchine sono state inserite all’interno dell’ambiente di virtualizzazione fornito da Oracle VM </w:t>
      </w:r>
      <w:r w:rsidRPr="00FB3074">
        <w:rPr>
          <w:b/>
          <w:bCs/>
        </w:rPr>
        <w:t>VirtualBox</w:t>
      </w:r>
      <w:r>
        <w:t xml:space="preserve"> nella stessa rete NAT denominata “Corso”.</w:t>
      </w:r>
    </w:p>
    <w:p w14:paraId="5F9AA324" w14:textId="77777777" w:rsidR="001C1E9C" w:rsidRDefault="001C1E9C" w:rsidP="00112915"/>
    <w:p w14:paraId="55F90639" w14:textId="597FE399" w:rsidR="0029404D" w:rsidRDefault="0029404D" w:rsidP="0029404D">
      <w:pPr>
        <w:pStyle w:val="Titolo1"/>
      </w:pPr>
      <w:bookmarkStart w:id="6" w:name="_Toc112177338"/>
      <w:r>
        <w:t>Fasi del Penetration Testing</w:t>
      </w:r>
      <w:bookmarkEnd w:id="6"/>
    </w:p>
    <w:p w14:paraId="2B871B0E" w14:textId="420EACC8" w:rsidR="004827A2" w:rsidRDefault="0029404D" w:rsidP="0029404D">
      <w:r>
        <w:t>In questa sezione sono riportate le fasi operative del processo di penetration testing, i dettagli sugli strumenti utilizzati e i risultati ai quali hanno condotto.</w:t>
      </w:r>
    </w:p>
    <w:p w14:paraId="48073D43" w14:textId="77777777" w:rsidR="00BD0CC9" w:rsidRDefault="00BD0CC9" w:rsidP="0029404D"/>
    <w:p w14:paraId="1F757855" w14:textId="6F9B8826" w:rsidR="00BD0CC9" w:rsidRDefault="00F73367" w:rsidP="00BD0CC9">
      <w:pPr>
        <w:pStyle w:val="Titolo2"/>
      </w:pPr>
      <w:bookmarkStart w:id="7" w:name="_Toc112177339"/>
      <w:r>
        <w:t>Target Scoping</w:t>
      </w:r>
      <w:bookmarkEnd w:id="7"/>
    </w:p>
    <w:p w14:paraId="7B3C58F8" w14:textId="1C590DDC" w:rsidR="00FB3074" w:rsidRDefault="00D236F4" w:rsidP="004827A2">
      <w:r>
        <w:t>Durante il processo di penetration testing è stato analizzato l’asset Hackable III, allo scopo di individuarne le vulnerabilità</w:t>
      </w:r>
      <w:r w:rsidR="002248AE">
        <w:t xml:space="preserve"> e documentarne i rischi.</w:t>
      </w:r>
    </w:p>
    <w:p w14:paraId="767A691A" w14:textId="5F8CBF6F" w:rsidR="004827A2" w:rsidRDefault="00BD0CC9" w:rsidP="004827A2">
      <w:r>
        <w:t xml:space="preserve">In assenza di informazioni a disposizione del tester a proposito del target, il tipo di testing condotto è di tipo </w:t>
      </w:r>
      <w:r w:rsidRPr="003513D1">
        <w:rPr>
          <w:b/>
          <w:bCs/>
        </w:rPr>
        <w:t>black-box</w:t>
      </w:r>
      <w:r>
        <w:t>.</w:t>
      </w:r>
    </w:p>
    <w:p w14:paraId="1761A3C8" w14:textId="6B2D8AC8" w:rsidR="00227469" w:rsidRDefault="00227469" w:rsidP="004827A2"/>
    <w:p w14:paraId="4D320CB2" w14:textId="6FB96ECC" w:rsidR="00BD0CC9" w:rsidRDefault="00F73367" w:rsidP="00BD0CC9">
      <w:pPr>
        <w:pStyle w:val="Titolo2"/>
      </w:pPr>
      <w:bookmarkStart w:id="8" w:name="_Toc112177340"/>
      <w:r>
        <w:t>Information Gathering</w:t>
      </w:r>
      <w:bookmarkEnd w:id="8"/>
    </w:p>
    <w:p w14:paraId="416327E0" w14:textId="2870BB6B" w:rsidR="00227469" w:rsidRDefault="00BD0CC9" w:rsidP="004827A2">
      <w:r>
        <w:t xml:space="preserve">Le informazioni ricavate in questa fase sono unicamente quelle messe a disposizione dall’autore della macchina virtuale sulla pagina di VulnHub, e che indicano che il sistema operativo utilizzato da Hackable III è </w:t>
      </w:r>
      <w:r w:rsidRPr="003513D1">
        <w:rPr>
          <w:b/>
          <w:bCs/>
        </w:rPr>
        <w:t>Linux</w:t>
      </w:r>
      <w:r>
        <w:t>.</w:t>
      </w:r>
    </w:p>
    <w:p w14:paraId="07D2AD99" w14:textId="7C563CA2" w:rsidR="00BD0CC9" w:rsidRDefault="00BD0CC9" w:rsidP="004827A2"/>
    <w:p w14:paraId="13611A06" w14:textId="75FFB6DB" w:rsidR="00BD0CC9" w:rsidRDefault="00F73367" w:rsidP="00BD0CC9">
      <w:pPr>
        <w:pStyle w:val="Titolo2"/>
      </w:pPr>
      <w:bookmarkStart w:id="9" w:name="_Toc112177341"/>
      <w:r>
        <w:t>Target Discovery</w:t>
      </w:r>
      <w:bookmarkEnd w:id="9"/>
    </w:p>
    <w:p w14:paraId="1E0BD116" w14:textId="5B7012F0" w:rsidR="0071374E" w:rsidRDefault="00F851E0" w:rsidP="00EB1449">
      <w:r>
        <w:t>In questa fase p</w:t>
      </w:r>
      <w:r w:rsidR="0071374E">
        <w:t xml:space="preserve">rocediamo a </w:t>
      </w:r>
      <w:r>
        <w:t>ottenere</w:t>
      </w:r>
      <w:r w:rsidR="0071374E">
        <w:t xml:space="preserve"> l’indirizzo IP del target e a utilizzarlo per cercare di ricavarne il sistema operativo.</w:t>
      </w:r>
    </w:p>
    <w:p w14:paraId="0C249DDB" w14:textId="68D26AB6" w:rsidR="00075AF2" w:rsidRDefault="005A7536" w:rsidP="00EB1449">
      <w:r>
        <w:t xml:space="preserve">Per </w:t>
      </w:r>
      <w:r w:rsidR="0071374E">
        <w:t>ricercare l’IP del target</w:t>
      </w:r>
      <w:r>
        <w:t>, poiché sappiamo che è situat</w:t>
      </w:r>
      <w:r w:rsidR="00F851E0">
        <w:t>o</w:t>
      </w:r>
      <w:r>
        <w:t xml:space="preserve"> nella stessa rete NAT della macchina attaccante, </w:t>
      </w:r>
      <w:r w:rsidR="00075AF2">
        <w:t>eseguendo</w:t>
      </w:r>
      <w:r>
        <w:t xml:space="preserve"> il comando </w:t>
      </w:r>
      <w:r w:rsidRPr="00075AF2">
        <w:rPr>
          <w:b/>
          <w:bCs/>
          <w:i/>
          <w:iCs/>
        </w:rPr>
        <w:t>ip a</w:t>
      </w:r>
      <w:r>
        <w:t xml:space="preserve"> </w:t>
      </w:r>
      <w:r w:rsidR="00075AF2">
        <w:t>otteniamo</w:t>
      </w:r>
      <w:r>
        <w:t xml:space="preserve"> l’indirizzo della macchina attaccante</w:t>
      </w:r>
      <w:r w:rsidR="00075AF2">
        <w:t xml:space="preserve"> in uso.</w:t>
      </w:r>
    </w:p>
    <w:p w14:paraId="34899EA4" w14:textId="77777777" w:rsidR="009306AE" w:rsidRDefault="009306AE" w:rsidP="00EB1449"/>
    <w:p w14:paraId="7B99C91B" w14:textId="1B57A368" w:rsidR="00075AF2" w:rsidRDefault="00075AF2" w:rsidP="00C371E2">
      <w:pPr>
        <w:jc w:val="center"/>
      </w:pPr>
      <w:r>
        <w:rPr>
          <w:noProof/>
        </w:rPr>
        <w:drawing>
          <wp:inline distT="0" distB="0" distL="0" distR="0" wp14:anchorId="22CC2952" wp14:editId="435BC298">
            <wp:extent cx="4404360" cy="1880341"/>
            <wp:effectExtent l="0" t="0" r="0" b="571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 rotWithShape="1">
                    <a:blip r:embed="rId12"/>
                    <a:srcRect b="10633"/>
                    <a:stretch/>
                  </pic:blipFill>
                  <pic:spPr bwMode="auto">
                    <a:xfrm>
                      <a:off x="0" y="0"/>
                      <a:ext cx="4415875" cy="188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CD580" w14:textId="207A54BD" w:rsidR="00075AF2" w:rsidRDefault="00075AF2" w:rsidP="00075AF2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1</w:t>
        </w:r>
      </w:fldSimple>
      <w:r w:rsidR="00EB1449">
        <w:t>. Ricerca IP macchina Parrot:</w:t>
      </w:r>
      <w:r>
        <w:t xml:space="preserve"> ip a</w:t>
      </w:r>
    </w:p>
    <w:p w14:paraId="2D1F5157" w14:textId="77777777" w:rsidR="0071374E" w:rsidRPr="0071374E" w:rsidRDefault="0071374E" w:rsidP="0071374E"/>
    <w:p w14:paraId="5CB250ED" w14:textId="4B791462" w:rsidR="005A7536" w:rsidRDefault="00075AF2" w:rsidP="00075AF2">
      <w:r>
        <w:t xml:space="preserve">L’indirizzo della macchina Parrot è 10.0.2.14. Tramite questo IP </w:t>
      </w:r>
      <w:r w:rsidR="00486BEA">
        <w:t>si può fare una</w:t>
      </w:r>
      <w:r w:rsidR="005A7536">
        <w:t xml:space="preserve"> ricerca </w:t>
      </w:r>
      <w:r w:rsidR="00486BEA">
        <w:t>de</w:t>
      </w:r>
      <w:r w:rsidR="005A7536">
        <w:t>gli host attivi</w:t>
      </w:r>
      <w:r>
        <w:t xml:space="preserve"> all’interno della rete di appartenenza.</w:t>
      </w:r>
    </w:p>
    <w:p w14:paraId="2AC7F6C1" w14:textId="4F458B71" w:rsidR="00075AF2" w:rsidRDefault="00075AF2" w:rsidP="00EB1449">
      <w:r>
        <w:t xml:space="preserve">Per farlo è possibile utilizzare il comando </w:t>
      </w:r>
      <w:r w:rsidRPr="00075AF2">
        <w:rPr>
          <w:b/>
          <w:bCs/>
          <w:i/>
          <w:iCs/>
        </w:rPr>
        <w:t>nmap -sn 10.0.2.14/24</w:t>
      </w:r>
      <w:r>
        <w:t xml:space="preserve">, specificando con l’opzione </w:t>
      </w:r>
      <w:r w:rsidRPr="00075AF2">
        <w:rPr>
          <w:b/>
          <w:bCs/>
          <w:i/>
          <w:iCs/>
        </w:rPr>
        <w:t>-sn</w:t>
      </w:r>
      <w:r>
        <w:t xml:space="preserve"> di non effettuare anche una scansione delle porte sulle macchine </w:t>
      </w:r>
      <w:r w:rsidR="003513D1">
        <w:t>individuate</w:t>
      </w:r>
      <w:r w:rsidR="00F851E0">
        <w:t>, poiché questa verrà svolta in una fase successiva.</w:t>
      </w:r>
    </w:p>
    <w:p w14:paraId="6F1BEE40" w14:textId="77777777" w:rsidR="0071374E" w:rsidRDefault="0071374E" w:rsidP="00EB1449"/>
    <w:p w14:paraId="79846ABD" w14:textId="77777777" w:rsidR="00EB1449" w:rsidRDefault="00075AF2" w:rsidP="00EB14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18A3B9" wp14:editId="460EBC33">
            <wp:extent cx="4175760" cy="2533261"/>
            <wp:effectExtent l="0" t="0" r="0" b="63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193759" cy="254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29FB2" w14:textId="15E759C1" w:rsidR="00075AF2" w:rsidRDefault="00EB1449" w:rsidP="00EB1449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2</w:t>
        </w:r>
      </w:fldSimple>
      <w:r>
        <w:t xml:space="preserve">. </w:t>
      </w:r>
      <w:r w:rsidRPr="0054279A">
        <w:t>Target discovery</w:t>
      </w:r>
      <w:r>
        <w:t>:</w:t>
      </w:r>
      <w:r w:rsidRPr="0054279A">
        <w:t xml:space="preserve"> </w:t>
      </w:r>
      <w:r>
        <w:t>nmap -sn 10.0.2.14/24</w:t>
      </w:r>
    </w:p>
    <w:p w14:paraId="48DC73E6" w14:textId="77777777" w:rsidR="009306AE" w:rsidRDefault="009306AE" w:rsidP="00BD0CC9"/>
    <w:p w14:paraId="069CA9EA" w14:textId="5386846E" w:rsidR="00075AF2" w:rsidRDefault="00EB1449" w:rsidP="00BD0CC9">
      <w:r>
        <w:t xml:space="preserve">Dai risultati otteniamo </w:t>
      </w:r>
      <w:r w:rsidR="000914C0">
        <w:t>tre</w:t>
      </w:r>
      <w:r>
        <w:t xml:space="preserve"> host, 10.0.2.1</w:t>
      </w:r>
      <w:r w:rsidR="000914C0">
        <w:t>,</w:t>
      </w:r>
      <w:r>
        <w:t xml:space="preserve"> 10.0.2.2</w:t>
      </w:r>
      <w:r w:rsidR="000914C0">
        <w:t xml:space="preserve"> e 10.0.2.3</w:t>
      </w:r>
      <w:r>
        <w:t xml:space="preserve"> relativi all’ambiente di virtualizzazione</w:t>
      </w:r>
      <w:r w:rsidR="000914C0">
        <w:t xml:space="preserve"> (l’ultimo è relativo al server DHCP)</w:t>
      </w:r>
      <w:sdt>
        <w:sdtPr>
          <w:id w:val="-39442804"/>
          <w:citation/>
        </w:sdtPr>
        <w:sdtContent>
          <w:r w:rsidR="000914C0">
            <w:fldChar w:fldCharType="begin"/>
          </w:r>
          <w:r w:rsidR="000914C0">
            <w:instrText xml:space="preserve"> CITATION Mic19 \l 1040 </w:instrText>
          </w:r>
          <w:r w:rsidR="000914C0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[2]</w:t>
          </w:r>
          <w:r w:rsidR="000914C0">
            <w:fldChar w:fldCharType="end"/>
          </w:r>
        </w:sdtContent>
      </w:sdt>
      <w:r>
        <w:t xml:space="preserve">, e due host, 10.0.2.13 e 10.0.2.14, relativi alle macchine virtuali in uso su VirtualBox. Poiché il secondo IP è relativo alla macchina Parrot, il nostro target è </w:t>
      </w:r>
      <w:r w:rsidRPr="00EB1449">
        <w:rPr>
          <w:b/>
          <w:bCs/>
        </w:rPr>
        <w:t>10.0.2.13</w:t>
      </w:r>
      <w:r>
        <w:t>.</w:t>
      </w:r>
    </w:p>
    <w:p w14:paraId="6ED00644" w14:textId="4B97A8A1" w:rsidR="0071374E" w:rsidRDefault="0071374E" w:rsidP="00BD0CC9"/>
    <w:p w14:paraId="142D0B52" w14:textId="6A1BFE5C" w:rsidR="007F0958" w:rsidRPr="0046424F" w:rsidRDefault="007F0958" w:rsidP="007F0958">
      <w:pPr>
        <w:pStyle w:val="Titolo3"/>
        <w:rPr>
          <w:u w:val="single"/>
        </w:rPr>
      </w:pPr>
      <w:bookmarkStart w:id="10" w:name="_Toc112177342"/>
      <w:r w:rsidRPr="0046424F">
        <w:rPr>
          <w:u w:val="single"/>
        </w:rPr>
        <w:t>OS fingerprinting</w:t>
      </w:r>
      <w:bookmarkEnd w:id="10"/>
    </w:p>
    <w:p w14:paraId="11112FC5" w14:textId="3AA88A57" w:rsidR="009B6DB6" w:rsidRDefault="00635062" w:rsidP="00BD0CC9">
      <w:r>
        <w:t>Ricevuta conferma dell’indirizzo IP del target e della sua attività, p</w:t>
      </w:r>
      <w:r w:rsidR="009B6DB6">
        <w:t>ossiamo ottenere informazioni sul suo sistema operativo.</w:t>
      </w:r>
    </w:p>
    <w:p w14:paraId="666344AD" w14:textId="0805EBAA" w:rsidR="00794CDC" w:rsidRDefault="009B6DB6" w:rsidP="0071374E">
      <w:r>
        <w:t>Utilizziamo</w:t>
      </w:r>
      <w:r w:rsidR="00CB0F76">
        <w:t xml:space="preserve"> un fingerprinting </w:t>
      </w:r>
      <w:r w:rsidR="00CB0F76" w:rsidRPr="00F851E0">
        <w:rPr>
          <w:b/>
          <w:bCs/>
        </w:rPr>
        <w:t>attivo</w:t>
      </w:r>
      <w:r w:rsidR="00CB0F76">
        <w:t xml:space="preserve"> </w:t>
      </w:r>
      <w:r w:rsidR="00F851E0">
        <w:t>con il</w:t>
      </w:r>
      <w:r w:rsidR="00CB0F76">
        <w:t xml:space="preserve"> tool nmap</w:t>
      </w:r>
      <w:r w:rsidR="00873022">
        <w:t xml:space="preserve">, che tramite l’opzione </w:t>
      </w:r>
      <w:r w:rsidR="00873022">
        <w:rPr>
          <w:b/>
          <w:bCs/>
          <w:i/>
          <w:iCs/>
        </w:rPr>
        <w:t xml:space="preserve">-O </w:t>
      </w:r>
      <w:r w:rsidR="00873022">
        <w:t>consente un’analisi del sistema operativo del target specificato.</w:t>
      </w:r>
    </w:p>
    <w:p w14:paraId="662E8D6E" w14:textId="77777777" w:rsidR="00F851E0" w:rsidRDefault="00F851E0" w:rsidP="0071374E"/>
    <w:p w14:paraId="6A5F9E69" w14:textId="77777777" w:rsidR="00CB0F76" w:rsidRDefault="00CB0F76" w:rsidP="00CB0F76">
      <w:pPr>
        <w:keepNext/>
        <w:jc w:val="center"/>
      </w:pPr>
      <w:r w:rsidRPr="00CB0F76">
        <w:rPr>
          <w:noProof/>
        </w:rPr>
        <w:lastRenderedPageBreak/>
        <w:drawing>
          <wp:inline distT="0" distB="0" distL="0" distR="0" wp14:anchorId="74A3BACB" wp14:editId="358AAF17">
            <wp:extent cx="4451350" cy="3737703"/>
            <wp:effectExtent l="0" t="0" r="635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b="1087"/>
                    <a:stretch/>
                  </pic:blipFill>
                  <pic:spPr bwMode="auto">
                    <a:xfrm>
                      <a:off x="0" y="0"/>
                      <a:ext cx="4462957" cy="374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F72A5" w14:textId="00A0B067" w:rsidR="00CB0F76" w:rsidRDefault="00CB0F76" w:rsidP="00CB0F76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3</w:t>
        </w:r>
      </w:fldSimple>
      <w:r>
        <w:t>. OS fingerprinting: nmap -O</w:t>
      </w:r>
    </w:p>
    <w:p w14:paraId="0997CE17" w14:textId="77777777" w:rsidR="00B2722E" w:rsidRDefault="00B2722E" w:rsidP="00CB0F76"/>
    <w:p w14:paraId="79E87058" w14:textId="0B02FBB8" w:rsidR="00873022" w:rsidRDefault="00CB0F76" w:rsidP="00873022">
      <w:r>
        <w:t xml:space="preserve">Non è stato trovato un matching per il sistema operativo, ma dall’output possiamo notare, tra le porte aperte su Hackable III, la </w:t>
      </w:r>
      <w:r w:rsidRPr="00AE0657">
        <w:t>porta 80</w:t>
      </w:r>
      <w:r w:rsidR="00C5493B">
        <w:t xml:space="preserve">, dunque è possibile tentare anche un OS fingerprinting </w:t>
      </w:r>
      <w:r w:rsidR="00C5493B" w:rsidRPr="00AE0657">
        <w:rPr>
          <w:b/>
          <w:bCs/>
        </w:rPr>
        <w:t>passivo</w:t>
      </w:r>
      <w:r w:rsidR="00C40F90">
        <w:t xml:space="preserve"> tramite </w:t>
      </w:r>
      <w:r w:rsidR="00C5493B">
        <w:rPr>
          <w:b/>
          <w:bCs/>
          <w:i/>
          <w:iCs/>
        </w:rPr>
        <w:t>p0f</w:t>
      </w:r>
      <w:r w:rsidR="00C5493B">
        <w:t>, che basa la sua analisi sui pacchetti TCP inviati durante le attività di rete.</w:t>
      </w:r>
      <w:sdt>
        <w:sdtPr>
          <w:id w:val="1439866410"/>
          <w:citation/>
        </w:sdtPr>
        <w:sdtContent>
          <w:r w:rsidR="009306AE">
            <w:fldChar w:fldCharType="begin"/>
          </w:r>
          <w:r w:rsidR="009306AE">
            <w:instrText xml:space="preserve"> CITATION Mic \l 1040 </w:instrText>
          </w:r>
          <w:r w:rsidR="009306AE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[3]</w:t>
          </w:r>
          <w:r w:rsidR="009306AE">
            <w:fldChar w:fldCharType="end"/>
          </w:r>
        </w:sdtContent>
      </w:sdt>
    </w:p>
    <w:p w14:paraId="32E0D458" w14:textId="57F8ABEC" w:rsidR="00873022" w:rsidRDefault="00873022" w:rsidP="00873022">
      <w:r>
        <w:t>Dopo aver visitato la pagina presente sulla porta 80 di Hackable III (maggiori dettagli in seguito), p0f ha prodotto dei risultati.</w:t>
      </w:r>
    </w:p>
    <w:p w14:paraId="18C949B8" w14:textId="77777777" w:rsidR="0071374E" w:rsidRDefault="0071374E" w:rsidP="00CB0F76"/>
    <w:p w14:paraId="1631F5F6" w14:textId="77777777" w:rsidR="00C5493B" w:rsidRDefault="00C5493B" w:rsidP="00C5493B">
      <w:pPr>
        <w:keepNext/>
        <w:jc w:val="center"/>
      </w:pPr>
      <w:r>
        <w:rPr>
          <w:noProof/>
        </w:rPr>
        <w:drawing>
          <wp:inline distT="0" distB="0" distL="0" distR="0" wp14:anchorId="5BC24AB3" wp14:editId="09F991CC">
            <wp:extent cx="3987800" cy="1568423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044" cy="157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B19AC" w14:textId="5CAC6C5C" w:rsidR="00C5493B" w:rsidRDefault="00C5493B" w:rsidP="00C5493B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4</w:t>
        </w:r>
      </w:fldSimple>
      <w:r>
        <w:t>. OS fingerprinting: p0f</w:t>
      </w:r>
    </w:p>
    <w:p w14:paraId="7F522950" w14:textId="5DF27594" w:rsidR="0071374E" w:rsidRPr="0071374E" w:rsidRDefault="0071374E" w:rsidP="0071374E"/>
    <w:p w14:paraId="6D7A1CB2" w14:textId="687DC1CA" w:rsidR="00D31F0E" w:rsidRDefault="00C5493B" w:rsidP="00D31F0E">
      <w:r>
        <w:lastRenderedPageBreak/>
        <w:t xml:space="preserve">Anche in tal caso non è stato possibile individuare il sistema operativo, ma in compenso </w:t>
      </w:r>
      <w:r w:rsidR="00D31F0E">
        <w:t>abbiamo ottenuto un’informazione sul server web presente sulla porta 80</w:t>
      </w:r>
      <w:r>
        <w:t>:</w:t>
      </w:r>
    </w:p>
    <w:p w14:paraId="607D1111" w14:textId="77777777" w:rsidR="0071374E" w:rsidRDefault="0071374E" w:rsidP="00D31F0E"/>
    <w:p w14:paraId="6B7C667A" w14:textId="77777777" w:rsidR="00D31F0E" w:rsidRDefault="00C5493B" w:rsidP="00D31F0E">
      <w:pPr>
        <w:keepNext/>
        <w:jc w:val="center"/>
      </w:pPr>
      <w:r>
        <w:rPr>
          <w:noProof/>
        </w:rPr>
        <w:drawing>
          <wp:inline distT="0" distB="0" distL="0" distR="0" wp14:anchorId="0C79EBEA" wp14:editId="146F9091">
            <wp:extent cx="4717480" cy="1172845"/>
            <wp:effectExtent l="0" t="0" r="6985" b="825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28"/>
                    <a:stretch/>
                  </pic:blipFill>
                  <pic:spPr bwMode="auto">
                    <a:xfrm>
                      <a:off x="0" y="0"/>
                      <a:ext cx="4728831" cy="117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43371" w14:textId="4606803A" w:rsidR="00635062" w:rsidRDefault="00D31F0E" w:rsidP="00D31F0E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5</w:t>
        </w:r>
      </w:fldSimple>
      <w:r>
        <w:t>. OS fingerprinting</w:t>
      </w:r>
      <w:r w:rsidR="00A514A4">
        <w:t xml:space="preserve"> – http response</w:t>
      </w:r>
      <w:r>
        <w:t>: p0f</w:t>
      </w:r>
    </w:p>
    <w:p w14:paraId="03A7C2AB" w14:textId="77777777" w:rsidR="0071374E" w:rsidRPr="0071374E" w:rsidRDefault="0071374E" w:rsidP="0071374E"/>
    <w:p w14:paraId="6C22DFDB" w14:textId="753C2946" w:rsidR="00D31F0E" w:rsidRPr="00794CDC" w:rsidRDefault="00D31F0E" w:rsidP="00BD0CC9">
      <w:r>
        <w:t>Si tratta di un server</w:t>
      </w:r>
      <w:r w:rsidR="0071374E">
        <w:t xml:space="preserve"> web</w:t>
      </w:r>
      <w:r>
        <w:t xml:space="preserve"> </w:t>
      </w:r>
      <w:r>
        <w:rPr>
          <w:b/>
          <w:bCs/>
        </w:rPr>
        <w:t xml:space="preserve">Apache </w:t>
      </w:r>
      <w:r w:rsidR="00794CDC">
        <w:t xml:space="preserve">di una non meglio specificata versione </w:t>
      </w:r>
      <w:r w:rsidR="00794CDC">
        <w:rPr>
          <w:b/>
          <w:bCs/>
        </w:rPr>
        <w:t>2.x</w:t>
      </w:r>
      <w:r w:rsidR="00794CDC">
        <w:t>.</w:t>
      </w:r>
    </w:p>
    <w:p w14:paraId="4B64791B" w14:textId="77777777" w:rsidR="00BE4324" w:rsidRDefault="00BE4324" w:rsidP="00BD0CC9"/>
    <w:p w14:paraId="0AEA87E8" w14:textId="63EC65D2" w:rsidR="00BE4324" w:rsidRDefault="00F73367" w:rsidP="00BE4324">
      <w:pPr>
        <w:pStyle w:val="Titolo2"/>
      </w:pPr>
      <w:bookmarkStart w:id="11" w:name="_Toc112177343"/>
      <w:r>
        <w:t>Enumerating Target</w:t>
      </w:r>
      <w:bookmarkEnd w:id="11"/>
    </w:p>
    <w:p w14:paraId="4BDCEBF4" w14:textId="5C57AEC3" w:rsidR="0071374E" w:rsidRDefault="0071374E" w:rsidP="00D31F0E">
      <w:r>
        <w:t>Individuata la macchina in rete è possibile inferire, a seguito di un port scanning, i servizi attivi</w:t>
      </w:r>
      <w:r w:rsidR="00AE0657">
        <w:t xml:space="preserve"> e</w:t>
      </w:r>
      <w:r>
        <w:t xml:space="preserve"> la loro versione </w:t>
      </w:r>
      <w:r w:rsidR="00D12595">
        <w:t>a seconda dello stato delle porte TCP e UDP.</w:t>
      </w:r>
    </w:p>
    <w:p w14:paraId="64ACC973" w14:textId="30F5D38C" w:rsidR="008A6C94" w:rsidRDefault="008A6C94" w:rsidP="00D31F0E">
      <w:r>
        <w:t xml:space="preserve">Il port scanning </w:t>
      </w:r>
      <w:r w:rsidR="00082B73">
        <w:t>svolto</w:t>
      </w:r>
      <w:r>
        <w:t xml:space="preserve"> è di tipo attivo e si avvale del tool </w:t>
      </w:r>
      <w:r w:rsidRPr="00082B73">
        <w:rPr>
          <w:b/>
          <w:bCs/>
        </w:rPr>
        <w:t>nmap</w:t>
      </w:r>
      <w:r w:rsidR="00533999">
        <w:t>, uno strumento software che offre numerosi profili di scansione e funzionalità per molte delle fasi di un penetration testing.</w:t>
      </w:r>
    </w:p>
    <w:p w14:paraId="42155E40" w14:textId="2BF9F9E8" w:rsidR="00A95483" w:rsidRDefault="00D12595" w:rsidP="00D31F0E">
      <w:r>
        <w:t xml:space="preserve">Per capire se </w:t>
      </w:r>
      <w:r w:rsidR="00A95483">
        <w:t xml:space="preserve">sono state applicate delle politiche di filtraggio da parte di un firewall possiamo servirci di un </w:t>
      </w:r>
      <w:r w:rsidR="00A95483" w:rsidRPr="0033674F">
        <w:rPr>
          <w:b/>
          <w:bCs/>
        </w:rPr>
        <w:t>TCP ACK scan</w:t>
      </w:r>
      <w:r w:rsidR="00A95483">
        <w:t xml:space="preserve">, specificando il parametro </w:t>
      </w:r>
      <w:r w:rsidR="00A95483">
        <w:rPr>
          <w:b/>
          <w:bCs/>
          <w:i/>
          <w:iCs/>
        </w:rPr>
        <w:t xml:space="preserve">-sA </w:t>
      </w:r>
      <w:r w:rsidR="00A95483">
        <w:t>per nmap. Se a seguito di un ACK si ottiene un RST, vuol dire che la porta è filtrata.</w:t>
      </w:r>
    </w:p>
    <w:p w14:paraId="2FF507F5" w14:textId="77777777" w:rsidR="00C371E2" w:rsidRDefault="00C371E2" w:rsidP="00D31F0E"/>
    <w:p w14:paraId="3CA7337C" w14:textId="77777777" w:rsidR="00A95483" w:rsidRDefault="00A95483" w:rsidP="00A95483">
      <w:pPr>
        <w:keepNext/>
        <w:jc w:val="center"/>
      </w:pPr>
      <w:r>
        <w:rPr>
          <w:noProof/>
        </w:rPr>
        <w:drawing>
          <wp:inline distT="0" distB="0" distL="0" distR="0" wp14:anchorId="4D397D9E" wp14:editId="07B45493">
            <wp:extent cx="4165600" cy="1320489"/>
            <wp:effectExtent l="0" t="0" r="635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20" cy="13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26AF" w14:textId="04B3435F" w:rsidR="00A95483" w:rsidRPr="00A95483" w:rsidRDefault="00A95483" w:rsidP="00A95483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6</w:t>
        </w:r>
      </w:fldSimple>
      <w:r>
        <w:t>. Port scanning: nmap -sA</w:t>
      </w:r>
    </w:p>
    <w:p w14:paraId="1C83D182" w14:textId="77777777" w:rsidR="00C371E2" w:rsidRDefault="00C371E2" w:rsidP="00D31F0E"/>
    <w:p w14:paraId="0EB3734F" w14:textId="1995DD79" w:rsidR="00D12595" w:rsidRDefault="00A95483" w:rsidP="00D31F0E">
      <w:r>
        <w:t xml:space="preserve">Con l’opzione </w:t>
      </w:r>
      <w:r>
        <w:rPr>
          <w:b/>
          <w:bCs/>
          <w:i/>
          <w:iCs/>
        </w:rPr>
        <w:t xml:space="preserve">-p- </w:t>
      </w:r>
      <w:r>
        <w:t>si effettua la scansione su tutte le porte e si salva il risultato su un file xml (</w:t>
      </w:r>
      <w:r>
        <w:rPr>
          <w:b/>
          <w:bCs/>
          <w:i/>
          <w:iCs/>
        </w:rPr>
        <w:t>-oX</w:t>
      </w:r>
      <w:r>
        <w:t>). Ne risulta che l’unica porta filtrata</w:t>
      </w:r>
      <w:r w:rsidR="00AE0657">
        <w:t xml:space="preserve"> </w:t>
      </w:r>
      <w:r>
        <w:t xml:space="preserve">è la </w:t>
      </w:r>
      <w:r w:rsidRPr="00A95483">
        <w:rPr>
          <w:b/>
          <w:bCs/>
        </w:rPr>
        <w:t>porta 22</w:t>
      </w:r>
      <w:r>
        <w:rPr>
          <w:b/>
          <w:bCs/>
        </w:rPr>
        <w:t xml:space="preserve"> </w:t>
      </w:r>
      <w:r>
        <w:t xml:space="preserve">legata al servizio </w:t>
      </w:r>
      <w:r>
        <w:rPr>
          <w:b/>
          <w:bCs/>
        </w:rPr>
        <w:t>ssh</w:t>
      </w:r>
      <w:r>
        <w:t>.</w:t>
      </w:r>
    </w:p>
    <w:p w14:paraId="06ECAC19" w14:textId="3AD3195B" w:rsidR="0071374E" w:rsidRDefault="008A6C94" w:rsidP="00D31F0E">
      <w:r>
        <w:lastRenderedPageBreak/>
        <w:t>Con l</w:t>
      </w:r>
      <w:r w:rsidR="00A95483">
        <w:t xml:space="preserve">a scansione </w:t>
      </w:r>
      <w:r w:rsidR="00AE0657">
        <w:t>si</w:t>
      </w:r>
      <w:r>
        <w:t xml:space="preserve"> indaga più a fondo lo stato della macchina utilizzando</w:t>
      </w:r>
      <w:r w:rsidR="006D3104">
        <w:t xml:space="preserve"> l</w:t>
      </w:r>
      <w:r w:rsidR="00D12595">
        <w:t>'</w:t>
      </w:r>
      <w:r w:rsidR="006D3104">
        <w:t>opzion</w:t>
      </w:r>
      <w:r w:rsidR="00D12595">
        <w:t>e</w:t>
      </w:r>
      <w:r w:rsidR="006D3104">
        <w:t xml:space="preserve"> </w:t>
      </w:r>
      <w:r w:rsidR="006D3104">
        <w:rPr>
          <w:b/>
          <w:bCs/>
          <w:i/>
          <w:iCs/>
        </w:rPr>
        <w:t>-A</w:t>
      </w:r>
      <w:r w:rsidR="006D3104">
        <w:t xml:space="preserve"> per effettuare una scansione di tipo </w:t>
      </w:r>
      <w:r w:rsidR="006D3104">
        <w:rPr>
          <w:i/>
          <w:iCs/>
        </w:rPr>
        <w:t>aggressive</w:t>
      </w:r>
      <w:r w:rsidR="006D3104">
        <w:t>, che corrisponde ad utilizzare i parametri</w:t>
      </w:r>
      <w:r>
        <w:t>:</w:t>
      </w:r>
    </w:p>
    <w:p w14:paraId="66512BEE" w14:textId="4F80974B" w:rsidR="006D3104" w:rsidRPr="006D3104" w:rsidRDefault="006D3104" w:rsidP="00C371E2">
      <w:pPr>
        <w:pStyle w:val="Puntoelenco"/>
      </w:pPr>
      <w:r>
        <w:rPr>
          <w:b/>
          <w:bCs/>
          <w:i/>
          <w:iCs/>
        </w:rPr>
        <w:t>-sV</w:t>
      </w:r>
      <w:r>
        <w:t xml:space="preserve"> per individuare i servizi e la loro versione</w:t>
      </w:r>
      <w:r w:rsidR="00AE0657">
        <w:t>;</w:t>
      </w:r>
    </w:p>
    <w:p w14:paraId="6D325034" w14:textId="1338ECEB" w:rsidR="006D3104" w:rsidRPr="006D3104" w:rsidRDefault="006D3104" w:rsidP="00C371E2">
      <w:pPr>
        <w:pStyle w:val="Puntoelenco"/>
      </w:pPr>
      <w:r>
        <w:rPr>
          <w:b/>
          <w:bCs/>
          <w:i/>
          <w:iCs/>
        </w:rPr>
        <w:t>-O</w:t>
      </w:r>
      <w:r>
        <w:t xml:space="preserve"> per fare OS fingerprinting</w:t>
      </w:r>
      <w:r w:rsidR="008A6C94">
        <w:t xml:space="preserve"> attivo</w:t>
      </w:r>
      <w:r w:rsidR="00AE0657">
        <w:t>;</w:t>
      </w:r>
    </w:p>
    <w:p w14:paraId="25D5D093" w14:textId="09E5B097" w:rsidR="006D3104" w:rsidRPr="006D3104" w:rsidRDefault="006D3104" w:rsidP="00C371E2">
      <w:pPr>
        <w:pStyle w:val="Puntoelenco"/>
      </w:pPr>
      <w:r>
        <w:rPr>
          <w:b/>
          <w:bCs/>
          <w:i/>
          <w:iCs/>
        </w:rPr>
        <w:t>-sC</w:t>
      </w:r>
      <w:r>
        <w:t xml:space="preserve"> per fare script scanning utilizzando gli script di default</w:t>
      </w:r>
      <w:r w:rsidR="00AE0657">
        <w:t>;</w:t>
      </w:r>
    </w:p>
    <w:p w14:paraId="1E25CFBF" w14:textId="4BB453B1" w:rsidR="006D3104" w:rsidRPr="006D3104" w:rsidRDefault="006D3104" w:rsidP="00C371E2">
      <w:pPr>
        <w:pStyle w:val="Puntoelenco"/>
      </w:pPr>
      <w:r>
        <w:rPr>
          <w:b/>
          <w:bCs/>
          <w:i/>
          <w:iCs/>
        </w:rPr>
        <w:t>-traceroute</w:t>
      </w:r>
      <w:r>
        <w:t xml:space="preserve"> per</w:t>
      </w:r>
      <w:r w:rsidR="008A6C94">
        <w:t xml:space="preserve"> capire in che modo vengono instradati i pacchetti verso il target</w:t>
      </w:r>
      <w:r w:rsidR="00AE0657">
        <w:t>.</w:t>
      </w:r>
    </w:p>
    <w:p w14:paraId="526E9216" w14:textId="4BBF22D2" w:rsidR="0071374E" w:rsidRDefault="00C371E2" w:rsidP="00D31F0E">
      <w:r>
        <w:t>Nel comando, oltre che specificare di analizzare tutte le porte (</w:t>
      </w:r>
      <w:r>
        <w:rPr>
          <w:b/>
          <w:bCs/>
          <w:i/>
          <w:iCs/>
        </w:rPr>
        <w:t>-p-</w:t>
      </w:r>
      <w:r>
        <w:t xml:space="preserve">), si specifica come </w:t>
      </w:r>
      <w:r>
        <w:rPr>
          <w:i/>
          <w:iCs/>
        </w:rPr>
        <w:t xml:space="preserve">timing </w:t>
      </w:r>
      <w:r>
        <w:rPr>
          <w:b/>
          <w:bCs/>
          <w:i/>
          <w:iCs/>
        </w:rPr>
        <w:t>-T5</w:t>
      </w:r>
      <w:r>
        <w:t>, cioè la scansione più rapida, e di salvare l’output su file xml. Una volta convertito in file HTML, i risultati sono i seguenti:</w:t>
      </w:r>
    </w:p>
    <w:p w14:paraId="0EED96CE" w14:textId="77777777" w:rsidR="00082B73" w:rsidRDefault="00082B73" w:rsidP="00082B73">
      <w:pPr>
        <w:keepNext/>
        <w:rPr>
          <w:noProof/>
        </w:rPr>
      </w:pPr>
    </w:p>
    <w:p w14:paraId="4BFAC688" w14:textId="25BE41C3" w:rsidR="009D6BB3" w:rsidRDefault="009D6BB3" w:rsidP="009D6BB3">
      <w:pPr>
        <w:keepNext/>
        <w:jc w:val="center"/>
      </w:pPr>
      <w:r w:rsidRPr="009D6BB3">
        <w:rPr>
          <w:noProof/>
        </w:rPr>
        <w:drawing>
          <wp:inline distT="0" distB="0" distL="0" distR="0" wp14:anchorId="1D2D65E2" wp14:editId="325859B8">
            <wp:extent cx="4518906" cy="2686752"/>
            <wp:effectExtent l="0" t="0" r="0" b="0"/>
            <wp:docPr id="12" name="Immagine 12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avolo&#10;&#10;Descrizione generata automaticamente"/>
                    <pic:cNvPicPr/>
                  </pic:nvPicPr>
                  <pic:blipFill rotWithShape="1">
                    <a:blip r:embed="rId18"/>
                    <a:srcRect t="2878" b="1602"/>
                    <a:stretch/>
                  </pic:blipFill>
                  <pic:spPr bwMode="auto">
                    <a:xfrm>
                      <a:off x="0" y="0"/>
                      <a:ext cx="4522076" cy="268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324AF" w14:textId="06E430FB" w:rsidR="00C371E2" w:rsidRDefault="009D6BB3" w:rsidP="009D6BB3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7</w:t>
        </w:r>
      </w:fldSimple>
      <w:r>
        <w:t>. Port scanning</w:t>
      </w:r>
      <w:r w:rsidR="00A514A4">
        <w:t xml:space="preserve"> – Ports</w:t>
      </w:r>
      <w:r>
        <w:t>: nmap -A</w:t>
      </w:r>
    </w:p>
    <w:p w14:paraId="35D6A60F" w14:textId="77777777" w:rsidR="00C371E2" w:rsidRPr="00C371E2" w:rsidRDefault="00C371E2" w:rsidP="00D31F0E"/>
    <w:p w14:paraId="4C3D22AE" w14:textId="6F6FAD42" w:rsidR="007F0958" w:rsidRDefault="007F0958" w:rsidP="00D31F0E">
      <w:r>
        <w:t>La macchina espone due servizi:</w:t>
      </w:r>
    </w:p>
    <w:p w14:paraId="2A56C160" w14:textId="5293991E" w:rsidR="007F0958" w:rsidRDefault="007F0958" w:rsidP="007F0958">
      <w:pPr>
        <w:pStyle w:val="Puntoelenco"/>
      </w:pPr>
      <w:r>
        <w:rPr>
          <w:b/>
          <w:bCs/>
        </w:rPr>
        <w:t>ssh</w:t>
      </w:r>
      <w:r>
        <w:t>, porta 22, filtrata;</w:t>
      </w:r>
    </w:p>
    <w:p w14:paraId="32B4865E" w14:textId="2E1CA3D4" w:rsidR="007F0958" w:rsidRDefault="007F0958" w:rsidP="007F0958">
      <w:pPr>
        <w:pStyle w:val="Puntoelenco"/>
      </w:pPr>
      <w:r w:rsidRPr="007F0958">
        <w:rPr>
          <w:b/>
          <w:bCs/>
        </w:rPr>
        <w:t>http</w:t>
      </w:r>
      <w:r>
        <w:t xml:space="preserve">, porta 80, aperta, tramite web server </w:t>
      </w:r>
      <w:r>
        <w:rPr>
          <w:b/>
          <w:bCs/>
        </w:rPr>
        <w:t>Apache httpd 2.4.46</w:t>
      </w:r>
      <w:r w:rsidR="00AE0657">
        <w:t>.</w:t>
      </w:r>
    </w:p>
    <w:p w14:paraId="473F3604" w14:textId="0A6A641D" w:rsidR="00D31F0E" w:rsidRDefault="009D6BB3" w:rsidP="00D31F0E">
      <w:r>
        <w:t xml:space="preserve">Altre informazioni utili ricavate in proposito, sono l’esistenza di un file </w:t>
      </w:r>
      <w:r>
        <w:rPr>
          <w:i/>
          <w:iCs/>
        </w:rPr>
        <w:t>robots.txt</w:t>
      </w:r>
      <w:r>
        <w:t xml:space="preserve"> e del titolo della pagina web, “Kryptos – LAN Home”.</w:t>
      </w:r>
    </w:p>
    <w:p w14:paraId="511E6278" w14:textId="2E8F518D" w:rsidR="00A514A4" w:rsidRDefault="009D6BB3" w:rsidP="009D6BB3">
      <w:r>
        <w:t>La scansione ha fornito un ventaglio di opzioni sul possibile sistema operativo di Hackable III:</w:t>
      </w:r>
    </w:p>
    <w:p w14:paraId="6B0E9ED7" w14:textId="77777777" w:rsidR="00A514A4" w:rsidRDefault="009D6BB3" w:rsidP="00A514A4">
      <w:pPr>
        <w:keepNext/>
        <w:jc w:val="center"/>
      </w:pPr>
      <w:r w:rsidRPr="009D6BB3">
        <w:rPr>
          <w:noProof/>
        </w:rPr>
        <w:lastRenderedPageBreak/>
        <w:drawing>
          <wp:inline distT="0" distB="0" distL="0" distR="0" wp14:anchorId="55FC1A16" wp14:editId="12A4D778">
            <wp:extent cx="4302460" cy="2150110"/>
            <wp:effectExtent l="0" t="0" r="3175" b="254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4011" cy="215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F76D" w14:textId="77B01687" w:rsidR="009D6BB3" w:rsidRPr="009D6BB3" w:rsidRDefault="00A514A4" w:rsidP="00A514A4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8</w:t>
        </w:r>
      </w:fldSimple>
      <w:r>
        <w:t>. Port scanning – OS detection: nmap -A</w:t>
      </w:r>
    </w:p>
    <w:p w14:paraId="705C522F" w14:textId="49D1BD5F" w:rsidR="00635062" w:rsidRDefault="00635062" w:rsidP="004827A2"/>
    <w:p w14:paraId="0E5ABFCE" w14:textId="03C351BA" w:rsidR="0033674F" w:rsidRDefault="0033674F" w:rsidP="004827A2">
      <w:r>
        <w:t xml:space="preserve">La </w:t>
      </w:r>
      <w:r w:rsidRPr="0033674F">
        <w:rPr>
          <w:b/>
          <w:bCs/>
        </w:rPr>
        <w:t>scansione UDP</w:t>
      </w:r>
      <w:r>
        <w:t xml:space="preserve"> con nmap tramite il parametro </w:t>
      </w:r>
      <w:r>
        <w:rPr>
          <w:b/>
          <w:bCs/>
          <w:i/>
          <w:iCs/>
        </w:rPr>
        <w:t xml:space="preserve">-sU </w:t>
      </w:r>
      <w:r>
        <w:t>non ha fornito ulteriori risultati, e l’unico servizio in uso è DHCP sulla porta 68.</w:t>
      </w:r>
    </w:p>
    <w:p w14:paraId="3228AD74" w14:textId="77777777" w:rsidR="0033674F" w:rsidRDefault="0033674F" w:rsidP="004827A2"/>
    <w:p w14:paraId="2ECACE60" w14:textId="77777777" w:rsidR="0033674F" w:rsidRDefault="0033674F" w:rsidP="0033674F">
      <w:pPr>
        <w:keepNext/>
        <w:jc w:val="center"/>
      </w:pPr>
      <w:r w:rsidRPr="0033674F">
        <w:rPr>
          <w:noProof/>
        </w:rPr>
        <w:drawing>
          <wp:inline distT="0" distB="0" distL="0" distR="0" wp14:anchorId="6CCB0621" wp14:editId="7ACE4C7D">
            <wp:extent cx="4740078" cy="1584211"/>
            <wp:effectExtent l="0" t="0" r="381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2445" cy="15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F7C8" w14:textId="2767684B" w:rsidR="0033674F" w:rsidRPr="0033674F" w:rsidRDefault="0033674F" w:rsidP="0033674F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9</w:t>
        </w:r>
      </w:fldSimple>
      <w:r>
        <w:t>. Port scanning: nmap -sU</w:t>
      </w:r>
    </w:p>
    <w:p w14:paraId="0B6CC964" w14:textId="77777777" w:rsidR="0033674F" w:rsidRDefault="0033674F" w:rsidP="004827A2"/>
    <w:p w14:paraId="30BFFABB" w14:textId="367245E5" w:rsidR="007F0958" w:rsidRDefault="00A514A4" w:rsidP="004827A2">
      <w:r>
        <w:t>Poiché la macchina è circoscritta all’ambiente di virtualizzazione, non è stato possibile effettuare un’enumerazione passiva</w:t>
      </w:r>
      <w:r w:rsidR="00EE2885">
        <w:t xml:space="preserve"> e ottenere informazioni da terze parti correlate ad Hackable III.</w:t>
      </w:r>
    </w:p>
    <w:p w14:paraId="1DA087EF" w14:textId="76FCB09C" w:rsidR="007F0958" w:rsidRDefault="007F0958" w:rsidP="004827A2"/>
    <w:p w14:paraId="23923A84" w14:textId="3BA45F6D" w:rsidR="00C11670" w:rsidRPr="0046424F" w:rsidRDefault="00DD7409" w:rsidP="00C11670">
      <w:pPr>
        <w:pStyle w:val="Titolo3"/>
        <w:rPr>
          <w:u w:val="single"/>
        </w:rPr>
      </w:pPr>
      <w:bookmarkStart w:id="12" w:name="_Toc112177344"/>
      <w:r>
        <w:rPr>
          <w:u w:val="single"/>
        </w:rPr>
        <w:t>Home page</w:t>
      </w:r>
      <w:bookmarkEnd w:id="12"/>
    </w:p>
    <w:p w14:paraId="3BDB9BBE" w14:textId="0A64635B" w:rsidR="00C11670" w:rsidRDefault="005C11CA" w:rsidP="00533999">
      <w:r>
        <w:t>Poiché</w:t>
      </w:r>
      <w:r w:rsidR="00533999">
        <w:t xml:space="preserve"> la porta 80 risulta aperta vuol dire che è in listening: attualmente eroga un servizio web accessibile dall’esterno. T</w:t>
      </w:r>
      <w:r w:rsidR="00C11670">
        <w:t>ramite browser web</w:t>
      </w:r>
      <w:r w:rsidR="00533999">
        <w:t xml:space="preserve"> visitiamo</w:t>
      </w:r>
      <w:r w:rsidR="00C11670">
        <w:t xml:space="preserve"> la pagina</w:t>
      </w:r>
      <w:r w:rsidR="00533999">
        <w:t xml:space="preserve"> “Kryptos – LAN Home”.</w:t>
      </w:r>
    </w:p>
    <w:p w14:paraId="72F28DEE" w14:textId="77777777" w:rsidR="00C11670" w:rsidRDefault="00C11670" w:rsidP="00C11670">
      <w:pPr>
        <w:rPr>
          <w:noProof/>
        </w:rPr>
      </w:pPr>
    </w:p>
    <w:p w14:paraId="5E3BCF5B" w14:textId="77777777" w:rsidR="00C11670" w:rsidRDefault="00C11670" w:rsidP="00C116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26BB03" wp14:editId="693AC628">
            <wp:extent cx="5167745" cy="2470667"/>
            <wp:effectExtent l="0" t="0" r="0" b="635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 rotWithShape="1">
                    <a:blip r:embed="rId21"/>
                    <a:srcRect t="7953" b="7050"/>
                    <a:stretch/>
                  </pic:blipFill>
                  <pic:spPr bwMode="auto">
                    <a:xfrm>
                      <a:off x="0" y="0"/>
                      <a:ext cx="5172971" cy="247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EC57A" w14:textId="32A0F1F6" w:rsidR="00C11670" w:rsidRDefault="00C11670" w:rsidP="00C11670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10</w:t>
        </w:r>
      </w:fldSimple>
      <w:r>
        <w:t>. Homepage di Hackable III</w:t>
      </w:r>
      <w:r>
        <w:rPr>
          <w:noProof/>
        </w:rPr>
        <w:t>.</w:t>
      </w:r>
    </w:p>
    <w:p w14:paraId="7B3AB6FA" w14:textId="77777777" w:rsidR="00C11670" w:rsidRDefault="00C11670" w:rsidP="00C11670"/>
    <w:p w14:paraId="5DCE9590" w14:textId="417C700A" w:rsidR="00C11670" w:rsidRDefault="00C11670" w:rsidP="00C11670">
      <w:r>
        <w:t xml:space="preserve">La pagina principale </w:t>
      </w:r>
      <w:r>
        <w:rPr>
          <w:b/>
          <w:bCs/>
          <w:i/>
          <w:iCs/>
        </w:rPr>
        <w:t>index.html</w:t>
      </w:r>
      <w:r>
        <w:t xml:space="preserve"> espone unicamente un’immagine, ma esaminando manualmente il codice HTML è semplice scoprire che nasconde qualcosa.</w:t>
      </w:r>
    </w:p>
    <w:p w14:paraId="5658CA3C" w14:textId="77777777" w:rsidR="005C11CA" w:rsidRDefault="005C11CA" w:rsidP="00533999">
      <w:pPr>
        <w:keepNext/>
        <w:rPr>
          <w:noProof/>
        </w:rPr>
      </w:pPr>
    </w:p>
    <w:p w14:paraId="594C9D9D" w14:textId="13B65EA0" w:rsidR="00C11670" w:rsidRDefault="00C11670" w:rsidP="00C11670">
      <w:pPr>
        <w:keepNext/>
        <w:jc w:val="center"/>
      </w:pPr>
      <w:r w:rsidRPr="005C75CA">
        <w:rPr>
          <w:noProof/>
        </w:rPr>
        <w:drawing>
          <wp:inline distT="0" distB="0" distL="0" distR="0" wp14:anchorId="2945EE72" wp14:editId="2A096333">
            <wp:extent cx="5151120" cy="3062003"/>
            <wp:effectExtent l="0" t="0" r="0" b="508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307"/>
                    <a:stretch/>
                  </pic:blipFill>
                  <pic:spPr bwMode="auto">
                    <a:xfrm>
                      <a:off x="0" y="0"/>
                      <a:ext cx="5186334" cy="308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763E1" w14:textId="6E4A6121" w:rsidR="00C11670" w:rsidRPr="00A514A4" w:rsidRDefault="00C11670" w:rsidP="00C11670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11</w:t>
        </w:r>
      </w:fldSimple>
      <w:r>
        <w:t>. HTML homepage Hackable III.</w:t>
      </w:r>
    </w:p>
    <w:p w14:paraId="2CCF9265" w14:textId="77777777" w:rsidR="00C11670" w:rsidRDefault="00C11670" w:rsidP="00C11670"/>
    <w:p w14:paraId="322FF6A6" w14:textId="70C7A2AB" w:rsidR="00C11670" w:rsidRDefault="00C11670" w:rsidP="00C11670">
      <w:r>
        <w:t xml:space="preserve">È possibile ricavarne delle informazioni </w:t>
      </w:r>
      <w:r w:rsidR="005C11CA">
        <w:t>compromettenti</w:t>
      </w:r>
      <w:r>
        <w:t>:</w:t>
      </w:r>
    </w:p>
    <w:p w14:paraId="7515FC7E" w14:textId="77777777" w:rsidR="00C11670" w:rsidRDefault="00C11670" w:rsidP="00C11670">
      <w:pPr>
        <w:pStyle w:val="Puntoelenco"/>
      </w:pPr>
      <w:r>
        <w:t xml:space="preserve">Sulla pagina è presente un menu che rimanda a una pagina di </w:t>
      </w:r>
      <w:r w:rsidRPr="005C75CA">
        <w:rPr>
          <w:b/>
          <w:bCs/>
        </w:rPr>
        <w:t>login</w:t>
      </w:r>
      <w:r>
        <w:t>;</w:t>
      </w:r>
    </w:p>
    <w:p w14:paraId="678464D5" w14:textId="77777777" w:rsidR="00C11670" w:rsidRPr="006C642A" w:rsidRDefault="00C11670" w:rsidP="00C11670">
      <w:pPr>
        <w:pStyle w:val="Puntoelenco"/>
      </w:pPr>
      <w:r>
        <w:lastRenderedPageBreak/>
        <w:t xml:space="preserve">Un commento dell’autore del codice avvisa un utente di nome </w:t>
      </w:r>
      <w:r>
        <w:rPr>
          <w:b/>
          <w:bCs/>
        </w:rPr>
        <w:t xml:space="preserve">jubiscleudo </w:t>
      </w:r>
      <w:r>
        <w:t xml:space="preserve">di attivare il </w:t>
      </w:r>
      <w:r>
        <w:rPr>
          <w:i/>
          <w:iCs/>
        </w:rPr>
        <w:t>port knocking</w:t>
      </w:r>
      <w:r>
        <w:t>;</w:t>
      </w:r>
    </w:p>
    <w:p w14:paraId="43FAE15F" w14:textId="77777777" w:rsidR="00C11670" w:rsidRDefault="00C11670" w:rsidP="00C11670">
      <w:pPr>
        <w:pStyle w:val="Puntoelenco"/>
      </w:pPr>
      <w:r>
        <w:t xml:space="preserve">L’immagine usata come sfondo è in una cartella di nome </w:t>
      </w:r>
      <w:r>
        <w:rPr>
          <w:b/>
          <w:bCs/>
        </w:rPr>
        <w:t>imagens</w:t>
      </w:r>
      <w:r>
        <w:t>.</w:t>
      </w:r>
    </w:p>
    <w:p w14:paraId="0AA4E2A4" w14:textId="77777777" w:rsidR="00C11670" w:rsidRDefault="00C11670" w:rsidP="00C11670">
      <w:pPr>
        <w:pStyle w:val="Puntoelenco"/>
        <w:numPr>
          <w:ilvl w:val="0"/>
          <w:numId w:val="0"/>
        </w:numPr>
      </w:pPr>
    </w:p>
    <w:p w14:paraId="72975AFB" w14:textId="77777777" w:rsidR="00C11670" w:rsidRPr="00565C58" w:rsidRDefault="00C11670" w:rsidP="00C11670">
      <w:pPr>
        <w:pStyle w:val="Titolo3"/>
        <w:rPr>
          <w:u w:val="single"/>
        </w:rPr>
      </w:pPr>
      <w:bookmarkStart w:id="13" w:name="_Toc112177345"/>
      <w:r>
        <w:rPr>
          <w:u w:val="single"/>
        </w:rPr>
        <w:t>Login page</w:t>
      </w:r>
      <w:bookmarkEnd w:id="13"/>
    </w:p>
    <w:p w14:paraId="338A523C" w14:textId="2DC03CA1" w:rsidR="00C11670" w:rsidRDefault="00C11670" w:rsidP="00C11670">
      <w:pPr>
        <w:pStyle w:val="Puntoelenco"/>
        <w:numPr>
          <w:ilvl w:val="0"/>
          <w:numId w:val="0"/>
        </w:numPr>
      </w:pPr>
      <w:r>
        <w:t>Per prima cosa, proviamo ad accedere alla pagina di login. In effetti, è possibile notare che sulla homepage è stata nascosta un’icona che</w:t>
      </w:r>
      <w:r w:rsidR="004C6A67">
        <w:t xml:space="preserve"> </w:t>
      </w:r>
      <w:r>
        <w:t>apre un menu che rimanda</w:t>
      </w:r>
      <w:r w:rsidR="004C6A67">
        <w:t xml:space="preserve"> a sua volta</w:t>
      </w:r>
      <w:r>
        <w:t xml:space="preserve"> alla login page.</w:t>
      </w:r>
    </w:p>
    <w:p w14:paraId="7C7F8158" w14:textId="77777777" w:rsidR="00EE2885" w:rsidRDefault="00EE2885" w:rsidP="00C11670">
      <w:pPr>
        <w:pStyle w:val="Puntoelenco"/>
        <w:numPr>
          <w:ilvl w:val="0"/>
          <w:numId w:val="0"/>
        </w:numPr>
      </w:pPr>
    </w:p>
    <w:p w14:paraId="5C8195CC" w14:textId="77777777" w:rsidR="00C11670" w:rsidRDefault="00C11670" w:rsidP="00C11670">
      <w:pPr>
        <w:pStyle w:val="Puntoelenco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7D96083E" wp14:editId="7FC739C4">
            <wp:extent cx="5274310" cy="2509837"/>
            <wp:effectExtent l="0" t="0" r="2540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 rotWithShape="1">
                    <a:blip r:embed="rId23"/>
                    <a:srcRect t="8295" b="7106"/>
                    <a:stretch/>
                  </pic:blipFill>
                  <pic:spPr bwMode="auto">
                    <a:xfrm>
                      <a:off x="0" y="0"/>
                      <a:ext cx="5274310" cy="250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C9051" w14:textId="72E5F687" w:rsidR="00C11670" w:rsidRDefault="00C11670" w:rsidP="00C11670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12</w:t>
        </w:r>
      </w:fldSimple>
      <w:r>
        <w:t>. Homepage di Hackable III: menu login.</w:t>
      </w:r>
    </w:p>
    <w:p w14:paraId="64197221" w14:textId="77777777" w:rsidR="00C11670" w:rsidRDefault="00C11670" w:rsidP="00C11670">
      <w:pPr>
        <w:pStyle w:val="Puntoelenco"/>
        <w:numPr>
          <w:ilvl w:val="0"/>
          <w:numId w:val="0"/>
        </w:numPr>
      </w:pPr>
    </w:p>
    <w:p w14:paraId="3F3C3BD2" w14:textId="798C9042" w:rsidR="00C11670" w:rsidRDefault="002B320D" w:rsidP="00C11670">
      <w:pPr>
        <w:pStyle w:val="Puntoelenco"/>
        <w:numPr>
          <w:ilvl w:val="0"/>
          <w:numId w:val="0"/>
        </w:numPr>
      </w:pPr>
      <w:r>
        <w:t>La pagina di login si presenta in questo modo</w:t>
      </w:r>
      <w:r w:rsidR="00C11670">
        <w:t>:</w:t>
      </w:r>
    </w:p>
    <w:p w14:paraId="04CFCD58" w14:textId="77777777" w:rsidR="00C11670" w:rsidRDefault="00C11670" w:rsidP="00C11670">
      <w:pPr>
        <w:pStyle w:val="Puntoelenco"/>
        <w:keepNext/>
        <w:numPr>
          <w:ilvl w:val="0"/>
          <w:numId w:val="0"/>
        </w:numPr>
        <w:jc w:val="center"/>
      </w:pPr>
    </w:p>
    <w:p w14:paraId="33056B95" w14:textId="77777777" w:rsidR="00C11670" w:rsidRDefault="00C11670" w:rsidP="00C11670">
      <w:pPr>
        <w:pStyle w:val="Puntoelenco"/>
        <w:keepNext/>
        <w:numPr>
          <w:ilvl w:val="0"/>
          <w:numId w:val="0"/>
        </w:numPr>
        <w:jc w:val="center"/>
      </w:pPr>
      <w:r w:rsidRPr="00A7325D">
        <w:rPr>
          <w:noProof/>
        </w:rPr>
        <w:drawing>
          <wp:inline distT="0" distB="0" distL="0" distR="0" wp14:anchorId="19000F2A" wp14:editId="32527495">
            <wp:extent cx="4488872" cy="4271371"/>
            <wp:effectExtent l="0" t="0" r="698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57" t="835" r="962"/>
                    <a:stretch/>
                  </pic:blipFill>
                  <pic:spPr bwMode="auto">
                    <a:xfrm>
                      <a:off x="0" y="0"/>
                      <a:ext cx="4498248" cy="428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CF8F6" w14:textId="2B2B2FF9" w:rsidR="00C11670" w:rsidRDefault="00C11670" w:rsidP="00C11670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13</w:t>
        </w:r>
      </w:fldSimple>
      <w:r>
        <w:t>. Login page di Hackable III.</w:t>
      </w:r>
    </w:p>
    <w:p w14:paraId="10E7DA4C" w14:textId="77777777" w:rsidR="00C11670" w:rsidRDefault="00C11670" w:rsidP="00C11670">
      <w:pPr>
        <w:pStyle w:val="Puntoelenco"/>
        <w:numPr>
          <w:ilvl w:val="0"/>
          <w:numId w:val="0"/>
        </w:numPr>
      </w:pPr>
    </w:p>
    <w:p w14:paraId="29AE62DD" w14:textId="0855B1DF" w:rsidR="00C11670" w:rsidRDefault="004C6A67" w:rsidP="00C11670">
      <w:pPr>
        <w:pStyle w:val="Puntoelenco"/>
        <w:numPr>
          <w:ilvl w:val="0"/>
          <w:numId w:val="0"/>
        </w:numPr>
      </w:pPr>
      <w:r>
        <w:t>Nel codice</w:t>
      </w:r>
      <w:r w:rsidR="00C11670">
        <w:t xml:space="preserve"> della pagina </w:t>
      </w:r>
      <w:r w:rsidR="00C11670">
        <w:rPr>
          <w:b/>
          <w:bCs/>
          <w:i/>
          <w:iCs/>
        </w:rPr>
        <w:t>login.html</w:t>
      </w:r>
      <w:r w:rsidR="00C11670">
        <w:rPr>
          <w:b/>
          <w:bCs/>
        </w:rPr>
        <w:t xml:space="preserve"> </w:t>
      </w:r>
      <w:r w:rsidR="00C11670">
        <w:t>l’avvertimento di un commento: “</w:t>
      </w:r>
      <w:r w:rsidR="00C11670" w:rsidRPr="00A7325D">
        <w:rPr>
          <w:i/>
          <w:iCs/>
        </w:rPr>
        <w:t>This page is not ready, may give error</w:t>
      </w:r>
      <w:r w:rsidR="00C11670">
        <w:t>” e il titolo stesso della pagina (</w:t>
      </w:r>
      <w:r w:rsidR="00C11670">
        <w:rPr>
          <w:i/>
          <w:iCs/>
        </w:rPr>
        <w:t>Developing</w:t>
      </w:r>
      <w:r w:rsidR="00C11670">
        <w:t>), lasciano supporre che la funzionalità di login non sia ancora appieno implementata</w:t>
      </w:r>
      <w:r w:rsidR="00262F88">
        <w:t>, e che quindi i tentativi di accedere al sito possano risultare fallimentari.</w:t>
      </w:r>
    </w:p>
    <w:p w14:paraId="016BA24C" w14:textId="77777777" w:rsidR="004C6A67" w:rsidRDefault="00C11670" w:rsidP="00C11670">
      <w:pPr>
        <w:pStyle w:val="Puntoelenco"/>
        <w:numPr>
          <w:ilvl w:val="0"/>
          <w:numId w:val="0"/>
        </w:numPr>
      </w:pPr>
      <w:r>
        <w:t>Tentando un’autenticazione con delle credenziali casuali, con solo uno dei due parametri</w:t>
      </w:r>
      <w:r w:rsidR="002B320D">
        <w:t xml:space="preserve"> fra username e password</w:t>
      </w:r>
      <w:r>
        <w:t xml:space="preserve">, </w:t>
      </w:r>
      <w:r w:rsidR="004C6A67">
        <w:t>poi</w:t>
      </w:r>
      <w:r>
        <w:t xml:space="preserve"> senza inserire né </w:t>
      </w:r>
      <w:r w:rsidR="002B320D">
        <w:t xml:space="preserve">l’uno </w:t>
      </w:r>
      <w:r>
        <w:t xml:space="preserve">né </w:t>
      </w:r>
      <w:r w:rsidR="002B320D">
        <w:t>l’altro</w:t>
      </w:r>
      <w:r>
        <w:t xml:space="preserve">, il comportamento è analogo: </w:t>
      </w:r>
      <w:r w:rsidR="004C6A67">
        <w:t>si viene indirizzati</w:t>
      </w:r>
      <w:r>
        <w:t xml:space="preserve"> a una </w:t>
      </w:r>
      <w:r>
        <w:rPr>
          <w:i/>
          <w:iCs/>
        </w:rPr>
        <w:t>blank page</w:t>
      </w:r>
      <w:r>
        <w:t xml:space="preserve"> e i dati vengono inviati tramite metodo POST allo script </w:t>
      </w:r>
      <w:r>
        <w:rPr>
          <w:b/>
          <w:bCs/>
          <w:i/>
          <w:iCs/>
        </w:rPr>
        <w:t>login.php</w:t>
      </w:r>
      <w:r>
        <w:t>.</w:t>
      </w:r>
    </w:p>
    <w:p w14:paraId="5FA97789" w14:textId="4F33630C" w:rsidR="00C11670" w:rsidRDefault="00C11670" w:rsidP="00C11670">
      <w:pPr>
        <w:pStyle w:val="Puntoelenco"/>
        <w:numPr>
          <w:ilvl w:val="0"/>
          <w:numId w:val="0"/>
        </w:numPr>
      </w:pPr>
      <w:r>
        <w:t>Da questa pagina è possibile, ispezionando ancora l’HTML, leggere l’intero codice dello script</w:t>
      </w:r>
      <w:r w:rsidR="00262F88">
        <w:t>, racchiuso all’interno di un commento</w:t>
      </w:r>
      <w:r>
        <w:t>.</w:t>
      </w:r>
    </w:p>
    <w:p w14:paraId="035B9EC9" w14:textId="77777777" w:rsidR="00C11670" w:rsidRDefault="00C11670" w:rsidP="00C11670">
      <w:pPr>
        <w:pStyle w:val="Puntoelenco"/>
        <w:numPr>
          <w:ilvl w:val="0"/>
          <w:numId w:val="0"/>
        </w:numPr>
      </w:pPr>
    </w:p>
    <w:p w14:paraId="6CE73A97" w14:textId="77777777" w:rsidR="00C11670" w:rsidRDefault="00C11670" w:rsidP="00C11670">
      <w:pPr>
        <w:pStyle w:val="Puntoelenco"/>
        <w:keepNext/>
        <w:numPr>
          <w:ilvl w:val="0"/>
          <w:numId w:val="0"/>
        </w:numPr>
        <w:jc w:val="center"/>
      </w:pPr>
      <w:r w:rsidRPr="005433C0">
        <w:rPr>
          <w:noProof/>
        </w:rPr>
        <w:lastRenderedPageBreak/>
        <w:drawing>
          <wp:inline distT="0" distB="0" distL="0" distR="0" wp14:anchorId="204F460E" wp14:editId="1C3F5D55">
            <wp:extent cx="4206240" cy="3063779"/>
            <wp:effectExtent l="0" t="0" r="3810" b="3810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8880" cy="307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AE2F" w14:textId="5BDDFD03" w:rsidR="00C11670" w:rsidRDefault="00C11670" w:rsidP="00C11670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14</w:t>
        </w:r>
      </w:fldSimple>
      <w:r>
        <w:t xml:space="preserve">. </w:t>
      </w:r>
      <w:r w:rsidR="008B2B4D">
        <w:t xml:space="preserve">Script </w:t>
      </w:r>
      <w:r w:rsidRPr="008B2B4D">
        <w:rPr>
          <w:i w:val="0"/>
          <w:iCs w:val="0"/>
        </w:rPr>
        <w:t>login.php</w:t>
      </w:r>
    </w:p>
    <w:p w14:paraId="3D8A40AD" w14:textId="77777777" w:rsidR="00C11670" w:rsidRDefault="00C11670" w:rsidP="00C11670">
      <w:pPr>
        <w:pStyle w:val="Puntoelenco"/>
        <w:numPr>
          <w:ilvl w:val="0"/>
          <w:numId w:val="0"/>
        </w:numPr>
      </w:pPr>
    </w:p>
    <w:p w14:paraId="7BE01392" w14:textId="77777777" w:rsidR="00C11670" w:rsidRDefault="00C11670" w:rsidP="00C11670">
      <w:pPr>
        <w:pStyle w:val="Puntoelenco"/>
        <w:numPr>
          <w:ilvl w:val="0"/>
          <w:numId w:val="0"/>
        </w:numPr>
      </w:pPr>
      <w:r>
        <w:t>Da questo script è possibile ricavare altre informazioni:</w:t>
      </w:r>
    </w:p>
    <w:p w14:paraId="5E5BC95D" w14:textId="77777777" w:rsidR="00C11670" w:rsidRDefault="00C11670" w:rsidP="00C11670">
      <w:pPr>
        <w:pStyle w:val="Puntoelenco"/>
      </w:pPr>
      <w:r>
        <w:t xml:space="preserve">Il sito usa uno script </w:t>
      </w:r>
      <w:r>
        <w:rPr>
          <w:b/>
          <w:bCs/>
          <w:i/>
          <w:iCs/>
        </w:rPr>
        <w:t>config.php</w:t>
      </w:r>
      <w:r>
        <w:t>;</w:t>
      </w:r>
    </w:p>
    <w:p w14:paraId="0248E269" w14:textId="1D12975E" w:rsidR="00C11670" w:rsidRDefault="00C11670" w:rsidP="00C11670">
      <w:pPr>
        <w:pStyle w:val="Puntoelenco"/>
      </w:pPr>
      <w:r>
        <w:t>Sono esposti i nomi dell</w:t>
      </w:r>
      <w:r w:rsidR="002B320D">
        <w:t>a</w:t>
      </w:r>
      <w:r>
        <w:t xml:space="preserve"> tabell</w:t>
      </w:r>
      <w:r w:rsidR="002B320D">
        <w:t>a</w:t>
      </w:r>
      <w:r>
        <w:t xml:space="preserve"> usat</w:t>
      </w:r>
      <w:r w:rsidR="002B320D">
        <w:t>a</w:t>
      </w:r>
      <w:r>
        <w:t xml:space="preserve"> dal database per la gestione dei dati degli utenti</w:t>
      </w:r>
      <w:r w:rsidR="002B320D">
        <w:t xml:space="preserve"> (</w:t>
      </w:r>
      <w:r w:rsidR="002B320D">
        <w:rPr>
          <w:b/>
          <w:bCs/>
        </w:rPr>
        <w:t>usuarios</w:t>
      </w:r>
      <w:r w:rsidR="002B320D">
        <w:t>) e degli attributi</w:t>
      </w:r>
      <w:r>
        <w:t>:</w:t>
      </w:r>
    </w:p>
    <w:p w14:paraId="41227FA8" w14:textId="77777777" w:rsidR="00C11670" w:rsidRDefault="00C11670" w:rsidP="00C11670">
      <w:pPr>
        <w:pStyle w:val="Puntoelenco"/>
        <w:ind w:left="1080"/>
      </w:pPr>
      <w:r>
        <w:t xml:space="preserve"> </w:t>
      </w:r>
      <w:r>
        <w:rPr>
          <w:b/>
          <w:bCs/>
        </w:rPr>
        <w:t>usuario</w:t>
      </w:r>
      <w:r>
        <w:t xml:space="preserve"> – parametro </w:t>
      </w:r>
      <w:r>
        <w:rPr>
          <w:i/>
          <w:iCs/>
        </w:rPr>
        <w:t xml:space="preserve">user </w:t>
      </w:r>
      <w:r>
        <w:t>inviato dal form di login;</w:t>
      </w:r>
    </w:p>
    <w:p w14:paraId="63881BA2" w14:textId="77777777" w:rsidR="00C11670" w:rsidRDefault="00C11670" w:rsidP="00C11670">
      <w:pPr>
        <w:pStyle w:val="Puntoelenco"/>
        <w:ind w:left="1080"/>
      </w:pPr>
      <w:r>
        <w:rPr>
          <w:b/>
          <w:bCs/>
        </w:rPr>
        <w:t>senha</w:t>
      </w:r>
      <w:r>
        <w:t xml:space="preserve"> – parametro </w:t>
      </w:r>
      <w:r>
        <w:rPr>
          <w:i/>
          <w:iCs/>
        </w:rPr>
        <w:t xml:space="preserve">pass </w:t>
      </w:r>
      <w:r>
        <w:t>inviato dal form di login;</w:t>
      </w:r>
    </w:p>
    <w:p w14:paraId="77991141" w14:textId="1BAF10D6" w:rsidR="00C11670" w:rsidRDefault="00C11670" w:rsidP="00C11670">
      <w:pPr>
        <w:pStyle w:val="Puntoelenco"/>
      </w:pPr>
      <w:r>
        <w:t xml:space="preserve">È riportata in chiaro una query, che ci permette di capire che il database utilizzato è </w:t>
      </w:r>
      <w:r w:rsidRPr="00333D4A">
        <w:rPr>
          <w:b/>
          <w:bCs/>
        </w:rPr>
        <w:t>SQL</w:t>
      </w:r>
      <w:r>
        <w:t xml:space="preserve">. Ulteriore conferma si ha dall’uso delle funzioni di </w:t>
      </w:r>
      <w:r w:rsidRPr="00BF1C06">
        <w:rPr>
          <w:i/>
          <w:iCs/>
        </w:rPr>
        <w:t>mysqli</w:t>
      </w:r>
      <w:r>
        <w:t>, un driver usato in PHP per interfacciarsi con un server database MySQL.</w:t>
      </w:r>
      <w:sdt>
        <w:sdtPr>
          <w:id w:val="-1434895834"/>
          <w:citation/>
        </w:sdtPr>
        <w:sdtContent>
          <w:r>
            <w:fldChar w:fldCharType="begin"/>
          </w:r>
          <w:r>
            <w:instrText xml:space="preserve"> CITATION PHP \l 1040 </w:instrText>
          </w:r>
          <w:r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[4]</w:t>
          </w:r>
          <w:r>
            <w:fldChar w:fldCharType="end"/>
          </w:r>
        </w:sdtContent>
      </w:sdt>
    </w:p>
    <w:p w14:paraId="571047F5" w14:textId="1A36439A" w:rsidR="00C11670" w:rsidRDefault="00C11670" w:rsidP="004827A2">
      <w:pPr>
        <w:pStyle w:val="Puntoelenco"/>
      </w:pPr>
      <w:r>
        <w:t xml:space="preserve">Sul sito è presente un’immagine di nome </w:t>
      </w:r>
      <w:r>
        <w:rPr>
          <w:b/>
          <w:bCs/>
          <w:i/>
          <w:iCs/>
        </w:rPr>
        <w:t xml:space="preserve">3.jpg </w:t>
      </w:r>
      <w:r>
        <w:t>che viene mostrata a seguito del login.</w:t>
      </w:r>
    </w:p>
    <w:p w14:paraId="6ED59161" w14:textId="7922C17B" w:rsidR="007A34AE" w:rsidRDefault="002B320D" w:rsidP="004827A2">
      <w:r>
        <w:t>V</w:t>
      </w:r>
      <w:r w:rsidR="00BF1C06">
        <w:t xml:space="preserve">erifichiamo se, ora che abbiamo a disposizione il path completo dell’immagine </w:t>
      </w:r>
      <w:r w:rsidR="00BF1C06">
        <w:rPr>
          <w:i/>
          <w:iCs/>
        </w:rPr>
        <w:t>3.jpg</w:t>
      </w:r>
      <w:r w:rsidR="00BF1C06">
        <w:t>, pur non avendo effettuato l’accesso al sito ci è possibile visualizzarla</w:t>
      </w:r>
      <w:r w:rsidR="004C6A67">
        <w:t>.</w:t>
      </w:r>
    </w:p>
    <w:p w14:paraId="2F94E523" w14:textId="77777777" w:rsidR="007A34AE" w:rsidRDefault="007A34AE" w:rsidP="007A34AE">
      <w:pPr>
        <w:jc w:val="center"/>
      </w:pPr>
    </w:p>
    <w:p w14:paraId="5519FD2A" w14:textId="77777777" w:rsidR="007A34AE" w:rsidRDefault="007A34AE" w:rsidP="007A34AE">
      <w:pPr>
        <w:keepNext/>
        <w:jc w:val="center"/>
      </w:pPr>
      <w:r w:rsidRPr="007A34AE">
        <w:rPr>
          <w:noProof/>
        </w:rPr>
        <w:lastRenderedPageBreak/>
        <w:drawing>
          <wp:inline distT="0" distB="0" distL="0" distR="0" wp14:anchorId="7E6E1411" wp14:editId="2C2321CF">
            <wp:extent cx="3867141" cy="3543935"/>
            <wp:effectExtent l="0" t="0" r="63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88"/>
                    <a:stretch/>
                  </pic:blipFill>
                  <pic:spPr bwMode="auto">
                    <a:xfrm>
                      <a:off x="0" y="0"/>
                      <a:ext cx="3873426" cy="354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9806D" w14:textId="5A1A313F" w:rsidR="00BF1C06" w:rsidRDefault="007A34AE" w:rsidP="007A34AE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15</w:t>
        </w:r>
      </w:fldSimple>
      <w:r>
        <w:t xml:space="preserve">. Immagine </w:t>
      </w:r>
      <w:r w:rsidRPr="007A34AE">
        <w:rPr>
          <w:i w:val="0"/>
          <w:iCs w:val="0"/>
          <w:noProof/>
        </w:rPr>
        <w:t>3.jpg</w:t>
      </w:r>
      <w:r>
        <w:rPr>
          <w:noProof/>
        </w:rPr>
        <w:t>.</w:t>
      </w:r>
    </w:p>
    <w:p w14:paraId="6960DB36" w14:textId="77777777" w:rsidR="007A34AE" w:rsidRDefault="007A34AE" w:rsidP="004827A2"/>
    <w:p w14:paraId="1E6424F5" w14:textId="61C19B9C" w:rsidR="00BF1C06" w:rsidRPr="00BF1C06" w:rsidRDefault="004C6A67" w:rsidP="004827A2">
      <w:r>
        <w:t>N</w:t>
      </w:r>
      <w:r w:rsidR="00BF1C06">
        <w:t xml:space="preserve">on resta che controllare se, in maniera analoga a </w:t>
      </w:r>
      <w:r w:rsidR="00BF1C06" w:rsidRPr="00BF1C06">
        <w:rPr>
          <w:i/>
          <w:iCs/>
        </w:rPr>
        <w:t>login</w:t>
      </w:r>
      <w:r w:rsidR="00BF1C06">
        <w:t>.</w:t>
      </w:r>
      <w:r w:rsidR="00BF1C06" w:rsidRPr="00BF1C06">
        <w:rPr>
          <w:i/>
          <w:iCs/>
        </w:rPr>
        <w:t>php</w:t>
      </w:r>
      <w:r w:rsidR="00BF1C06">
        <w:t xml:space="preserve">, è possibile consultare il codice di </w:t>
      </w:r>
      <w:r w:rsidR="00BF1C06" w:rsidRPr="00BF1C06">
        <w:rPr>
          <w:b/>
          <w:bCs/>
          <w:i/>
          <w:iCs/>
        </w:rPr>
        <w:t>config.php</w:t>
      </w:r>
      <w:r w:rsidR="00BF1C06">
        <w:t>.</w:t>
      </w:r>
    </w:p>
    <w:p w14:paraId="48D46EBD" w14:textId="38885F50" w:rsidR="00BF1C06" w:rsidRDefault="00BF1C06" w:rsidP="004827A2"/>
    <w:p w14:paraId="3B7C29DC" w14:textId="77777777" w:rsidR="002357C8" w:rsidRDefault="002357C8" w:rsidP="002357C8">
      <w:pPr>
        <w:keepNext/>
        <w:jc w:val="center"/>
      </w:pPr>
      <w:r w:rsidRPr="002357C8">
        <w:rPr>
          <w:noProof/>
        </w:rPr>
        <w:drawing>
          <wp:inline distT="0" distB="0" distL="0" distR="0" wp14:anchorId="4CBDB5EC" wp14:editId="0ED581EB">
            <wp:extent cx="4083050" cy="2994204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1907" cy="300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5302" w14:textId="0B6C348F" w:rsidR="002357C8" w:rsidRDefault="002357C8" w:rsidP="002357C8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16</w:t>
        </w:r>
      </w:fldSimple>
      <w:r>
        <w:t xml:space="preserve">. Script </w:t>
      </w:r>
      <w:r w:rsidRPr="002357C8">
        <w:rPr>
          <w:i w:val="0"/>
          <w:iCs w:val="0"/>
        </w:rPr>
        <w:t>config.php</w:t>
      </w:r>
    </w:p>
    <w:p w14:paraId="2FCD17F3" w14:textId="2913998C" w:rsidR="00BF1C06" w:rsidRDefault="00BF1C06" w:rsidP="004827A2"/>
    <w:p w14:paraId="6FF6628A" w14:textId="4F6F88C8" w:rsidR="008B2B4D" w:rsidRPr="008B2B4D" w:rsidRDefault="008B2B4D" w:rsidP="004827A2">
      <w:r>
        <w:lastRenderedPageBreak/>
        <w:t>Anche questo codice divulga informazioni sensibili del database di Hackable III, come il nome (</w:t>
      </w:r>
      <w:r>
        <w:rPr>
          <w:b/>
          <w:bCs/>
        </w:rPr>
        <w:t>hackable</w:t>
      </w:r>
      <w:r>
        <w:t>), o il fatto che la stessa macchina faccia da server web Apache e da server per il database SQL (</w:t>
      </w:r>
      <w:r>
        <w:rPr>
          <w:b/>
          <w:bCs/>
        </w:rPr>
        <w:t>localhost</w:t>
      </w:r>
      <w:r>
        <w:t xml:space="preserve">). Inoltre, il database SQL fa uso di una configurazione di default, con username impostato su </w:t>
      </w:r>
      <w:r>
        <w:rPr>
          <w:i/>
          <w:iCs/>
        </w:rPr>
        <w:t xml:space="preserve">root </w:t>
      </w:r>
      <w:r>
        <w:t>e password assente.</w:t>
      </w:r>
    </w:p>
    <w:p w14:paraId="31BE33C3" w14:textId="1E1FA055" w:rsidR="00C11670" w:rsidRDefault="00C11670" w:rsidP="004827A2"/>
    <w:p w14:paraId="7132E5D0" w14:textId="53A3126A" w:rsidR="00635062" w:rsidRDefault="00F73367" w:rsidP="00B2527E">
      <w:pPr>
        <w:pStyle w:val="Titolo2"/>
      </w:pPr>
      <w:bookmarkStart w:id="14" w:name="_Toc112177346"/>
      <w:r>
        <w:t>Vulnerability Mapping</w:t>
      </w:r>
      <w:bookmarkEnd w:id="14"/>
    </w:p>
    <w:p w14:paraId="79704FC1" w14:textId="77777777" w:rsidR="00AD3DB7" w:rsidRDefault="007F0958" w:rsidP="00A514A4">
      <w:r>
        <w:t>In questa fase si procede a individuare le problematiche dell’asset che potrebbero compromettere la triade CIA (confidenzialità, integrità e disponibilità) e che potrebbero essere sfruttate da un attaccante.</w:t>
      </w:r>
    </w:p>
    <w:p w14:paraId="02C208A3" w14:textId="335C5D34" w:rsidR="00A514A4" w:rsidRDefault="00196EDE" w:rsidP="00A514A4">
      <w:r>
        <w:t xml:space="preserve">Per prima cosa si procede con una ricerca manuale delle potenziali vulnerabilità che affliggono l’asset, dopodiché si utilizzano alcuni fra i più comuni strumenti </w:t>
      </w:r>
      <w:r w:rsidR="003749F2">
        <w:t xml:space="preserve">automatici </w:t>
      </w:r>
      <w:r>
        <w:t>di vulnerability assessment.</w:t>
      </w:r>
    </w:p>
    <w:p w14:paraId="65D14822" w14:textId="77777777" w:rsidR="00262F88" w:rsidRDefault="00262F88" w:rsidP="00F66B22"/>
    <w:p w14:paraId="081E181D" w14:textId="7CE1C27D" w:rsidR="003749F2" w:rsidRDefault="00AD3DB7" w:rsidP="00AD3DB7">
      <w:pPr>
        <w:pStyle w:val="Titolo3"/>
        <w:rPr>
          <w:u w:val="single"/>
        </w:rPr>
      </w:pPr>
      <w:bookmarkStart w:id="15" w:name="_Toc112177348"/>
      <w:r>
        <w:rPr>
          <w:u w:val="single"/>
        </w:rPr>
        <w:t>Vulnerability assessment manuale</w:t>
      </w:r>
      <w:bookmarkEnd w:id="15"/>
    </w:p>
    <w:p w14:paraId="49E1BB20" w14:textId="252810F5" w:rsidR="00AD3DB7" w:rsidRDefault="00A77BB3" w:rsidP="001A6DA5">
      <w:r>
        <w:t>Le informazioni individuate</w:t>
      </w:r>
      <w:r w:rsidR="001A6DA5">
        <w:t xml:space="preserve"> in fase di enumerating target </w:t>
      </w:r>
      <w:r>
        <w:t>a questo punto</w:t>
      </w:r>
      <w:r w:rsidR="001A6DA5">
        <w:t xml:space="preserve"> possono essere sfruttate </w:t>
      </w:r>
      <w:r>
        <w:t>per effettuare una ricerca</w:t>
      </w:r>
      <w:r w:rsidR="001A6DA5">
        <w:t xml:space="preserve"> per ciascun servizio, e per la relativa versione, </w:t>
      </w:r>
      <w:r>
        <w:t>atta a scoprire delle</w:t>
      </w:r>
      <w:r w:rsidR="001A6DA5">
        <w:t xml:space="preserve"> vulnerabilità note.</w:t>
      </w:r>
    </w:p>
    <w:p w14:paraId="21821EAB" w14:textId="3F74BE60" w:rsidR="00A77BB3" w:rsidRDefault="00037F26" w:rsidP="001A6DA5">
      <w:r>
        <w:t xml:space="preserve">La ricerca che ha prodotto maggiori risultati, e di gravità più importante, è quella relativa al server web </w:t>
      </w:r>
      <w:r>
        <w:rPr>
          <w:b/>
          <w:bCs/>
        </w:rPr>
        <w:t>Apache 2.4.46</w:t>
      </w:r>
      <w:r w:rsidR="009B0D74">
        <w:t>. Alcune delle vulnerabilità individuate sono di seguito riportate</w:t>
      </w:r>
      <w:sdt>
        <w:sdtPr>
          <w:id w:val="-1393652468"/>
          <w:citation/>
        </w:sdtPr>
        <w:sdtContent>
          <w:r w:rsidR="009B0D74">
            <w:fldChar w:fldCharType="begin"/>
          </w:r>
          <w:r w:rsidR="009B0D74">
            <w:instrText xml:space="preserve"> CITATION NVD \l 1040 </w:instrText>
          </w:r>
          <w:r w:rsidR="009B0D74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[6]</w:t>
          </w:r>
          <w:r w:rsidR="009B0D74">
            <w:fldChar w:fldCharType="end"/>
          </w:r>
        </w:sdtContent>
      </w:sdt>
      <w:r w:rsidR="009B0D74">
        <w:t>.</w:t>
      </w:r>
    </w:p>
    <w:tbl>
      <w:tblPr>
        <w:tblStyle w:val="Tabellagriglia4-colore5"/>
        <w:tblW w:w="8561" w:type="dxa"/>
        <w:tblLook w:val="04A0" w:firstRow="1" w:lastRow="0" w:firstColumn="1" w:lastColumn="0" w:noHBand="0" w:noVBand="1"/>
      </w:tblPr>
      <w:tblGrid>
        <w:gridCol w:w="2689"/>
        <w:gridCol w:w="2693"/>
        <w:gridCol w:w="3179"/>
      </w:tblGrid>
      <w:tr w:rsidR="00B81170" w14:paraId="73E7E259" w14:textId="36B474B1" w:rsidTr="00037F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2582D3E" w14:textId="312351D4" w:rsidR="00B81170" w:rsidRDefault="00B81170" w:rsidP="009B0D74">
            <w:pPr>
              <w:jc w:val="center"/>
            </w:pPr>
            <w:r>
              <w:t>Codice</w:t>
            </w:r>
          </w:p>
        </w:tc>
        <w:tc>
          <w:tcPr>
            <w:tcW w:w="2693" w:type="dxa"/>
          </w:tcPr>
          <w:p w14:paraId="3B562C22" w14:textId="24134559" w:rsidR="00B81170" w:rsidRDefault="00B81170" w:rsidP="009B0D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Gravità</w:t>
            </w:r>
          </w:p>
        </w:tc>
        <w:tc>
          <w:tcPr>
            <w:tcW w:w="3179" w:type="dxa"/>
          </w:tcPr>
          <w:p w14:paraId="43ED7CB9" w14:textId="5E712FA5" w:rsidR="00B81170" w:rsidRDefault="00B81170" w:rsidP="009B0D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Rischio</w:t>
            </w:r>
          </w:p>
        </w:tc>
      </w:tr>
      <w:tr w:rsidR="00B81170" w14:paraId="6114AA85" w14:textId="08D6978F" w:rsidTr="00037F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BE72D81" w14:textId="74829C79" w:rsidR="00B81170" w:rsidRDefault="00B81170" w:rsidP="001A6DA5">
            <w:r w:rsidRPr="00A77BB3">
              <w:t>CVE-2021-30690</w:t>
            </w:r>
          </w:p>
        </w:tc>
        <w:tc>
          <w:tcPr>
            <w:tcW w:w="2693" w:type="dxa"/>
          </w:tcPr>
          <w:p w14:paraId="2DE263A0" w14:textId="666A41CF" w:rsidR="00B81170" w:rsidRPr="009B0D74" w:rsidRDefault="00B81170" w:rsidP="001A6D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9B0D74">
              <w:rPr>
                <w:color w:val="FF0000"/>
              </w:rPr>
              <w:t>9.8 – Critical</w:t>
            </w:r>
          </w:p>
        </w:tc>
        <w:tc>
          <w:tcPr>
            <w:tcW w:w="3179" w:type="dxa"/>
          </w:tcPr>
          <w:p w14:paraId="2B80EDF7" w14:textId="3652D60E" w:rsidR="00B81170" w:rsidRDefault="00B81170" w:rsidP="001A6D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Varie problematiche</w:t>
            </w:r>
          </w:p>
        </w:tc>
      </w:tr>
      <w:tr w:rsidR="00B81170" w14:paraId="43A782A0" w14:textId="0C35EC3C" w:rsidTr="00037F26">
        <w:trPr>
          <w:trHeight w:val="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4FA6F78" w14:textId="60C6F4D6" w:rsidR="00B81170" w:rsidRDefault="00B81170" w:rsidP="001A6DA5">
            <w:r w:rsidRPr="00B81170">
              <w:t>CVE-2021-26691</w:t>
            </w:r>
          </w:p>
        </w:tc>
        <w:tc>
          <w:tcPr>
            <w:tcW w:w="2693" w:type="dxa"/>
          </w:tcPr>
          <w:p w14:paraId="25302927" w14:textId="0CB6FBBD" w:rsidR="00B81170" w:rsidRPr="009B0D74" w:rsidRDefault="00B81170" w:rsidP="001A6D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9B0D74">
              <w:rPr>
                <w:color w:val="FF0000"/>
              </w:rPr>
              <w:t>9.8 – Critical</w:t>
            </w:r>
          </w:p>
        </w:tc>
        <w:tc>
          <w:tcPr>
            <w:tcW w:w="3179" w:type="dxa"/>
          </w:tcPr>
          <w:p w14:paraId="0BB46290" w14:textId="760AE605" w:rsidR="00B81170" w:rsidRDefault="00B81170" w:rsidP="001A6D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Heap overflow</w:t>
            </w:r>
          </w:p>
        </w:tc>
      </w:tr>
      <w:tr w:rsidR="00B81170" w14:paraId="5B8AE429" w14:textId="77777777" w:rsidTr="00037F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BF15089" w14:textId="3C67AF1F" w:rsidR="00B81170" w:rsidRPr="00B81170" w:rsidRDefault="00B81170" w:rsidP="001A6DA5">
            <w:r w:rsidRPr="00B81170">
              <w:t>CVE-2021-26690</w:t>
            </w:r>
          </w:p>
        </w:tc>
        <w:tc>
          <w:tcPr>
            <w:tcW w:w="2693" w:type="dxa"/>
          </w:tcPr>
          <w:p w14:paraId="53AB80D1" w14:textId="7D4ABDFB" w:rsidR="00B81170" w:rsidRPr="009B0D74" w:rsidRDefault="00B81170" w:rsidP="001A6D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3300"/>
              </w:rPr>
            </w:pPr>
            <w:r w:rsidRPr="009B0D74">
              <w:rPr>
                <w:color w:val="FF3300"/>
              </w:rPr>
              <w:t>7.5 – High</w:t>
            </w:r>
          </w:p>
        </w:tc>
        <w:tc>
          <w:tcPr>
            <w:tcW w:w="3179" w:type="dxa"/>
          </w:tcPr>
          <w:p w14:paraId="7579C516" w14:textId="188E04A8" w:rsidR="00B81170" w:rsidRDefault="00B81170" w:rsidP="001A6D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Crash e/o Denial of </w:t>
            </w:r>
            <w:r w:rsidR="00C76FFF">
              <w:t>S</w:t>
            </w:r>
            <w:r>
              <w:t>ervice</w:t>
            </w:r>
          </w:p>
        </w:tc>
      </w:tr>
      <w:tr w:rsidR="00037F26" w14:paraId="6DCE53C3" w14:textId="77777777" w:rsidTr="00037F26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E8E5F3D" w14:textId="75C67B32" w:rsidR="00037F26" w:rsidRPr="00B81170" w:rsidRDefault="00037F26" w:rsidP="001A6DA5">
            <w:r w:rsidRPr="00037F26">
              <w:t>CVE-2020-35452</w:t>
            </w:r>
          </w:p>
        </w:tc>
        <w:tc>
          <w:tcPr>
            <w:tcW w:w="2693" w:type="dxa"/>
          </w:tcPr>
          <w:p w14:paraId="76E86C9E" w14:textId="1EED370A" w:rsidR="00037F26" w:rsidRDefault="009B0D74" w:rsidP="001A6D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0D74">
              <w:rPr>
                <w:color w:val="FF3300"/>
              </w:rPr>
              <w:t>7.3 - High</w:t>
            </w:r>
          </w:p>
        </w:tc>
        <w:tc>
          <w:tcPr>
            <w:tcW w:w="3179" w:type="dxa"/>
          </w:tcPr>
          <w:p w14:paraId="4D9BD1D9" w14:textId="344F2D05" w:rsidR="00037F26" w:rsidRDefault="009B0D74" w:rsidP="001A6D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Stack overflow</w:t>
            </w:r>
          </w:p>
        </w:tc>
      </w:tr>
    </w:tbl>
    <w:p w14:paraId="7F279FF7" w14:textId="2E30D133" w:rsidR="00A77BB3" w:rsidRDefault="00A77BB3" w:rsidP="001A6DA5"/>
    <w:p w14:paraId="4864B6B0" w14:textId="5A2BBCB7" w:rsidR="00A949EF" w:rsidRDefault="008B2B4D" w:rsidP="001A6DA5">
      <w:r>
        <w:t xml:space="preserve">Relativamente agli altri servizi, su </w:t>
      </w:r>
      <w:r>
        <w:rPr>
          <w:b/>
          <w:bCs/>
        </w:rPr>
        <w:t xml:space="preserve">ssh </w:t>
      </w:r>
      <w:r>
        <w:t>non abbiamo informazioni</w:t>
      </w:r>
      <w:r w:rsidR="00A949EF">
        <w:t xml:space="preserve"> sulla base delle quali poter effettuare delle ricerche: poiché la porta 22 relativa a tale servizio è filtrata, infatti, non è stato possibile reperire la versione del servizio in uso.</w:t>
      </w:r>
    </w:p>
    <w:p w14:paraId="21D65EC8" w14:textId="40C0CBD2" w:rsidR="00A77BB3" w:rsidRDefault="00A949EF" w:rsidP="001A6DA5">
      <w:r>
        <w:t>P</w:t>
      </w:r>
      <w:r w:rsidR="001F744C">
        <w:t>er quanto concerne i</w:t>
      </w:r>
      <w:r w:rsidR="008B2B4D">
        <w:t xml:space="preserve">l </w:t>
      </w:r>
      <w:r w:rsidR="008B2B4D" w:rsidRPr="00A949EF">
        <w:rPr>
          <w:b/>
          <w:bCs/>
        </w:rPr>
        <w:t>sistema operativo</w:t>
      </w:r>
      <w:r w:rsidR="008B2B4D">
        <w:t xml:space="preserve"> in uso </w:t>
      </w:r>
      <w:r w:rsidR="001F744C">
        <w:t xml:space="preserve">su Hackable III, </w:t>
      </w:r>
      <w:r w:rsidR="008B2B4D">
        <w:t>la scansione di nmap ha prodotto una serie di possibili opzioni</w:t>
      </w:r>
      <w:r w:rsidR="001F744C">
        <w:t>, a ciascuna delle quali ha assegnato una percentuale di probabilità. Ci concentreremo sulle due opzioni con la probabilità più elevata</w:t>
      </w:r>
      <w:r w:rsidR="00D83959">
        <w:t>. Per prime le vulnerabilità relative a</w:t>
      </w:r>
      <w:r w:rsidR="001F744C">
        <w:t xml:space="preserve"> </w:t>
      </w:r>
      <w:r w:rsidR="001F744C" w:rsidRPr="00D83959">
        <w:rPr>
          <w:b/>
          <w:bCs/>
        </w:rPr>
        <w:t>Linux 5.0-5.3</w:t>
      </w:r>
      <w:r w:rsidR="00D83959">
        <w:t>, per cui nmap ha calcolato il 99% di affinità con Hackable III.</w:t>
      </w:r>
      <w:sdt>
        <w:sdtPr>
          <w:id w:val="-120079242"/>
          <w:citation/>
        </w:sdtPr>
        <w:sdtContent>
          <w:r w:rsidR="001D747B">
            <w:fldChar w:fldCharType="begin"/>
          </w:r>
          <w:r w:rsidR="001D747B">
            <w:instrText xml:space="preserve"> CITATION NVD20 \l 1040 </w:instrText>
          </w:r>
          <w:r w:rsidR="001D747B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[7]</w:t>
          </w:r>
          <w:r w:rsidR="001D747B">
            <w:fldChar w:fldCharType="end"/>
          </w:r>
        </w:sdtContent>
      </w:sdt>
      <w:sdt>
        <w:sdtPr>
          <w:id w:val="594982917"/>
          <w:citation/>
        </w:sdtPr>
        <w:sdtContent>
          <w:r w:rsidR="001D747B">
            <w:fldChar w:fldCharType="begin"/>
          </w:r>
          <w:r w:rsidR="001D747B">
            <w:instrText xml:space="preserve"> CITATION NVD201 \l 1040 </w:instrText>
          </w:r>
          <w:r w:rsidR="001D747B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[8]</w:t>
          </w:r>
          <w:r w:rsidR="001D747B">
            <w:fldChar w:fldCharType="end"/>
          </w:r>
        </w:sdtContent>
      </w:sdt>
      <w:sdt>
        <w:sdtPr>
          <w:id w:val="219877231"/>
          <w:citation/>
        </w:sdtPr>
        <w:sdtContent>
          <w:r w:rsidR="001D747B">
            <w:fldChar w:fldCharType="begin"/>
          </w:r>
          <w:r w:rsidR="001D747B">
            <w:instrText xml:space="preserve"> CITATION NVD202 \l 1040 </w:instrText>
          </w:r>
          <w:r w:rsidR="001D747B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[9]</w:t>
          </w:r>
          <w:r w:rsidR="001D747B">
            <w:fldChar w:fldCharType="end"/>
          </w:r>
        </w:sdtContent>
      </w:sdt>
      <w:sdt>
        <w:sdtPr>
          <w:id w:val="-752897989"/>
          <w:citation/>
        </w:sdtPr>
        <w:sdtContent>
          <w:r w:rsidR="001D747B">
            <w:fldChar w:fldCharType="begin"/>
          </w:r>
          <w:r w:rsidR="001D747B">
            <w:instrText xml:space="preserve"> CITATION NVD203 \l 1040 </w:instrText>
          </w:r>
          <w:r w:rsidR="001D747B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[10]</w:t>
          </w:r>
          <w:r w:rsidR="001D747B">
            <w:fldChar w:fldCharType="end"/>
          </w:r>
        </w:sdtContent>
      </w:sdt>
      <w:sdt>
        <w:sdtPr>
          <w:id w:val="726737948"/>
          <w:citation/>
        </w:sdtPr>
        <w:sdtContent>
          <w:r w:rsidR="00AA77DE">
            <w:fldChar w:fldCharType="begin"/>
          </w:r>
          <w:r w:rsidR="00AA77DE">
            <w:instrText xml:space="preserve"> CITATION NVD2 \l 1040 </w:instrText>
          </w:r>
          <w:r w:rsidR="00AA77DE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[11]</w:t>
          </w:r>
          <w:r w:rsidR="00AA77DE">
            <w:fldChar w:fldCharType="end"/>
          </w:r>
        </w:sdtContent>
      </w:sdt>
    </w:p>
    <w:p w14:paraId="132C8F6D" w14:textId="77777777" w:rsidR="001C1E9C" w:rsidRPr="00D83959" w:rsidRDefault="001C1E9C" w:rsidP="001A6DA5"/>
    <w:tbl>
      <w:tblPr>
        <w:tblStyle w:val="Tabellagriglia4-colore5"/>
        <w:tblW w:w="8561" w:type="dxa"/>
        <w:tblLook w:val="04A0" w:firstRow="1" w:lastRow="0" w:firstColumn="1" w:lastColumn="0" w:noHBand="0" w:noVBand="1"/>
      </w:tblPr>
      <w:tblGrid>
        <w:gridCol w:w="2689"/>
        <w:gridCol w:w="2693"/>
        <w:gridCol w:w="3179"/>
      </w:tblGrid>
      <w:tr w:rsidR="001F744C" w14:paraId="4C04D5DD" w14:textId="77777777" w:rsidTr="001B11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65C0F8A" w14:textId="77777777" w:rsidR="001F744C" w:rsidRDefault="001F744C" w:rsidP="001B113A">
            <w:pPr>
              <w:jc w:val="center"/>
            </w:pPr>
            <w:r>
              <w:t>Codice</w:t>
            </w:r>
          </w:p>
        </w:tc>
        <w:tc>
          <w:tcPr>
            <w:tcW w:w="2693" w:type="dxa"/>
          </w:tcPr>
          <w:p w14:paraId="64CCE098" w14:textId="77777777" w:rsidR="001F744C" w:rsidRDefault="001F744C" w:rsidP="001B11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Gravità</w:t>
            </w:r>
          </w:p>
        </w:tc>
        <w:tc>
          <w:tcPr>
            <w:tcW w:w="3179" w:type="dxa"/>
          </w:tcPr>
          <w:p w14:paraId="22D121A7" w14:textId="77777777" w:rsidR="001F744C" w:rsidRDefault="001F744C" w:rsidP="001B11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Rischio</w:t>
            </w:r>
          </w:p>
        </w:tc>
      </w:tr>
      <w:tr w:rsidR="00EB6AE5" w14:paraId="5FA86E9E" w14:textId="77777777" w:rsidTr="00194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1DA5EB0" w14:textId="77777777" w:rsidR="00EB6AE5" w:rsidRPr="00EB6AE5" w:rsidRDefault="00EB6AE5" w:rsidP="0019442E">
            <w:r w:rsidRPr="00EB6AE5">
              <w:t>CVE-2019-15793</w:t>
            </w:r>
          </w:p>
        </w:tc>
        <w:tc>
          <w:tcPr>
            <w:tcW w:w="2693" w:type="dxa"/>
          </w:tcPr>
          <w:p w14:paraId="216F5D62" w14:textId="2B2DCB03" w:rsidR="00EB6AE5" w:rsidRDefault="00D83959" w:rsidP="001944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956300" w:themeColor="accent4" w:themeShade="BF"/>
              </w:rPr>
            </w:pPr>
            <w:r>
              <w:rPr>
                <w:color w:val="FF3300"/>
              </w:rPr>
              <w:t>8.8</w:t>
            </w:r>
            <w:r w:rsidRPr="009B0D74">
              <w:rPr>
                <w:color w:val="FF3300"/>
              </w:rPr>
              <w:t xml:space="preserve"> –High</w:t>
            </w:r>
          </w:p>
        </w:tc>
        <w:tc>
          <w:tcPr>
            <w:tcW w:w="3179" w:type="dxa"/>
          </w:tcPr>
          <w:p w14:paraId="485E2B1A" w14:textId="21F96CC8" w:rsidR="00EB6AE5" w:rsidRDefault="00EB6AE5" w:rsidP="001944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Bypass access control permissions</w:t>
            </w:r>
          </w:p>
        </w:tc>
      </w:tr>
      <w:tr w:rsidR="00EB6AE5" w14:paraId="77B6B82C" w14:textId="77777777" w:rsidTr="0019442E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1A242D" w14:textId="0710D435" w:rsidR="00EB6AE5" w:rsidRPr="00EB6AE5" w:rsidRDefault="00EB6AE5" w:rsidP="0019442E">
            <w:r w:rsidRPr="00EB6AE5">
              <w:t>CVE-2019-15792</w:t>
            </w:r>
          </w:p>
        </w:tc>
        <w:tc>
          <w:tcPr>
            <w:tcW w:w="2693" w:type="dxa"/>
          </w:tcPr>
          <w:p w14:paraId="06EAD999" w14:textId="306B3171" w:rsidR="00EB6AE5" w:rsidRPr="00EB6AE5" w:rsidRDefault="00D83959" w:rsidP="001944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3300"/>
              </w:rPr>
              <w:t xml:space="preserve">7.8 </w:t>
            </w:r>
            <w:r w:rsidRPr="009B0D74">
              <w:rPr>
                <w:color w:val="FF3300"/>
              </w:rPr>
              <w:t>– High</w:t>
            </w:r>
          </w:p>
        </w:tc>
        <w:tc>
          <w:tcPr>
            <w:tcW w:w="3179" w:type="dxa"/>
          </w:tcPr>
          <w:p w14:paraId="7AAA70CF" w14:textId="14B26507" w:rsidR="00EB6AE5" w:rsidRDefault="00EB6AE5" w:rsidP="001944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Denial of Service, esecuzione di codice arbitrario</w:t>
            </w:r>
          </w:p>
        </w:tc>
      </w:tr>
      <w:tr w:rsidR="00EB6AE5" w14:paraId="7D9F5BF5" w14:textId="77777777" w:rsidTr="00194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84186F3" w14:textId="58DAF6C3" w:rsidR="00EB6AE5" w:rsidRPr="00EB6AE5" w:rsidRDefault="00EB6AE5" w:rsidP="0019442E">
            <w:r w:rsidRPr="00EB6AE5">
              <w:t>CVE-2019-15791</w:t>
            </w:r>
          </w:p>
        </w:tc>
        <w:tc>
          <w:tcPr>
            <w:tcW w:w="2693" w:type="dxa"/>
          </w:tcPr>
          <w:p w14:paraId="14E2E2B9" w14:textId="6149A554" w:rsidR="00EB6AE5" w:rsidRDefault="00D83959" w:rsidP="001944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3300"/>
              </w:rPr>
              <w:t xml:space="preserve">7.8 </w:t>
            </w:r>
            <w:r w:rsidRPr="009B0D74">
              <w:rPr>
                <w:color w:val="FF3300"/>
              </w:rPr>
              <w:t>– High</w:t>
            </w:r>
          </w:p>
        </w:tc>
        <w:tc>
          <w:tcPr>
            <w:tcW w:w="3179" w:type="dxa"/>
          </w:tcPr>
          <w:p w14:paraId="5F20851C" w14:textId="63AC5E5D" w:rsidR="00EB6AE5" w:rsidRDefault="003F6A25" w:rsidP="001944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Underflow</w:t>
            </w:r>
          </w:p>
        </w:tc>
      </w:tr>
      <w:tr w:rsidR="001F744C" w14:paraId="7605F95E" w14:textId="77777777" w:rsidTr="001B113A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AAC154B" w14:textId="619FA5DD" w:rsidR="001F744C" w:rsidRPr="001F744C" w:rsidRDefault="00EB6AE5" w:rsidP="001F744C">
            <w:r w:rsidRPr="00EB6AE5">
              <w:t>CVE-2019-15794</w:t>
            </w:r>
          </w:p>
        </w:tc>
        <w:tc>
          <w:tcPr>
            <w:tcW w:w="2693" w:type="dxa"/>
          </w:tcPr>
          <w:p w14:paraId="46B9BCBB" w14:textId="25A2BBBD" w:rsidR="001F744C" w:rsidRPr="00D83959" w:rsidRDefault="00EB6AE5" w:rsidP="001F74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C000"/>
              </w:rPr>
            </w:pPr>
            <w:r w:rsidRPr="00D83959">
              <w:rPr>
                <w:color w:val="FFC000"/>
              </w:rPr>
              <w:t>6.7 – Medium</w:t>
            </w:r>
          </w:p>
        </w:tc>
        <w:tc>
          <w:tcPr>
            <w:tcW w:w="3179" w:type="dxa"/>
          </w:tcPr>
          <w:p w14:paraId="5E8A2DA5" w14:textId="57FD0696" w:rsidR="001F744C" w:rsidRDefault="00EB6AE5" w:rsidP="001F74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Underflow</w:t>
            </w:r>
          </w:p>
        </w:tc>
      </w:tr>
      <w:tr w:rsidR="00EB6AE5" w14:paraId="7E3DA3B1" w14:textId="77777777" w:rsidTr="005F15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EE31667" w14:textId="77777777" w:rsidR="00EB6AE5" w:rsidRDefault="00EB6AE5" w:rsidP="005F1514">
            <w:r w:rsidRPr="001F744C">
              <w:t>CVE-2020-12114</w:t>
            </w:r>
          </w:p>
        </w:tc>
        <w:tc>
          <w:tcPr>
            <w:tcW w:w="2693" w:type="dxa"/>
          </w:tcPr>
          <w:p w14:paraId="08DF265E" w14:textId="77777777" w:rsidR="00EB6AE5" w:rsidRPr="00D83959" w:rsidRDefault="00EB6AE5" w:rsidP="005F151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C000"/>
              </w:rPr>
            </w:pPr>
            <w:r w:rsidRPr="00D83959">
              <w:rPr>
                <w:color w:val="FFC000"/>
              </w:rPr>
              <w:t>4.7 - Medium</w:t>
            </w:r>
          </w:p>
        </w:tc>
        <w:tc>
          <w:tcPr>
            <w:tcW w:w="3179" w:type="dxa"/>
          </w:tcPr>
          <w:p w14:paraId="73CF996B" w14:textId="77777777" w:rsidR="00EB6AE5" w:rsidRDefault="00EB6AE5" w:rsidP="005F151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Denial of Service</w:t>
            </w:r>
          </w:p>
        </w:tc>
      </w:tr>
    </w:tbl>
    <w:p w14:paraId="0B70A3EB" w14:textId="77777777" w:rsidR="001F744C" w:rsidRPr="008B2B4D" w:rsidRDefault="001F744C" w:rsidP="001A6DA5"/>
    <w:p w14:paraId="795E3559" w14:textId="1C224E86" w:rsidR="00AD3DB7" w:rsidRPr="00AD3DB7" w:rsidRDefault="00D83959" w:rsidP="00AD3DB7">
      <w:r>
        <w:t xml:space="preserve">Dopodiché quelle relative a </w:t>
      </w:r>
      <w:r w:rsidRPr="00D83959">
        <w:rPr>
          <w:b/>
          <w:bCs/>
        </w:rPr>
        <w:t>Linux 2.6.32</w:t>
      </w:r>
      <w:r>
        <w:rPr>
          <w:b/>
          <w:bCs/>
        </w:rPr>
        <w:t xml:space="preserve">, </w:t>
      </w:r>
      <w:r>
        <w:t>che ha invece un’affinità del 96%.</w:t>
      </w:r>
      <w:sdt>
        <w:sdtPr>
          <w:id w:val="-49545920"/>
          <w:citation/>
        </w:sdtPr>
        <w:sdtContent>
          <w:r w:rsidR="00E9629B">
            <w:fldChar w:fldCharType="begin"/>
          </w:r>
          <w:r w:rsidR="00E9629B">
            <w:instrText xml:space="preserve"> CITATION NVD1 \l 1040 </w:instrText>
          </w:r>
          <w:r w:rsidR="00E9629B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[12]</w:t>
          </w:r>
          <w:r w:rsidR="00E9629B">
            <w:fldChar w:fldCharType="end"/>
          </w:r>
        </w:sdtContent>
      </w:sdt>
    </w:p>
    <w:tbl>
      <w:tblPr>
        <w:tblStyle w:val="Tabellagriglia4-colore5"/>
        <w:tblW w:w="8561" w:type="dxa"/>
        <w:tblLook w:val="04A0" w:firstRow="1" w:lastRow="0" w:firstColumn="1" w:lastColumn="0" w:noHBand="0" w:noVBand="1"/>
      </w:tblPr>
      <w:tblGrid>
        <w:gridCol w:w="2689"/>
        <w:gridCol w:w="2693"/>
        <w:gridCol w:w="3179"/>
      </w:tblGrid>
      <w:tr w:rsidR="00D83959" w14:paraId="673BF6C5" w14:textId="77777777" w:rsidTr="005433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897255C" w14:textId="77777777" w:rsidR="00D83959" w:rsidRDefault="00D83959" w:rsidP="00543302">
            <w:pPr>
              <w:jc w:val="center"/>
            </w:pPr>
            <w:r>
              <w:t>Codice</w:t>
            </w:r>
          </w:p>
        </w:tc>
        <w:tc>
          <w:tcPr>
            <w:tcW w:w="2693" w:type="dxa"/>
          </w:tcPr>
          <w:p w14:paraId="2980DD57" w14:textId="77777777" w:rsidR="00D83959" w:rsidRDefault="00D83959" w:rsidP="0054330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Gravità</w:t>
            </w:r>
          </w:p>
        </w:tc>
        <w:tc>
          <w:tcPr>
            <w:tcW w:w="3179" w:type="dxa"/>
          </w:tcPr>
          <w:p w14:paraId="4FB82A4F" w14:textId="77777777" w:rsidR="00D83959" w:rsidRDefault="00D83959" w:rsidP="0054330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Rischio</w:t>
            </w:r>
          </w:p>
        </w:tc>
      </w:tr>
      <w:tr w:rsidR="00D83959" w14:paraId="452C2440" w14:textId="77777777" w:rsidTr="005433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981FC83" w14:textId="76608D9E" w:rsidR="00D83959" w:rsidRDefault="00D83959" w:rsidP="00D83959">
            <w:r w:rsidRPr="00D83959">
              <w:t>CVE-2019-14897</w:t>
            </w:r>
          </w:p>
        </w:tc>
        <w:tc>
          <w:tcPr>
            <w:tcW w:w="2693" w:type="dxa"/>
          </w:tcPr>
          <w:p w14:paraId="0AC12002" w14:textId="1887435F" w:rsidR="00D83959" w:rsidRDefault="00D83959" w:rsidP="00D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76FFF">
              <w:rPr>
                <w:color w:val="FF0000"/>
              </w:rPr>
              <w:t>9.8 - Critical</w:t>
            </w:r>
          </w:p>
        </w:tc>
        <w:tc>
          <w:tcPr>
            <w:tcW w:w="3179" w:type="dxa"/>
          </w:tcPr>
          <w:p w14:paraId="2DF5AE4A" w14:textId="6485201A" w:rsidR="00D83959" w:rsidRDefault="00C76FFF" w:rsidP="00D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Denial of Service, esecuzione codice arbitrario</w:t>
            </w:r>
          </w:p>
        </w:tc>
      </w:tr>
      <w:tr w:rsidR="00C76FFF" w14:paraId="72E073A4" w14:textId="77777777" w:rsidTr="00543302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02A4622" w14:textId="311CEF08" w:rsidR="00C76FFF" w:rsidRPr="00D83959" w:rsidRDefault="00C76FFF" w:rsidP="00C76FFF">
            <w:r w:rsidRPr="00C76FFF">
              <w:t>CVE-2019-14896</w:t>
            </w:r>
          </w:p>
        </w:tc>
        <w:tc>
          <w:tcPr>
            <w:tcW w:w="2693" w:type="dxa"/>
          </w:tcPr>
          <w:p w14:paraId="40D14285" w14:textId="5AE1BFBC" w:rsidR="00C76FFF" w:rsidRPr="00C76FFF" w:rsidRDefault="00C76FFF" w:rsidP="00C76F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C76FFF">
              <w:rPr>
                <w:color w:val="FF0000"/>
              </w:rPr>
              <w:t>9.8 - Critical</w:t>
            </w:r>
          </w:p>
        </w:tc>
        <w:tc>
          <w:tcPr>
            <w:tcW w:w="3179" w:type="dxa"/>
          </w:tcPr>
          <w:p w14:paraId="36F1BCB0" w14:textId="0DBCC07D" w:rsidR="00C76FFF" w:rsidRDefault="00C76FFF" w:rsidP="00C76F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Denial of Service, esecuzione codice arbitrario</w:t>
            </w:r>
          </w:p>
        </w:tc>
      </w:tr>
      <w:tr w:rsidR="00A949EF" w14:paraId="1E484094" w14:textId="77777777" w:rsidTr="005433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F22018B" w14:textId="41A62C93" w:rsidR="00A949EF" w:rsidRPr="00C76FFF" w:rsidRDefault="00A949EF" w:rsidP="00C76FFF">
            <w:r w:rsidRPr="00A949EF">
              <w:t>CVE-2011-2189</w:t>
            </w:r>
          </w:p>
        </w:tc>
        <w:tc>
          <w:tcPr>
            <w:tcW w:w="2693" w:type="dxa"/>
          </w:tcPr>
          <w:p w14:paraId="26A1FB74" w14:textId="4EBF71C3" w:rsidR="00A949EF" w:rsidRPr="00C76FFF" w:rsidRDefault="00A949EF" w:rsidP="00C76F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3300"/>
              </w:rPr>
              <w:t xml:space="preserve">7.5 </w:t>
            </w:r>
            <w:r w:rsidRPr="009B0D74">
              <w:rPr>
                <w:color w:val="FF3300"/>
              </w:rPr>
              <w:t>– High</w:t>
            </w:r>
          </w:p>
        </w:tc>
        <w:tc>
          <w:tcPr>
            <w:tcW w:w="3179" w:type="dxa"/>
          </w:tcPr>
          <w:p w14:paraId="2F384F55" w14:textId="3D2B41AD" w:rsidR="00A949EF" w:rsidRDefault="00A949EF" w:rsidP="00C76F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Denial of Service</w:t>
            </w:r>
          </w:p>
        </w:tc>
      </w:tr>
      <w:tr w:rsidR="00C76FFF" w14:paraId="10A87DA0" w14:textId="77777777" w:rsidTr="00543302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D64D844" w14:textId="0D0C713C" w:rsidR="00C76FFF" w:rsidRPr="00C76FFF" w:rsidRDefault="00C76FFF" w:rsidP="00C76FFF">
            <w:r w:rsidRPr="00C76FFF">
              <w:t>CVE-2017-1000407</w:t>
            </w:r>
          </w:p>
        </w:tc>
        <w:tc>
          <w:tcPr>
            <w:tcW w:w="2693" w:type="dxa"/>
          </w:tcPr>
          <w:p w14:paraId="60C984DD" w14:textId="0E04776D" w:rsidR="00C76FFF" w:rsidRPr="00C76FFF" w:rsidRDefault="00C76FFF" w:rsidP="00C76F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3300"/>
              </w:rPr>
              <w:t xml:space="preserve">7.4 </w:t>
            </w:r>
            <w:r w:rsidRPr="009B0D74">
              <w:rPr>
                <w:color w:val="FF3300"/>
              </w:rPr>
              <w:t>– High</w:t>
            </w:r>
          </w:p>
        </w:tc>
        <w:tc>
          <w:tcPr>
            <w:tcW w:w="3179" w:type="dxa"/>
          </w:tcPr>
          <w:p w14:paraId="2DFAFC29" w14:textId="65E59227" w:rsidR="00C76FFF" w:rsidRDefault="00C76FFF" w:rsidP="00C76F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Kernel panic</w:t>
            </w:r>
          </w:p>
        </w:tc>
      </w:tr>
      <w:tr w:rsidR="00C76FFF" w14:paraId="7AC69AF3" w14:textId="77777777" w:rsidTr="005433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8CA9B3B" w14:textId="33C108D2" w:rsidR="00C76FFF" w:rsidRPr="00C76FFF" w:rsidRDefault="00C76FFF" w:rsidP="00C76FFF">
            <w:r w:rsidRPr="00C76FFF">
              <w:t>CVE-2014-3519</w:t>
            </w:r>
          </w:p>
        </w:tc>
        <w:tc>
          <w:tcPr>
            <w:tcW w:w="2693" w:type="dxa"/>
          </w:tcPr>
          <w:p w14:paraId="0FB2102A" w14:textId="40944686" w:rsidR="00C76FFF" w:rsidRPr="00C76FFF" w:rsidRDefault="00C76FFF" w:rsidP="00C76F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C000"/>
              </w:rPr>
              <w:t xml:space="preserve">6.5 </w:t>
            </w:r>
            <w:r w:rsidRPr="00D83959">
              <w:rPr>
                <w:color w:val="FFC000"/>
              </w:rPr>
              <w:t>- Medium</w:t>
            </w:r>
          </w:p>
        </w:tc>
        <w:tc>
          <w:tcPr>
            <w:tcW w:w="3179" w:type="dxa"/>
          </w:tcPr>
          <w:p w14:paraId="3D22CAB0" w14:textId="571C6032" w:rsidR="00C76FFF" w:rsidRDefault="00C76FFF" w:rsidP="00C76F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Bypass dei meccanismi di sicurezza per l’accesso ai files</w:t>
            </w:r>
          </w:p>
        </w:tc>
      </w:tr>
    </w:tbl>
    <w:p w14:paraId="7F30FEBE" w14:textId="68126AA8" w:rsidR="00C05E27" w:rsidRDefault="00C05E27" w:rsidP="00F66B22"/>
    <w:p w14:paraId="028DF9B2" w14:textId="547F27CE" w:rsidR="00B2527E" w:rsidRDefault="00B2527E" w:rsidP="00B2527E">
      <w:pPr>
        <w:pStyle w:val="Titolo3"/>
        <w:rPr>
          <w:u w:val="single"/>
        </w:rPr>
      </w:pPr>
      <w:bookmarkStart w:id="16" w:name="_Toc112177349"/>
      <w:r>
        <w:rPr>
          <w:u w:val="single"/>
        </w:rPr>
        <w:t>Strumenti automatici</w:t>
      </w:r>
      <w:bookmarkEnd w:id="16"/>
    </w:p>
    <w:p w14:paraId="7B198BB2" w14:textId="35146A19" w:rsidR="00192434" w:rsidRDefault="00192434" w:rsidP="00192434">
      <w:pPr>
        <w:pStyle w:val="Puntoelenco"/>
        <w:numPr>
          <w:ilvl w:val="0"/>
          <w:numId w:val="0"/>
        </w:numPr>
      </w:pPr>
      <w:r>
        <w:t>I primi tool utilizzati in questa fase sono due web content scanner, capaci di fornire una visuale completa di ciò che il sito espone erroneamente a utenti non autorizzati.</w:t>
      </w:r>
    </w:p>
    <w:p w14:paraId="7362456E" w14:textId="1FB57D48" w:rsidR="00192434" w:rsidRDefault="00192434" w:rsidP="00192434">
      <w:pPr>
        <w:pStyle w:val="Puntoelenco"/>
        <w:numPr>
          <w:ilvl w:val="0"/>
          <w:numId w:val="0"/>
        </w:numPr>
      </w:pPr>
      <w:r>
        <w:t xml:space="preserve">In questo testing sono stati utilizzati </w:t>
      </w:r>
      <w:r>
        <w:rPr>
          <w:b/>
          <w:bCs/>
          <w:i/>
          <w:iCs/>
        </w:rPr>
        <w:t xml:space="preserve">dirb </w:t>
      </w:r>
      <w:r>
        <w:t xml:space="preserve">e </w:t>
      </w:r>
      <w:r>
        <w:rPr>
          <w:b/>
          <w:bCs/>
          <w:i/>
          <w:iCs/>
        </w:rPr>
        <w:t>gobuster</w:t>
      </w:r>
      <w:r>
        <w:t>, ed entrambi hanno prodotto risultati analoghi – il secondo ha individuato anche dei file di configurazione del server sui quali non sono presenti i permessi necessari a poter accedere (</w:t>
      </w:r>
      <w:r>
        <w:rPr>
          <w:i/>
          <w:iCs/>
        </w:rPr>
        <w:t>status 403</w:t>
      </w:r>
      <w:r>
        <w:t>).</w:t>
      </w:r>
    </w:p>
    <w:p w14:paraId="1C0E9542" w14:textId="77777777" w:rsidR="00192434" w:rsidRDefault="00192434" w:rsidP="00192434">
      <w:pPr>
        <w:pStyle w:val="Puntoelenco"/>
        <w:keepNext/>
        <w:numPr>
          <w:ilvl w:val="0"/>
          <w:numId w:val="0"/>
        </w:numPr>
        <w:rPr>
          <w:noProof/>
        </w:rPr>
      </w:pPr>
    </w:p>
    <w:p w14:paraId="7680C809" w14:textId="77777777" w:rsidR="00192434" w:rsidRDefault="00192434" w:rsidP="00192434">
      <w:pPr>
        <w:pStyle w:val="Puntoelenco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66B0129B" wp14:editId="0BC69FF3">
            <wp:extent cx="3679703" cy="3047690"/>
            <wp:effectExtent l="0" t="0" r="0" b="63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28"/>
                    <a:srcRect b="2724"/>
                    <a:stretch/>
                  </pic:blipFill>
                  <pic:spPr bwMode="auto">
                    <a:xfrm>
                      <a:off x="0" y="0"/>
                      <a:ext cx="3681502" cy="304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6F0EA" w14:textId="77777777" w:rsidR="00192434" w:rsidRPr="006C642A" w:rsidRDefault="00192434" w:rsidP="00192434">
      <w:pPr>
        <w:pStyle w:val="Didascalia"/>
        <w:jc w:val="center"/>
      </w:pPr>
      <w:r>
        <w:t xml:space="preserve">Figura </w:t>
      </w:r>
      <w:fldSimple w:instr=" SEQ Figura \* ARABIC ">
        <w:r>
          <w:rPr>
            <w:noProof/>
          </w:rPr>
          <w:t>17</w:t>
        </w:r>
      </w:fldSimple>
      <w:r>
        <w:t>. Ricerca directory e file: gobuster output.</w:t>
      </w:r>
    </w:p>
    <w:p w14:paraId="64D50D5C" w14:textId="77777777" w:rsidR="00192434" w:rsidRDefault="00192434" w:rsidP="00192434"/>
    <w:p w14:paraId="5C6E5FC8" w14:textId="77777777" w:rsidR="00192434" w:rsidRPr="00DB12EC" w:rsidRDefault="00192434" w:rsidP="00192434">
      <w:r>
        <w:t xml:space="preserve">Controllando il file </w:t>
      </w:r>
      <w:r>
        <w:rPr>
          <w:b/>
          <w:bCs/>
          <w:i/>
          <w:iCs/>
        </w:rPr>
        <w:t>robots.txt</w:t>
      </w:r>
      <w:r>
        <w:t xml:space="preserve">, utilizzato dai siti web per indicare delle restrizioni sulle analisi condotte dai crawler, che potrebbero sovraccaricare di richieste il server, notiamo che non ha nulla di interessante: disabilita la visita alla directory </w:t>
      </w:r>
      <w:r>
        <w:rPr>
          <w:b/>
          <w:bCs/>
          <w:i/>
          <w:iCs/>
        </w:rPr>
        <w:t>/config</w:t>
      </w:r>
      <w:r>
        <w:t>.</w:t>
      </w:r>
    </w:p>
    <w:p w14:paraId="115D61F0" w14:textId="77777777" w:rsidR="00192434" w:rsidRDefault="00192434" w:rsidP="00192434"/>
    <w:p w14:paraId="4682E557" w14:textId="77777777" w:rsidR="00192434" w:rsidRDefault="00192434" w:rsidP="00192434">
      <w:pPr>
        <w:keepNext/>
        <w:jc w:val="center"/>
      </w:pPr>
      <w:r w:rsidRPr="00DB12EC">
        <w:rPr>
          <w:noProof/>
        </w:rPr>
        <w:drawing>
          <wp:inline distT="0" distB="0" distL="0" distR="0" wp14:anchorId="5DF2F4C2" wp14:editId="4CA49B41">
            <wp:extent cx="4091940" cy="1174757"/>
            <wp:effectExtent l="0" t="0" r="3810" b="635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077" cy="117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1A71" w14:textId="77777777" w:rsidR="00192434" w:rsidRPr="00DB12EC" w:rsidRDefault="00192434" w:rsidP="00192434">
      <w:pPr>
        <w:pStyle w:val="Didascalia"/>
        <w:jc w:val="center"/>
      </w:pPr>
      <w:r>
        <w:t xml:space="preserve">Figura </w:t>
      </w:r>
      <w:fldSimple w:instr=" SEQ Figura \* ARABIC ">
        <w:r>
          <w:rPr>
            <w:noProof/>
          </w:rPr>
          <w:t>18</w:t>
        </w:r>
      </w:fldSimple>
      <w:r>
        <w:t>. File robots.txt</w:t>
      </w:r>
    </w:p>
    <w:p w14:paraId="26F420BE" w14:textId="77777777" w:rsidR="00192434" w:rsidRDefault="00192434" w:rsidP="00192434"/>
    <w:p w14:paraId="7E98DBA2" w14:textId="77777777" w:rsidR="00192434" w:rsidRPr="007E4522" w:rsidRDefault="00192434" w:rsidP="00192434">
      <w:r>
        <w:t>Tuttavia, questo metodo non è da intendersi come un modo per nascondere delle pagine web dai risultati di ricerca</w:t>
      </w:r>
      <w:sdt>
        <w:sdtPr>
          <w:id w:val="-960795921"/>
          <w:citation/>
        </w:sdtPr>
        <w:sdtContent>
          <w:r>
            <w:fldChar w:fldCharType="begin"/>
          </w:r>
          <w:r>
            <w:instrText xml:space="preserve"> CITATION Goo \l 1040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F418AC">
            <w:rPr>
              <w:noProof/>
            </w:rPr>
            <w:t>[5]</w:t>
          </w:r>
          <w:r>
            <w:fldChar w:fldCharType="end"/>
          </w:r>
        </w:sdtContent>
      </w:sdt>
      <w:r>
        <w:t xml:space="preserve">: infatti, siamo perfettamente in grado di visitare l’url </w:t>
      </w:r>
      <w:r>
        <w:rPr>
          <w:b/>
          <w:bCs/>
          <w:i/>
          <w:iCs/>
        </w:rPr>
        <w:t>10.0.2.13/config</w:t>
      </w:r>
      <w:r>
        <w:t xml:space="preserve">, al quale è presente un unico file testuale </w:t>
      </w:r>
      <w:r>
        <w:rPr>
          <w:b/>
          <w:bCs/>
          <w:i/>
          <w:iCs/>
        </w:rPr>
        <w:t>1.txt</w:t>
      </w:r>
      <w:r>
        <w:t>¸con la seguente stringa: “</w:t>
      </w:r>
      <w:r w:rsidRPr="009F39E9">
        <w:rPr>
          <w:b/>
          <w:bCs/>
        </w:rPr>
        <w:t>MTAwMDA=</w:t>
      </w:r>
      <w:r>
        <w:t>”</w:t>
      </w:r>
    </w:p>
    <w:p w14:paraId="492EC20C" w14:textId="0F840B09" w:rsidR="00192434" w:rsidRPr="00463D49" w:rsidRDefault="00192434" w:rsidP="00192434">
      <w:r>
        <w:t xml:space="preserve">Seguendo la lista data in output da gobuster, ispezioniamo la directory </w:t>
      </w:r>
      <w:r>
        <w:rPr>
          <w:b/>
          <w:bCs/>
          <w:i/>
          <w:iCs/>
        </w:rPr>
        <w:t>backup</w:t>
      </w:r>
      <w:r>
        <w:t xml:space="preserve">. Anch’essa al suo interno ha un file testuale: </w:t>
      </w:r>
      <w:r>
        <w:rPr>
          <w:b/>
          <w:bCs/>
          <w:i/>
          <w:iCs/>
        </w:rPr>
        <w:t>wordlist.txt</w:t>
      </w:r>
      <w:r w:rsidR="003A1BAB">
        <w:t xml:space="preserve">, </w:t>
      </w:r>
      <w:r>
        <w:t>che conta circa 300 stringhe.</w:t>
      </w:r>
      <w:r w:rsidR="00463D49">
        <w:t xml:space="preserve"> È stato eseguito un ulteriore scanning tramite </w:t>
      </w:r>
      <w:r w:rsidR="00463D49">
        <w:rPr>
          <w:i/>
          <w:iCs/>
        </w:rPr>
        <w:t xml:space="preserve">dirb </w:t>
      </w:r>
      <w:r w:rsidR="00463D49">
        <w:t xml:space="preserve">e </w:t>
      </w:r>
      <w:r w:rsidR="00463D49">
        <w:rPr>
          <w:i/>
          <w:iCs/>
        </w:rPr>
        <w:t>gobuster</w:t>
      </w:r>
      <w:r w:rsidR="00463D49">
        <w:t xml:space="preserve"> utilizzando questa wordlist, ma ha prodotto gli stessi risultati.</w:t>
      </w:r>
    </w:p>
    <w:p w14:paraId="21D72B4A" w14:textId="77777777" w:rsidR="00192434" w:rsidRPr="00812328" w:rsidRDefault="00192434" w:rsidP="00192434">
      <w:r>
        <w:lastRenderedPageBreak/>
        <w:t>Nella directory</w:t>
      </w:r>
      <w:r>
        <w:rPr>
          <w:b/>
          <w:bCs/>
          <w:i/>
          <w:iCs/>
        </w:rPr>
        <w:t xml:space="preserve"> css </w:t>
      </w:r>
      <w:r>
        <w:t xml:space="preserve">si trovano un file </w:t>
      </w:r>
      <w:r w:rsidRPr="003A1BAB">
        <w:rPr>
          <w:i/>
          <w:iCs/>
        </w:rPr>
        <w:t>file.css</w:t>
      </w:r>
      <w:r>
        <w:t xml:space="preserve">, senza alcuna informazione interessante, e un file testuale </w:t>
      </w:r>
      <w:r>
        <w:rPr>
          <w:b/>
          <w:bCs/>
          <w:i/>
          <w:iCs/>
        </w:rPr>
        <w:t>2.txt</w:t>
      </w:r>
      <w:r>
        <w:t xml:space="preserve"> con una stringa di soli caratteri speciali.</w:t>
      </w:r>
    </w:p>
    <w:p w14:paraId="56A4830F" w14:textId="77777777" w:rsidR="00192434" w:rsidRDefault="00192434" w:rsidP="00192434">
      <w:r>
        <w:t xml:space="preserve">La cartella </w:t>
      </w:r>
      <w:r w:rsidRPr="003A1BAB">
        <w:rPr>
          <w:i/>
          <w:iCs/>
        </w:rPr>
        <w:t>imagens</w:t>
      </w:r>
      <w:r>
        <w:rPr>
          <w:b/>
          <w:bCs/>
          <w:i/>
          <w:iCs/>
        </w:rPr>
        <w:t xml:space="preserve"> </w:t>
      </w:r>
      <w:r>
        <w:t xml:space="preserve">conta 8 file immagini </w:t>
      </w:r>
      <w:r>
        <w:rPr>
          <w:i/>
          <w:iCs/>
        </w:rPr>
        <w:t xml:space="preserve">png </w:t>
      </w:r>
      <w:r>
        <w:t xml:space="preserve">o </w:t>
      </w:r>
      <w:r>
        <w:rPr>
          <w:i/>
          <w:iCs/>
        </w:rPr>
        <w:t>jpg</w:t>
      </w:r>
      <w:r>
        <w:t xml:space="preserve"> atti a servire da logo o sfondo, mentre quella </w:t>
      </w:r>
      <w:r w:rsidRPr="003A1BAB">
        <w:rPr>
          <w:i/>
          <w:iCs/>
        </w:rPr>
        <w:t>js</w:t>
      </w:r>
      <w:r>
        <w:rPr>
          <w:b/>
          <w:bCs/>
          <w:i/>
          <w:iCs/>
        </w:rPr>
        <w:t xml:space="preserve"> </w:t>
      </w:r>
      <w:r>
        <w:t>contiene lo script utilizzato nella homepage per mostrare il menu che rimanda alla pagina di login.</w:t>
      </w:r>
    </w:p>
    <w:p w14:paraId="0044B3BD" w14:textId="77777777" w:rsidR="00192434" w:rsidRDefault="00192434" w:rsidP="00192434">
      <w:r>
        <w:t xml:space="preserve">Un risultato che non ci è stato restituito dai web scanner, ma su cui è possibile indagare, è </w:t>
      </w:r>
      <w:r>
        <w:rPr>
          <w:b/>
          <w:bCs/>
          <w:i/>
          <w:iCs/>
        </w:rPr>
        <w:t>login_page</w:t>
      </w:r>
      <w:r>
        <w:t xml:space="preserve">. Infatti, il path completo della pagina di login è </w:t>
      </w:r>
      <w:r w:rsidRPr="003A1BAB">
        <w:rPr>
          <w:i/>
          <w:iCs/>
        </w:rPr>
        <w:t>10.0.2.13/login_page/login.html</w:t>
      </w:r>
      <w:r>
        <w:t xml:space="preserve">. Tuttavia, al suo interno sono presenti soltanto la pagina di login e tre cartelle senza informazioni utili: </w:t>
      </w:r>
      <w:r w:rsidRPr="003A1BAB">
        <w:rPr>
          <w:i/>
          <w:iCs/>
        </w:rPr>
        <w:t xml:space="preserve">css, fonts </w:t>
      </w:r>
      <w:r w:rsidRPr="003A1BAB">
        <w:t>e</w:t>
      </w:r>
      <w:r w:rsidRPr="003A1BAB">
        <w:rPr>
          <w:i/>
          <w:iCs/>
        </w:rPr>
        <w:t xml:space="preserve"> images</w:t>
      </w:r>
      <w:r w:rsidRPr="003A1BAB">
        <w:t>.</w:t>
      </w:r>
    </w:p>
    <w:p w14:paraId="62195208" w14:textId="77777777" w:rsidR="00192434" w:rsidRPr="00192434" w:rsidRDefault="00192434" w:rsidP="00192434"/>
    <w:p w14:paraId="2954FA38" w14:textId="17B48D04" w:rsidR="00AA77DE" w:rsidRDefault="00192434" w:rsidP="00EA6795">
      <w:r>
        <w:t xml:space="preserve">Un ulteriore </w:t>
      </w:r>
      <w:r w:rsidR="00EA6795">
        <w:t xml:space="preserve">tool è </w:t>
      </w:r>
      <w:r w:rsidR="00EA6795" w:rsidRPr="00EA6795">
        <w:rPr>
          <w:b/>
          <w:bCs/>
        </w:rPr>
        <w:t>nikto2</w:t>
      </w:r>
      <w:r w:rsidR="00EA6795">
        <w:t>, un web scanner per eseguire controlli di sicurezza. Una volta eseguito su Hackable III i risultati sono stati salvati su un file testuale</w:t>
      </w:r>
      <w:r w:rsidR="00AA77DE">
        <w:t xml:space="preserve"> (</w:t>
      </w:r>
      <w:r w:rsidR="00AA77DE">
        <w:rPr>
          <w:i/>
          <w:iCs/>
        </w:rPr>
        <w:t>nikto_hackable.txt</w:t>
      </w:r>
      <w:r w:rsidR="00AA77DE">
        <w:t>)</w:t>
      </w:r>
      <w:r w:rsidR="00EA6795">
        <w:t>.</w:t>
      </w:r>
    </w:p>
    <w:p w14:paraId="04928329" w14:textId="77777777" w:rsidR="00192434" w:rsidRDefault="00192434" w:rsidP="00EA6795"/>
    <w:p w14:paraId="614372FE" w14:textId="77777777" w:rsidR="00FC5C64" w:rsidRDefault="00FC5C64" w:rsidP="00FC5C64">
      <w:pPr>
        <w:keepNext/>
        <w:jc w:val="center"/>
      </w:pPr>
      <w:r w:rsidRPr="00FC5C64">
        <w:rPr>
          <w:noProof/>
        </w:rPr>
        <w:drawing>
          <wp:inline distT="0" distB="0" distL="0" distR="0" wp14:anchorId="409FDFE5" wp14:editId="45BF3145">
            <wp:extent cx="4572000" cy="3019194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1555" cy="302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D424" w14:textId="24D642E6" w:rsidR="00FC5C64" w:rsidRDefault="00FC5C64" w:rsidP="00FC5C64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19</w:t>
        </w:r>
      </w:fldSimple>
      <w:r>
        <w:t>. Output di nikto2.</w:t>
      </w:r>
    </w:p>
    <w:p w14:paraId="7182C86C" w14:textId="77777777" w:rsidR="00FC5C64" w:rsidRDefault="00FC5C64" w:rsidP="00EA6795"/>
    <w:p w14:paraId="25928F3E" w14:textId="7194488F" w:rsidR="00B2527E" w:rsidRDefault="00EA6795" w:rsidP="00EA6795">
      <w:r>
        <w:t>Alcune informazioni</w:t>
      </w:r>
      <w:r>
        <w:rPr>
          <w:i/>
          <w:iCs/>
        </w:rPr>
        <w:t xml:space="preserve"> </w:t>
      </w:r>
      <w:r w:rsidR="00E360E2">
        <w:t>sono</w:t>
      </w:r>
      <w:r>
        <w:t xml:space="preserve"> già note</w:t>
      </w:r>
      <w:r w:rsidR="008E2DE4">
        <w:t>, e l</w:t>
      </w:r>
      <w:r>
        <w:t>e nuove riguardano i metodi HTTP concessi sul sito (GET, POST, OPTIONS, HEAD) e l’assenza dell’header anti-clickjacking.</w:t>
      </w:r>
    </w:p>
    <w:p w14:paraId="5FEB1E1F" w14:textId="0CAC981C" w:rsidR="000E4885" w:rsidRDefault="00E360E2" w:rsidP="00EA6795">
      <w:r>
        <w:t xml:space="preserve">L’ultima di queste informazioni, </w:t>
      </w:r>
      <w:r>
        <w:rPr>
          <w:i/>
          <w:iCs/>
        </w:rPr>
        <w:t>PHP allows retrieval of source code</w:t>
      </w:r>
      <w:r>
        <w:t xml:space="preserve"> </w:t>
      </w:r>
      <w:r>
        <w:rPr>
          <w:i/>
          <w:iCs/>
        </w:rPr>
        <w:t>via the -s parameter</w:t>
      </w:r>
      <w:sdt>
        <w:sdtPr>
          <w:rPr>
            <w:i/>
            <w:iCs/>
          </w:rPr>
          <w:id w:val="1170681195"/>
          <w:citation/>
        </w:sdtPr>
        <w:sdtContent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CITATION Car12 \l 1040 </w:instrText>
          </w:r>
          <w:r>
            <w:rPr>
              <w:i/>
              <w:iCs/>
            </w:rPr>
            <w:fldChar w:fldCharType="separate"/>
          </w:r>
          <w:r w:rsidR="00F418AC">
            <w:rPr>
              <w:i/>
              <w:iCs/>
              <w:noProof/>
            </w:rPr>
            <w:t xml:space="preserve"> </w:t>
          </w:r>
          <w:r w:rsidR="00F418AC" w:rsidRPr="00F418AC">
            <w:rPr>
              <w:noProof/>
            </w:rPr>
            <w:t>[13]</w:t>
          </w:r>
          <w:r>
            <w:rPr>
              <w:i/>
              <w:iCs/>
            </w:rPr>
            <w:fldChar w:fldCharType="end"/>
          </w:r>
        </w:sdtContent>
      </w:sdt>
      <w:r>
        <w:t xml:space="preserve">, non necessita di essere sfruttata, poiché il codice sorgente dello script </w:t>
      </w:r>
      <w:r>
        <w:rPr>
          <w:i/>
          <w:iCs/>
        </w:rPr>
        <w:t xml:space="preserve">login.php </w:t>
      </w:r>
      <w:r>
        <w:t>è esposto dal sito senza necessità di eseguire alcun comando per ottenerlo.</w:t>
      </w:r>
    </w:p>
    <w:p w14:paraId="741D3026" w14:textId="77777777" w:rsidR="000E4885" w:rsidRDefault="000E4885" w:rsidP="00EA6795"/>
    <w:p w14:paraId="6E6A9680" w14:textId="45BB2B7A" w:rsidR="00EA6795" w:rsidRDefault="00AA77DE" w:rsidP="00EA6795">
      <w:r>
        <w:lastRenderedPageBreak/>
        <w:t xml:space="preserve">Successivamente è stato utilizzato </w:t>
      </w:r>
      <w:r>
        <w:rPr>
          <w:b/>
          <w:bCs/>
        </w:rPr>
        <w:t>Nessus</w:t>
      </w:r>
      <w:r w:rsidR="00FD48E4">
        <w:t xml:space="preserve"> </w:t>
      </w:r>
      <w:r w:rsidR="00CC6F6B">
        <w:t>sul target 10.0.2.13</w:t>
      </w:r>
      <w:r w:rsidR="00725D19">
        <w:t xml:space="preserve">, con </w:t>
      </w:r>
      <w:r w:rsidR="00FD48E4">
        <w:t>i</w:t>
      </w:r>
      <w:r w:rsidR="00725D19">
        <w:t>l</w:t>
      </w:r>
      <w:r w:rsidR="00FD48E4">
        <w:t xml:space="preserve"> setting di seguito riportat</w:t>
      </w:r>
      <w:r w:rsidR="00725D19">
        <w:t>o</w:t>
      </w:r>
      <w:r w:rsidR="00FD48E4">
        <w:t>:</w:t>
      </w:r>
    </w:p>
    <w:p w14:paraId="4DC9EBFE" w14:textId="0E39093F" w:rsidR="00CA7A2A" w:rsidRPr="00AA77DE" w:rsidRDefault="00CA7A2A" w:rsidP="00FD48E4">
      <w:pPr>
        <w:pStyle w:val="Puntoelenco"/>
      </w:pPr>
      <w:r>
        <w:rPr>
          <w:b/>
          <w:bCs/>
        </w:rPr>
        <w:t xml:space="preserve">Web test scan </w:t>
      </w:r>
      <w:r>
        <w:t xml:space="preserve">– Discovery scan type: </w:t>
      </w:r>
      <w:r w:rsidRPr="00CA7A2A">
        <w:rPr>
          <w:i/>
          <w:iCs/>
        </w:rPr>
        <w:t>common ports</w:t>
      </w:r>
      <w:r>
        <w:t xml:space="preserve"> – Assessment scan type: </w:t>
      </w:r>
      <w:r w:rsidR="00CC6F6B">
        <w:rPr>
          <w:i/>
          <w:iCs/>
        </w:rPr>
        <w:t xml:space="preserve">Scan for all </w:t>
      </w:r>
      <w:r w:rsidRPr="00CA7A2A">
        <w:rPr>
          <w:i/>
          <w:iCs/>
        </w:rPr>
        <w:t xml:space="preserve">web vulnerabilities </w:t>
      </w:r>
      <w:r w:rsidR="00CC6F6B">
        <w:rPr>
          <w:i/>
          <w:iCs/>
        </w:rPr>
        <w:t>(</w:t>
      </w:r>
      <w:r w:rsidRPr="00CA7A2A">
        <w:rPr>
          <w:i/>
          <w:iCs/>
        </w:rPr>
        <w:t>quick</w:t>
      </w:r>
      <w:r w:rsidR="00CC6F6B">
        <w:rPr>
          <w:i/>
          <w:iCs/>
        </w:rPr>
        <w:t>)</w:t>
      </w:r>
      <w:r>
        <w:t>;</w:t>
      </w:r>
    </w:p>
    <w:p w14:paraId="61F1A105" w14:textId="50DFFD77" w:rsidR="00A514A4" w:rsidRDefault="00725D19" w:rsidP="000C7461">
      <w:pPr>
        <w:jc w:val="both"/>
      </w:pPr>
      <w:r>
        <w:t>Fra queste informazioni,</w:t>
      </w:r>
      <w:r w:rsidR="008E2DE4">
        <w:t xml:space="preserve"> </w:t>
      </w:r>
      <w:r w:rsidR="000C7461">
        <w:t xml:space="preserve">vale la pena riportare che il sistema operativo individuato fa uso di </w:t>
      </w:r>
      <w:r w:rsidR="000C7461">
        <w:rPr>
          <w:b/>
          <w:bCs/>
        </w:rPr>
        <w:t>Linux 2.6</w:t>
      </w:r>
      <w:r w:rsidR="000C7461">
        <w:t>.</w:t>
      </w:r>
    </w:p>
    <w:p w14:paraId="18F816AE" w14:textId="77777777" w:rsidR="000C7461" w:rsidRDefault="000C7461" w:rsidP="000C7461">
      <w:pPr>
        <w:jc w:val="both"/>
      </w:pPr>
    </w:p>
    <w:p w14:paraId="427DFF2F" w14:textId="77777777" w:rsidR="000C7461" w:rsidRDefault="000C7461" w:rsidP="000C7461">
      <w:pPr>
        <w:keepNext/>
        <w:jc w:val="center"/>
      </w:pPr>
      <w:r w:rsidRPr="000C7461">
        <w:rPr>
          <w:noProof/>
        </w:rPr>
        <w:drawing>
          <wp:inline distT="0" distB="0" distL="0" distR="0" wp14:anchorId="06CC4D6C" wp14:editId="0C054AD8">
            <wp:extent cx="2965440" cy="1736031"/>
            <wp:effectExtent l="0" t="0" r="6985" b="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3354" cy="175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DDBE" w14:textId="4B8E3800" w:rsidR="000C7461" w:rsidRDefault="000C7461" w:rsidP="000C7461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20</w:t>
        </w:r>
      </w:fldSimple>
      <w:r>
        <w:t>. Nessus</w:t>
      </w:r>
      <w:r w:rsidR="00725D19">
        <w:t xml:space="preserve"> web test</w:t>
      </w:r>
      <w:r>
        <w:t xml:space="preserve"> scan: OS identification</w:t>
      </w:r>
      <w:r w:rsidR="00A61699">
        <w:t>.</w:t>
      </w:r>
    </w:p>
    <w:p w14:paraId="59F4AECB" w14:textId="5327A97C" w:rsidR="000C7461" w:rsidRDefault="000C7461" w:rsidP="000C7461">
      <w:pPr>
        <w:jc w:val="center"/>
      </w:pPr>
    </w:p>
    <w:p w14:paraId="6757D16C" w14:textId="573473A6" w:rsidR="000C7461" w:rsidRDefault="000C7461" w:rsidP="00F821F5">
      <w:r>
        <w:t xml:space="preserve">La scansione web ha riportato numerose </w:t>
      </w:r>
      <w:r w:rsidRPr="00725D19">
        <w:t>vulnerabilità</w:t>
      </w:r>
      <w:r>
        <w:t xml:space="preserve"> </w:t>
      </w:r>
      <w:r w:rsidR="00725D19">
        <w:t xml:space="preserve">di </w:t>
      </w:r>
      <w:r w:rsidR="00725D19" w:rsidRPr="00725D19">
        <w:rPr>
          <w:b/>
          <w:bCs/>
        </w:rPr>
        <w:t>livello elevato</w:t>
      </w:r>
      <w:r w:rsidR="00725D19">
        <w:t xml:space="preserve"> o addirittura </w:t>
      </w:r>
      <w:r w:rsidR="00725D19" w:rsidRPr="00725D19">
        <w:rPr>
          <w:b/>
          <w:bCs/>
        </w:rPr>
        <w:t>critico</w:t>
      </w:r>
      <w:r>
        <w:t xml:space="preserve">, tutte relative alla versione di Apache, come </w:t>
      </w:r>
      <w:r w:rsidR="008E2DE4">
        <w:t>emerso</w:t>
      </w:r>
      <w:r>
        <w:t xml:space="preserve"> anche dalle ricerche effettuate manualmente.</w:t>
      </w:r>
    </w:p>
    <w:p w14:paraId="01043BE4" w14:textId="5DBDF2AB" w:rsidR="00F821F5" w:rsidRDefault="00F821F5" w:rsidP="00F821F5">
      <w:r>
        <w:t xml:space="preserve">Tra le vulnerabilità di livello </w:t>
      </w:r>
      <w:r>
        <w:rPr>
          <w:b/>
          <w:bCs/>
        </w:rPr>
        <w:t>medio</w:t>
      </w:r>
      <w:r>
        <w:t xml:space="preserve"> rientra la navigabilità delle web directories, la vulnerabilità al clickjacking e a local file inclusion per via dei parametri utilizzati nel login (</w:t>
      </w:r>
      <w:r>
        <w:rPr>
          <w:i/>
          <w:iCs/>
        </w:rPr>
        <w:t>user</w:t>
      </w:r>
      <w:r>
        <w:t xml:space="preserve">, </w:t>
      </w:r>
      <w:r>
        <w:rPr>
          <w:i/>
          <w:iCs/>
        </w:rPr>
        <w:t>pass</w:t>
      </w:r>
      <w:r>
        <w:t>).</w:t>
      </w:r>
    </w:p>
    <w:p w14:paraId="5B138048" w14:textId="273F240B" w:rsidR="00F821F5" w:rsidRDefault="00F821F5" w:rsidP="00F821F5">
      <w:r>
        <w:t xml:space="preserve">Tra le vulnerabilità di livello </w:t>
      </w:r>
      <w:r w:rsidR="00101906">
        <w:rPr>
          <w:b/>
          <w:bCs/>
        </w:rPr>
        <w:t>basso</w:t>
      </w:r>
      <w:r w:rsidR="00101906">
        <w:t xml:space="preserve"> rientra la trasmissione in chiaro delle credenziali da parte del web server.</w:t>
      </w:r>
    </w:p>
    <w:p w14:paraId="64DE8B35" w14:textId="1BAF88B2" w:rsidR="000C7461" w:rsidRDefault="0053517B" w:rsidP="004C5070">
      <w:r>
        <w:t xml:space="preserve">Tra le </w:t>
      </w:r>
      <w:r>
        <w:rPr>
          <w:b/>
          <w:bCs/>
        </w:rPr>
        <w:t>informazioni</w:t>
      </w:r>
      <w:r w:rsidR="008E2DE4">
        <w:t xml:space="preserve"> sono presenti </w:t>
      </w:r>
      <w:r>
        <w:t xml:space="preserve">alcune già note, come la versione del server web o i metodi HTTP ammessi, e di potenzialmente utili, come le patch da utilizzare per risolvere le vulnerabilità più gravi individuate o la </w:t>
      </w:r>
      <w:r>
        <w:rPr>
          <w:i/>
          <w:iCs/>
        </w:rPr>
        <w:t>sitemap</w:t>
      </w:r>
      <w:r>
        <w:t xml:space="preserve"> del sito</w:t>
      </w:r>
      <w:r w:rsidR="008E2DE4">
        <w:t>.</w:t>
      </w:r>
    </w:p>
    <w:p w14:paraId="78AE1B1A" w14:textId="1E0F9AA4" w:rsidR="00F95F4E" w:rsidRDefault="00F95F4E" w:rsidP="00F95F4E"/>
    <w:p w14:paraId="01E85837" w14:textId="77777777" w:rsidR="000204ED" w:rsidRDefault="00082B73" w:rsidP="009B0C92">
      <w:r>
        <w:t xml:space="preserve">Per ultimo è stato usato </w:t>
      </w:r>
      <w:r w:rsidRPr="008C4A5E">
        <w:rPr>
          <w:b/>
          <w:bCs/>
        </w:rPr>
        <w:t>OWASP ZAP</w:t>
      </w:r>
      <w:r w:rsidR="00552935">
        <w:t>.</w:t>
      </w:r>
      <w:r w:rsidR="000204ED">
        <w:t xml:space="preserve"> Il setting della scansione:</w:t>
      </w:r>
    </w:p>
    <w:p w14:paraId="3C557128" w14:textId="634FAAF7" w:rsidR="000204ED" w:rsidRDefault="000204ED" w:rsidP="000204ED">
      <w:pPr>
        <w:pStyle w:val="Puntoelenco"/>
      </w:pPr>
      <w:r>
        <w:rPr>
          <w:b/>
          <w:bCs/>
        </w:rPr>
        <w:t>Scansione automatica</w:t>
      </w:r>
      <w:r>
        <w:t>: Attack mode.</w:t>
      </w:r>
    </w:p>
    <w:p w14:paraId="4F5351A1" w14:textId="2809DF84" w:rsidR="000C7461" w:rsidRDefault="000204ED" w:rsidP="009B0C92">
      <w:r>
        <w:t xml:space="preserve">Sono stati </w:t>
      </w:r>
      <w:r w:rsidR="00552935">
        <w:t>sollevat</w:t>
      </w:r>
      <w:r>
        <w:t>i</w:t>
      </w:r>
      <w:r w:rsidR="00552935">
        <w:t xml:space="preserve"> degli alert di rischio </w:t>
      </w:r>
      <w:r w:rsidR="00552935" w:rsidRPr="009B0C92">
        <w:rPr>
          <w:b/>
          <w:bCs/>
        </w:rPr>
        <w:t>medio</w:t>
      </w:r>
      <w:r w:rsidR="00552935">
        <w:t xml:space="preserve"> (5), </w:t>
      </w:r>
      <w:r w:rsidR="00552935" w:rsidRPr="009B0C92">
        <w:rPr>
          <w:b/>
          <w:bCs/>
        </w:rPr>
        <w:t>basso</w:t>
      </w:r>
      <w:r w:rsidR="00552935">
        <w:t xml:space="preserve"> (3) e </w:t>
      </w:r>
      <w:r w:rsidR="00552935" w:rsidRPr="009B0C92">
        <w:rPr>
          <w:b/>
          <w:bCs/>
        </w:rPr>
        <w:t>informativo</w:t>
      </w:r>
      <w:r w:rsidR="00552935">
        <w:t xml:space="preserve"> (1).</w:t>
      </w:r>
      <w:r w:rsidR="009B0C92">
        <w:t xml:space="preserve"> L’elenco è di seguito riportato:</w:t>
      </w:r>
    </w:p>
    <w:p w14:paraId="71655DF3" w14:textId="77777777" w:rsidR="00552935" w:rsidRDefault="00552935" w:rsidP="000C7461">
      <w:pPr>
        <w:jc w:val="center"/>
      </w:pPr>
    </w:p>
    <w:p w14:paraId="79649665" w14:textId="77777777" w:rsidR="009B0C92" w:rsidRDefault="00552935" w:rsidP="009B0C92">
      <w:pPr>
        <w:keepNext/>
        <w:jc w:val="center"/>
      </w:pPr>
      <w:r w:rsidRPr="00552935">
        <w:rPr>
          <w:noProof/>
        </w:rPr>
        <w:lastRenderedPageBreak/>
        <w:drawing>
          <wp:inline distT="0" distB="0" distL="0" distR="0" wp14:anchorId="5696629E" wp14:editId="2AE4361E">
            <wp:extent cx="4920343" cy="4162687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025" r="2678"/>
                    <a:stretch/>
                  </pic:blipFill>
                  <pic:spPr bwMode="auto">
                    <a:xfrm>
                      <a:off x="0" y="0"/>
                      <a:ext cx="4920784" cy="416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9CE3" w14:textId="04807DE9" w:rsidR="000C7461" w:rsidRDefault="009B0C92" w:rsidP="009B0C92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21</w:t>
        </w:r>
      </w:fldSimple>
      <w:r>
        <w:t>. OWASP ZAP scan – Risultati: Attack mode.</w:t>
      </w:r>
    </w:p>
    <w:p w14:paraId="7B945DEA" w14:textId="05E3D3D8" w:rsidR="009B0C92" w:rsidRDefault="009B0C92" w:rsidP="009B0C92"/>
    <w:p w14:paraId="1042C66F" w14:textId="1F18C4E3" w:rsidR="009B0C92" w:rsidRDefault="009B0C92" w:rsidP="009B0C92">
      <w:r>
        <w:t>Maggiori dettagli relativi a queste scansioni sono disponibili nella documentazione allegata.</w:t>
      </w:r>
    </w:p>
    <w:p w14:paraId="2BAC6699" w14:textId="77777777" w:rsidR="00CC24DC" w:rsidRDefault="00CC24DC" w:rsidP="009B0C92"/>
    <w:p w14:paraId="0A491AF6" w14:textId="178F1BD2" w:rsidR="009B0C92" w:rsidRDefault="00F73367" w:rsidP="004A3928">
      <w:pPr>
        <w:pStyle w:val="Titolo2"/>
      </w:pPr>
      <w:bookmarkStart w:id="17" w:name="_Toc112177350"/>
      <w:r>
        <w:t>Exploitation</w:t>
      </w:r>
      <w:bookmarkEnd w:id="17"/>
    </w:p>
    <w:p w14:paraId="33C25947" w14:textId="55CF6ED0" w:rsidR="004A3928" w:rsidRDefault="00604FCC" w:rsidP="004A3928">
      <w:r>
        <w:t>In questa fase occorre sfruttare le vulnerabilità individuate nelle precedenti fasi per ottenere accesso al target.</w:t>
      </w:r>
    </w:p>
    <w:p w14:paraId="11DAF81C" w14:textId="2498E12F" w:rsidR="00604FCC" w:rsidRDefault="00604FCC" w:rsidP="004A3928">
      <w:r>
        <w:t>Le informazioni più significative riguardano quello che sembra essere un ordine tra alcuni dei dati, consultabili grazie alla cattiva gestione del directory browsing da parte di Hackable III. Questi dati sono:</w:t>
      </w:r>
    </w:p>
    <w:p w14:paraId="18039195" w14:textId="4A8E5DB6" w:rsidR="00604FCC" w:rsidRDefault="00604FCC" w:rsidP="00604FCC">
      <w:pPr>
        <w:pStyle w:val="Puntoelenco"/>
      </w:pPr>
      <w:r w:rsidRPr="00604FCC">
        <w:rPr>
          <w:b/>
          <w:bCs/>
          <w:i/>
          <w:iCs/>
        </w:rPr>
        <w:t>1.txt</w:t>
      </w:r>
      <w:r>
        <w:t xml:space="preserve">: file testuale individuato nella directory </w:t>
      </w:r>
      <w:r>
        <w:rPr>
          <w:i/>
          <w:iCs/>
        </w:rPr>
        <w:t>/config</w:t>
      </w:r>
      <w:r>
        <w:t>;</w:t>
      </w:r>
    </w:p>
    <w:p w14:paraId="095E2FDD" w14:textId="5C231FF8" w:rsidR="00604FCC" w:rsidRPr="00604FCC" w:rsidRDefault="00604FCC" w:rsidP="00604FCC">
      <w:pPr>
        <w:pStyle w:val="Puntoelenco"/>
        <w:rPr>
          <w:b/>
          <w:bCs/>
          <w:i/>
          <w:iCs/>
        </w:rPr>
      </w:pPr>
      <w:r w:rsidRPr="00604FCC">
        <w:rPr>
          <w:b/>
          <w:bCs/>
          <w:i/>
          <w:iCs/>
        </w:rPr>
        <w:t>2.txt</w:t>
      </w:r>
      <w:r>
        <w:t xml:space="preserve">: file testuale individuato nella directory </w:t>
      </w:r>
      <w:r>
        <w:rPr>
          <w:i/>
          <w:iCs/>
        </w:rPr>
        <w:t>/css</w:t>
      </w:r>
      <w:r>
        <w:t>;</w:t>
      </w:r>
    </w:p>
    <w:p w14:paraId="266E8BE2" w14:textId="68314401" w:rsidR="00604FCC" w:rsidRPr="004A3928" w:rsidRDefault="00604FCC" w:rsidP="00604FCC">
      <w:pPr>
        <w:pStyle w:val="Puntoelenco"/>
      </w:pPr>
      <w:r w:rsidRPr="00604FCC">
        <w:rPr>
          <w:b/>
          <w:bCs/>
          <w:i/>
          <w:iCs/>
        </w:rPr>
        <w:t>3.jpg</w:t>
      </w:r>
      <w:r>
        <w:t xml:space="preserve">: file immagine individuato a seguito dell’analisi dello script </w:t>
      </w:r>
      <w:r>
        <w:rPr>
          <w:i/>
          <w:iCs/>
        </w:rPr>
        <w:t>login.php</w:t>
      </w:r>
      <w:r>
        <w:t>.</w:t>
      </w:r>
    </w:p>
    <w:p w14:paraId="77E71B35" w14:textId="5C5EECDB" w:rsidR="009B0C92" w:rsidRDefault="00604FCC" w:rsidP="009B0C92">
      <w:r>
        <w:t xml:space="preserve">I nomi dei file potrebbero essere casuali, ma supponendo che non lo siano il loro contenuto potrebbe celare dei dati da inserire ordinatamente </w:t>
      </w:r>
      <w:r w:rsidR="0021266D">
        <w:t>in qualche form, o da passare a un comando.</w:t>
      </w:r>
    </w:p>
    <w:p w14:paraId="68E42D47" w14:textId="14A9FDD3" w:rsidR="00611CD1" w:rsidRDefault="00611CD1" w:rsidP="009B0C92"/>
    <w:p w14:paraId="587B32E3" w14:textId="159E3F24" w:rsidR="00611CD1" w:rsidRPr="00611CD1" w:rsidRDefault="00611CD1" w:rsidP="00611CD1">
      <w:pPr>
        <w:pStyle w:val="Titolo3"/>
        <w:rPr>
          <w:u w:val="single"/>
        </w:rPr>
      </w:pPr>
      <w:bookmarkStart w:id="18" w:name="_Toc112177351"/>
      <w:r>
        <w:rPr>
          <w:u w:val="single"/>
        </w:rPr>
        <w:t>Decodifica dei dati</w:t>
      </w:r>
      <w:bookmarkEnd w:id="18"/>
    </w:p>
    <w:p w14:paraId="41F48B60" w14:textId="27DBB8EA" w:rsidR="0021266D" w:rsidRDefault="0021266D" w:rsidP="009B0C92">
      <w:r>
        <w:t xml:space="preserve">Sulla base di ciò, occorre decifrare questi dati. Con i primi due file, di tipo testuale, è bastato ricorrere a una piattaforma </w:t>
      </w:r>
      <w:r w:rsidR="00FD1A18">
        <w:t>online</w:t>
      </w:r>
      <w:sdt>
        <w:sdtPr>
          <w:id w:val="-1200931014"/>
          <w:citation/>
        </w:sdtPr>
        <w:sdtContent>
          <w:r w:rsidR="00750350">
            <w:fldChar w:fldCharType="begin"/>
          </w:r>
          <w:r w:rsidR="00750350">
            <w:instrText xml:space="preserve"> CITATION Dec \l 1040 </w:instrText>
          </w:r>
          <w:r w:rsidR="00750350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[14]</w:t>
          </w:r>
          <w:r w:rsidR="00750350">
            <w:fldChar w:fldCharType="end"/>
          </w:r>
        </w:sdtContent>
      </w:sdt>
      <w:r w:rsidR="00FD1A18">
        <w:t xml:space="preserve"> </w:t>
      </w:r>
      <w:r>
        <w:t>per individuare il tipo di codifica e di cifratura</w:t>
      </w:r>
      <w:r w:rsidR="000B3DC9">
        <w:t xml:space="preserve"> usata. I</w:t>
      </w:r>
      <w:r>
        <w:t>l contenuto del primo file (</w:t>
      </w:r>
      <w:r w:rsidRPr="0021266D">
        <w:rPr>
          <w:i/>
          <w:iCs/>
        </w:rPr>
        <w:t>MTAwMDA=</w:t>
      </w:r>
      <w:r>
        <w:t xml:space="preserve">) è una stringa in </w:t>
      </w:r>
      <w:r>
        <w:rPr>
          <w:b/>
          <w:bCs/>
        </w:rPr>
        <w:t>base64</w:t>
      </w:r>
      <w:r>
        <w:t xml:space="preserve"> che, decifrata, corrisponde a </w:t>
      </w:r>
      <w:r>
        <w:rPr>
          <w:b/>
          <w:bCs/>
        </w:rPr>
        <w:t>10000</w:t>
      </w:r>
      <w:r>
        <w:t>.</w:t>
      </w:r>
    </w:p>
    <w:p w14:paraId="4D95411F" w14:textId="3961D732" w:rsidR="0021266D" w:rsidRDefault="0021266D" w:rsidP="009B0C92">
      <w:r>
        <w:t>Il contenuto del secondo file (</w:t>
      </w:r>
      <w:r w:rsidRPr="0021266D">
        <w:rPr>
          <w:i/>
          <w:iCs/>
        </w:rPr>
        <w:t>++++++++++[&gt;+&gt;+++&gt;+++++++&gt;++++++++++&lt;&lt;&lt;&lt;-]&gt;&gt;&gt;------------------....</w:t>
      </w:r>
      <w:r>
        <w:t xml:space="preserve">) è codificato in </w:t>
      </w:r>
      <w:r w:rsidR="009B730F">
        <w:rPr>
          <w:b/>
          <w:bCs/>
        </w:rPr>
        <w:t>brainfuck</w:t>
      </w:r>
      <w:r w:rsidR="009B730F">
        <w:t xml:space="preserve">, un linguaggio di programmazione esoterico, e indica la cifra </w:t>
      </w:r>
      <w:r w:rsidR="009B730F">
        <w:rPr>
          <w:b/>
          <w:bCs/>
        </w:rPr>
        <w:t>4444</w:t>
      </w:r>
      <w:r w:rsidR="009B730F">
        <w:t>.</w:t>
      </w:r>
    </w:p>
    <w:p w14:paraId="326A1021" w14:textId="77777777" w:rsidR="00750350" w:rsidRDefault="00750350" w:rsidP="009B0C92"/>
    <w:p w14:paraId="32EAEAED" w14:textId="77777777" w:rsidR="00750350" w:rsidRDefault="00750350" w:rsidP="00750350">
      <w:pPr>
        <w:keepNext/>
        <w:jc w:val="center"/>
      </w:pPr>
      <w:r w:rsidRPr="00750350">
        <w:rPr>
          <w:noProof/>
        </w:rPr>
        <w:drawing>
          <wp:inline distT="0" distB="0" distL="0" distR="0" wp14:anchorId="66C65444" wp14:editId="291AAD25">
            <wp:extent cx="5274310" cy="2427605"/>
            <wp:effectExtent l="0" t="0" r="254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050"/>
                    <a:stretch/>
                  </pic:blipFill>
                  <pic:spPr bwMode="auto"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95F12" w14:textId="072E31F5" w:rsidR="00750350" w:rsidRDefault="00750350" w:rsidP="00750350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22</w:t>
        </w:r>
      </w:fldSimple>
      <w:r>
        <w:t xml:space="preserve">. Cipher Identifier: codifica del contenuto del file </w:t>
      </w:r>
      <w:r w:rsidRPr="00750350">
        <w:rPr>
          <w:i w:val="0"/>
          <w:iCs w:val="0"/>
        </w:rPr>
        <w:t>2.txt</w:t>
      </w:r>
    </w:p>
    <w:p w14:paraId="1F1B69A7" w14:textId="77777777" w:rsidR="00750350" w:rsidRDefault="00750350" w:rsidP="009B0C92"/>
    <w:p w14:paraId="20748F07" w14:textId="5AD0E9EB" w:rsidR="009B730F" w:rsidRPr="00463D49" w:rsidRDefault="009B730F" w:rsidP="009B0C92">
      <w:r>
        <w:t xml:space="preserve">A questo punto è lecito supporre che anche l’immagine </w:t>
      </w:r>
      <w:r>
        <w:rPr>
          <w:i/>
          <w:iCs/>
        </w:rPr>
        <w:t xml:space="preserve">3.jpg </w:t>
      </w:r>
      <w:r>
        <w:t>nasconda un messaggio al suo interno</w:t>
      </w:r>
      <w:r w:rsidR="000B3DC9">
        <w:t xml:space="preserve">, </w:t>
      </w:r>
      <w:r>
        <w:t>dunque è possibile utilizzare un tool online di steganografia</w:t>
      </w:r>
      <w:sdt>
        <w:sdtPr>
          <w:id w:val="463006565"/>
          <w:citation/>
        </w:sdtPr>
        <w:sdtContent>
          <w:r w:rsidR="00750350">
            <w:fldChar w:fldCharType="begin"/>
          </w:r>
          <w:r w:rsidR="00706E93">
            <w:instrText xml:space="preserve">CITATION Ala \l 1040 </w:instrText>
          </w:r>
          <w:r w:rsidR="00750350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[15]</w:t>
          </w:r>
          <w:r w:rsidR="00750350">
            <w:fldChar w:fldCharType="end"/>
          </w:r>
        </w:sdtContent>
      </w:sdt>
      <w:r w:rsidR="00FD1A18">
        <w:t xml:space="preserve">, che fa uso del programma </w:t>
      </w:r>
      <w:r w:rsidR="00FD1A18">
        <w:rPr>
          <w:i/>
          <w:iCs/>
        </w:rPr>
        <w:t>steghide</w:t>
      </w:r>
      <w:r w:rsidR="00FD1A18">
        <w:t xml:space="preserve"> per nascondere dati in immagini o file audio</w:t>
      </w:r>
      <w:r>
        <w:t xml:space="preserve">. Il risultato è una stringa: </w:t>
      </w:r>
      <w:r w:rsidRPr="00611CD1">
        <w:rPr>
          <w:b/>
          <w:bCs/>
        </w:rPr>
        <w:t>porta:65535</w:t>
      </w:r>
      <w:r>
        <w:rPr>
          <w:i/>
          <w:iCs/>
        </w:rPr>
        <w:t>.</w:t>
      </w:r>
      <w:r w:rsidR="00463D49">
        <w:rPr>
          <w:i/>
          <w:iCs/>
        </w:rPr>
        <w:t xml:space="preserve"> </w:t>
      </w:r>
      <w:r w:rsidR="00463D49">
        <w:t xml:space="preserve">Per completezza, la procedura è stata svolta anche sulle altre immagini presenti nella cartella </w:t>
      </w:r>
      <w:r w:rsidR="00463D49">
        <w:rPr>
          <w:i/>
          <w:iCs/>
        </w:rPr>
        <w:t>/imagens</w:t>
      </w:r>
      <w:r w:rsidR="00463D49">
        <w:t>, ma non hanno prodotto alcun risultato.</w:t>
      </w:r>
    </w:p>
    <w:p w14:paraId="6E14285A" w14:textId="77777777" w:rsidR="00F43C43" w:rsidRDefault="00F43C43" w:rsidP="009B0C92"/>
    <w:p w14:paraId="16727CAF" w14:textId="77777777" w:rsidR="00F43C43" w:rsidRDefault="00F43C43" w:rsidP="00F43C43">
      <w:pPr>
        <w:keepNext/>
        <w:jc w:val="center"/>
      </w:pPr>
      <w:r>
        <w:rPr>
          <w:noProof/>
        </w:rPr>
        <w:drawing>
          <wp:inline distT="0" distB="0" distL="0" distR="0" wp14:anchorId="405AF52D" wp14:editId="5AE46A00">
            <wp:extent cx="3162300" cy="1165926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854" cy="1170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A175" w14:textId="0AA920E0" w:rsidR="00611CD1" w:rsidRDefault="00F43C43" w:rsidP="00F43C43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23</w:t>
        </w:r>
      </w:fldSimple>
      <w:r>
        <w:t xml:space="preserve">. </w:t>
      </w:r>
      <w:r w:rsidRPr="00FB4BF9">
        <w:t>Steganographic Decoder</w:t>
      </w:r>
      <w:r>
        <w:t>: decodifica di 3.jpg</w:t>
      </w:r>
    </w:p>
    <w:p w14:paraId="1FF2CDA1" w14:textId="77777777" w:rsidR="00F43C43" w:rsidRDefault="00F43C43" w:rsidP="009B0C92"/>
    <w:p w14:paraId="74BED204" w14:textId="4D66DA95" w:rsidR="00611CD1" w:rsidRPr="00611CD1" w:rsidRDefault="00611CD1" w:rsidP="00611CD1">
      <w:pPr>
        <w:pStyle w:val="Titolo3"/>
      </w:pPr>
      <w:bookmarkStart w:id="19" w:name="_Toc112177352"/>
      <w:r>
        <w:rPr>
          <w:u w:val="single"/>
        </w:rPr>
        <w:lastRenderedPageBreak/>
        <w:t>Port knocking</w:t>
      </w:r>
      <w:bookmarkEnd w:id="19"/>
    </w:p>
    <w:p w14:paraId="3A44E582" w14:textId="68839690" w:rsidR="009B0C92" w:rsidRDefault="009B730F" w:rsidP="009B0C92">
      <w:r>
        <w:t xml:space="preserve">Con </w:t>
      </w:r>
      <w:r w:rsidR="00611CD1">
        <w:t>l’ultimo</w:t>
      </w:r>
      <w:r>
        <w:t xml:space="preserve"> risultato </w:t>
      </w:r>
      <w:r w:rsidR="00611CD1">
        <w:t xml:space="preserve">ottenuto è </w:t>
      </w:r>
      <w:r>
        <w:t>diventa</w:t>
      </w:r>
      <w:r w:rsidR="00611CD1">
        <w:t>to</w:t>
      </w:r>
      <w:r>
        <w:t xml:space="preserve"> chiaro lo scopo dei tre numeri </w:t>
      </w:r>
      <w:r w:rsidR="00611CD1">
        <w:t>reperiti dai tre diversi file</w:t>
      </w:r>
      <w:r>
        <w:t xml:space="preserve">: si tratta delle porte da utilizzare per attivare il </w:t>
      </w:r>
      <w:r w:rsidRPr="00FD1A18">
        <w:rPr>
          <w:b/>
          <w:bCs/>
        </w:rPr>
        <w:t>port-knocking</w:t>
      </w:r>
      <w:r>
        <w:t xml:space="preserve"> a cui fa riferimento il commento HTML nella home</w:t>
      </w:r>
      <w:r w:rsidR="00611CD1">
        <w:t xml:space="preserve"> di Hackable III.</w:t>
      </w:r>
    </w:p>
    <w:p w14:paraId="1B3401E2" w14:textId="1246056D" w:rsidR="00611CD1" w:rsidRDefault="00611CD1" w:rsidP="009B0C92">
      <w:bookmarkStart w:id="20" w:name="_Hlk112775130"/>
      <w:r>
        <w:t>Il port-knocking è un sistema utilizzato per aprire delle porte su un firewall dall’esterno, inviando dei tentativi di connessione in un ordine stabilito a porte chiuse. Al termine della procedura, le regole del firewall vengono aggiornate dinamicamente per consentire all’host che ha inviato la sequenza di connettersi alla porta stabilita.</w:t>
      </w:r>
    </w:p>
    <w:bookmarkEnd w:id="20"/>
    <w:p w14:paraId="234AE324" w14:textId="00A5171F" w:rsidR="00611CD1" w:rsidRDefault="00611CD1" w:rsidP="009B0C92">
      <w:r>
        <w:t xml:space="preserve">Stando al </w:t>
      </w:r>
      <w:r w:rsidRPr="00611CD1">
        <w:rPr>
          <w:i/>
          <w:iCs/>
        </w:rPr>
        <w:t>portscanning</w:t>
      </w:r>
      <w:r>
        <w:t xml:space="preserve"> svolto in fase di enumerating target, la procedura dovrebbe far passare la </w:t>
      </w:r>
      <w:r w:rsidRPr="00F43C43">
        <w:rPr>
          <w:b/>
          <w:bCs/>
        </w:rPr>
        <w:t>porta</w:t>
      </w:r>
      <w:r>
        <w:t xml:space="preserve"> </w:t>
      </w:r>
      <w:r w:rsidRPr="00F43C43">
        <w:rPr>
          <w:b/>
          <w:bCs/>
        </w:rPr>
        <w:t>22</w:t>
      </w:r>
      <w:r>
        <w:t xml:space="preserve"> da “filtrata” ad “</w:t>
      </w:r>
      <w:r w:rsidRPr="00F43C43">
        <w:rPr>
          <w:b/>
          <w:bCs/>
        </w:rPr>
        <w:t>aperta</w:t>
      </w:r>
      <w:r>
        <w:t>”.</w:t>
      </w:r>
    </w:p>
    <w:p w14:paraId="5874C2A6" w14:textId="20FEEEE3" w:rsidR="00611CD1" w:rsidRDefault="00611CD1" w:rsidP="009B0C92">
      <w:r>
        <w:t xml:space="preserve">Per verificarlo occorre utilizzare il comando: </w:t>
      </w:r>
      <w:r w:rsidR="00BA585E" w:rsidRPr="00BA585E">
        <w:rPr>
          <w:b/>
          <w:bCs/>
          <w:i/>
          <w:iCs/>
        </w:rPr>
        <w:t>knock 10.0.2.13 10000 4444 65535</w:t>
      </w:r>
      <w:r w:rsidR="00BA585E">
        <w:t>.</w:t>
      </w:r>
    </w:p>
    <w:p w14:paraId="6F1F3009" w14:textId="4958B38E" w:rsidR="00BA585E" w:rsidRDefault="00BA585E" w:rsidP="009B0C92">
      <w:r>
        <w:t>Dopo aver indicato il target e aver specificato l’ordine delle porte, dato dal nome dei file resi disponibili su Hackable III, per assicurarsi del risultato basta effettuare una nuova scansione con nmap.</w:t>
      </w:r>
    </w:p>
    <w:p w14:paraId="6AED2700" w14:textId="26FE11BB" w:rsidR="00BA585E" w:rsidRDefault="00BA585E" w:rsidP="009B0C92"/>
    <w:p w14:paraId="204D3368" w14:textId="77777777" w:rsidR="00BA585E" w:rsidRDefault="00BA585E" w:rsidP="00BA585E">
      <w:pPr>
        <w:keepNext/>
        <w:jc w:val="center"/>
      </w:pPr>
      <w:r w:rsidRPr="00BA585E">
        <w:rPr>
          <w:noProof/>
        </w:rPr>
        <w:drawing>
          <wp:inline distT="0" distB="0" distL="0" distR="0" wp14:anchorId="1A8E4F67" wp14:editId="2AAB5D66">
            <wp:extent cx="4718050" cy="4293164"/>
            <wp:effectExtent l="0" t="0" r="6350" b="0"/>
            <wp:docPr id="28" name="Immagine 28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avol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0585" cy="42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E79B" w14:textId="67754DCB" w:rsidR="00BA585E" w:rsidRPr="00BA585E" w:rsidRDefault="00BA585E" w:rsidP="00BA585E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24</w:t>
        </w:r>
      </w:fldSimple>
      <w:r>
        <w:t xml:space="preserve">. </w:t>
      </w:r>
      <w:r w:rsidRPr="00F10F60">
        <w:t>nmap -A -oX knock_scan.xml 10.0.2.13</w:t>
      </w:r>
    </w:p>
    <w:p w14:paraId="04DD91A6" w14:textId="6C87A014" w:rsidR="009B0C92" w:rsidRDefault="009B0C92" w:rsidP="009B0C92"/>
    <w:p w14:paraId="2A1507DF" w14:textId="18B57836" w:rsidR="009B0C92" w:rsidRDefault="00BA585E" w:rsidP="009B0C92">
      <w:r>
        <w:lastRenderedPageBreak/>
        <w:t xml:space="preserve">La porta 22 è ora aperta ed è possibile sfruttare il servizio </w:t>
      </w:r>
      <w:r>
        <w:rPr>
          <w:b/>
          <w:bCs/>
        </w:rPr>
        <w:t>ssh</w:t>
      </w:r>
      <w:r>
        <w:t xml:space="preserve"> per ottenere </w:t>
      </w:r>
      <w:r>
        <w:rPr>
          <w:b/>
          <w:bCs/>
        </w:rPr>
        <w:t>accesso remoto</w:t>
      </w:r>
      <w:r>
        <w:t xml:space="preserve"> al target.</w:t>
      </w:r>
    </w:p>
    <w:p w14:paraId="04D17468" w14:textId="726B6383" w:rsidR="00BA585E" w:rsidRDefault="00BA585E" w:rsidP="009B0C92"/>
    <w:p w14:paraId="1CD59F77" w14:textId="6D857AE9" w:rsidR="00BA585E" w:rsidRDefault="00BA585E" w:rsidP="00BA585E">
      <w:pPr>
        <w:pStyle w:val="Titolo3"/>
        <w:rPr>
          <w:u w:val="single"/>
        </w:rPr>
      </w:pPr>
      <w:bookmarkStart w:id="21" w:name="_Toc112177353"/>
      <w:r>
        <w:rPr>
          <w:u w:val="single"/>
        </w:rPr>
        <w:t>Password cracking</w:t>
      </w:r>
      <w:bookmarkEnd w:id="21"/>
    </w:p>
    <w:p w14:paraId="45ECE697" w14:textId="3F92E119" w:rsidR="00BA585E" w:rsidRPr="001A0336" w:rsidRDefault="00BA585E" w:rsidP="00BA585E">
      <w:r>
        <w:t xml:space="preserve">Il prossimo passo consiste nel tentare un </w:t>
      </w:r>
      <w:r>
        <w:rPr>
          <w:b/>
          <w:bCs/>
        </w:rPr>
        <w:t>online password cracking</w:t>
      </w:r>
      <w:r>
        <w:t xml:space="preserve"> al servizio ssh. Per farlo occorre utilizzare una wordlist</w:t>
      </w:r>
      <w:r w:rsidR="001A0336">
        <w:t xml:space="preserve">, e in tal caso verrà usata proprio quella fornita tra i documenti del sito Hackable III: il file </w:t>
      </w:r>
      <w:r w:rsidR="001A0336">
        <w:rPr>
          <w:b/>
          <w:bCs/>
          <w:i/>
          <w:iCs/>
        </w:rPr>
        <w:t xml:space="preserve">wordlist.txt </w:t>
      </w:r>
      <w:r w:rsidR="001A0336">
        <w:t xml:space="preserve">trovato nella cartella </w:t>
      </w:r>
      <w:r w:rsidR="001A0336">
        <w:rPr>
          <w:i/>
          <w:iCs/>
        </w:rPr>
        <w:t>/backup.</w:t>
      </w:r>
    </w:p>
    <w:p w14:paraId="35DB2C24" w14:textId="3D6377FC" w:rsidR="004E459C" w:rsidRDefault="001A0336" w:rsidP="00BA585E">
      <w:r>
        <w:t xml:space="preserve">Per assicurarci la riuscita del password cracking, è possibile integrare la wordlist generandone altre tramite </w:t>
      </w:r>
      <w:r w:rsidRPr="001A0336">
        <w:rPr>
          <w:b/>
          <w:bCs/>
        </w:rPr>
        <w:t>CeWL</w:t>
      </w:r>
      <w:r>
        <w:t xml:space="preserve"> (Custom Word List generator)</w:t>
      </w:r>
      <w:r w:rsidR="004E459C">
        <w:t>;</w:t>
      </w:r>
      <w:r>
        <w:t xml:space="preserve"> </w:t>
      </w:r>
      <w:r w:rsidR="004E459C">
        <w:t>q</w:t>
      </w:r>
      <w:r>
        <w:t>uesto tool visita le pagine web e crea delle wordlist basandosi sul contenuto analizzato</w:t>
      </w:r>
      <w:sdt>
        <w:sdtPr>
          <w:id w:val="1659494071"/>
          <w:citation/>
        </w:sdtPr>
        <w:sdtContent>
          <w:r>
            <w:fldChar w:fldCharType="begin"/>
          </w:r>
          <w:r>
            <w:instrText xml:space="preserve"> CITATION dig \l 1040 </w:instrText>
          </w:r>
          <w:r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[16]</w:t>
          </w:r>
          <w:r>
            <w:fldChar w:fldCharType="end"/>
          </w:r>
        </w:sdtContent>
      </w:sdt>
      <w:r>
        <w:t>.</w:t>
      </w:r>
    </w:p>
    <w:p w14:paraId="01CE1706" w14:textId="12BB795D" w:rsidR="001A0336" w:rsidRPr="001A0336" w:rsidRDefault="001A0336" w:rsidP="00BA585E">
      <w:r>
        <w:t>A tale scopo sono state generate due liste: una dalla home di Hackable III (</w:t>
      </w:r>
      <w:r>
        <w:rPr>
          <w:i/>
          <w:iCs/>
        </w:rPr>
        <w:t>index.html</w:t>
      </w:r>
      <w:r>
        <w:t>) e una dalla pagina di login (</w:t>
      </w:r>
      <w:r>
        <w:rPr>
          <w:i/>
          <w:iCs/>
        </w:rPr>
        <w:t>login_page/login.html</w:t>
      </w:r>
      <w:r>
        <w:t>).</w:t>
      </w:r>
      <w:r w:rsidR="004E459C">
        <w:t xml:space="preserve"> </w:t>
      </w:r>
      <w:r>
        <w:t xml:space="preserve">Infine, i file prodotti sono stati integrati a </w:t>
      </w:r>
      <w:r>
        <w:rPr>
          <w:i/>
          <w:iCs/>
        </w:rPr>
        <w:t>wordlist.txt</w:t>
      </w:r>
      <w:r>
        <w:t>.</w:t>
      </w:r>
    </w:p>
    <w:p w14:paraId="1C03F7E0" w14:textId="5E46D3ED" w:rsidR="001A0336" w:rsidRDefault="004E459C" w:rsidP="00BA585E">
      <w:r>
        <w:t xml:space="preserve">Il tool utilizzato per effettuare l’online password cracking è </w:t>
      </w:r>
      <w:r>
        <w:rPr>
          <w:b/>
          <w:bCs/>
        </w:rPr>
        <w:t>medusa</w:t>
      </w:r>
      <w:r>
        <w:t>.</w:t>
      </w:r>
    </w:p>
    <w:p w14:paraId="5E3D1BB7" w14:textId="77777777" w:rsidR="004E459C" w:rsidRDefault="004E459C" w:rsidP="00BA585E"/>
    <w:p w14:paraId="5A132E6F" w14:textId="77777777" w:rsidR="004E459C" w:rsidRDefault="004E459C" w:rsidP="004E459C">
      <w:pPr>
        <w:keepNext/>
        <w:jc w:val="center"/>
      </w:pPr>
      <w:r>
        <w:rPr>
          <w:noProof/>
        </w:rPr>
        <w:drawing>
          <wp:inline distT="0" distB="0" distL="0" distR="0" wp14:anchorId="586B0ADD" wp14:editId="0D610699">
            <wp:extent cx="4762500" cy="2824473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114" cy="283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791AD" w14:textId="5B59BB50" w:rsidR="004E459C" w:rsidRPr="004E459C" w:rsidRDefault="004E459C" w:rsidP="004E459C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25</w:t>
        </w:r>
      </w:fldSimple>
      <w:r>
        <w:t>.</w:t>
      </w:r>
      <w:r w:rsidR="00D805E6">
        <w:t xml:space="preserve"> Output parziale:</w:t>
      </w:r>
      <w:r>
        <w:t xml:space="preserve"> </w:t>
      </w:r>
      <w:r w:rsidRPr="00A94D3F">
        <w:t>medusa -h 10.0.2.13 -u jubiscleudo -P Documenti/wordlists/all_wordlists.txt -e s -M ssh</w:t>
      </w:r>
    </w:p>
    <w:p w14:paraId="31C5CD58" w14:textId="77777777" w:rsidR="00BA585E" w:rsidRPr="00BA585E" w:rsidRDefault="00BA585E" w:rsidP="009B0C92"/>
    <w:p w14:paraId="052618E6" w14:textId="2BFECE7F" w:rsidR="009B0C92" w:rsidRDefault="004E459C" w:rsidP="009B0C92">
      <w:r>
        <w:t>Nel comando sono stati specificati il target (</w:t>
      </w:r>
      <w:r>
        <w:rPr>
          <w:b/>
          <w:bCs/>
          <w:i/>
          <w:iCs/>
        </w:rPr>
        <w:t>-h</w:t>
      </w:r>
      <w:r>
        <w:t>), lo username (</w:t>
      </w:r>
      <w:r>
        <w:rPr>
          <w:b/>
          <w:bCs/>
          <w:i/>
          <w:iCs/>
        </w:rPr>
        <w:t>-u</w:t>
      </w:r>
      <w:r>
        <w:t xml:space="preserve">), </w:t>
      </w:r>
      <w:r w:rsidR="002D5853">
        <w:t>la wordlist</w:t>
      </w:r>
      <w:r>
        <w:t xml:space="preserve"> di riferimento per individuare la password (</w:t>
      </w:r>
      <w:r>
        <w:rPr>
          <w:b/>
          <w:bCs/>
          <w:i/>
          <w:iCs/>
        </w:rPr>
        <w:t>-P</w:t>
      </w:r>
      <w:r>
        <w:t xml:space="preserve">), l’opzione di </w:t>
      </w:r>
      <w:bookmarkStart w:id="22" w:name="_Hlk112775270"/>
      <w:r>
        <w:t>tentare anche username e password con medesimo valore (</w:t>
      </w:r>
      <w:r w:rsidRPr="004E459C">
        <w:rPr>
          <w:b/>
          <w:bCs/>
          <w:i/>
          <w:iCs/>
        </w:rPr>
        <w:t>-es</w:t>
      </w:r>
      <w:r>
        <w:t xml:space="preserve">) </w:t>
      </w:r>
      <w:bookmarkEnd w:id="22"/>
      <w:r>
        <w:t xml:space="preserve">e il </w:t>
      </w:r>
      <w:r w:rsidR="002D5853">
        <w:t>nome del modulo da utilizzare</w:t>
      </w:r>
      <w:r>
        <w:t xml:space="preserve"> (</w:t>
      </w:r>
      <w:r>
        <w:rPr>
          <w:b/>
          <w:bCs/>
          <w:i/>
          <w:iCs/>
        </w:rPr>
        <w:t>-M</w:t>
      </w:r>
      <w:r>
        <w:t>).</w:t>
      </w:r>
    </w:p>
    <w:p w14:paraId="70AFD98C" w14:textId="53671A70" w:rsidR="004E459C" w:rsidRPr="00D805E6" w:rsidRDefault="004E459C" w:rsidP="009B0C92">
      <w:r>
        <w:t>Il comando ha trovato delle credenziali valide:</w:t>
      </w:r>
      <w:r w:rsidR="00D805E6">
        <w:t xml:space="preserve"> username </w:t>
      </w:r>
      <w:r w:rsidR="00D805E6">
        <w:rPr>
          <w:b/>
          <w:bCs/>
        </w:rPr>
        <w:t xml:space="preserve">jubiscleudo </w:t>
      </w:r>
      <w:r w:rsidR="00D805E6">
        <w:t xml:space="preserve">e password </w:t>
      </w:r>
      <w:r w:rsidR="00D805E6">
        <w:rPr>
          <w:b/>
          <w:bCs/>
        </w:rPr>
        <w:t>onlymy</w:t>
      </w:r>
      <w:r w:rsidR="00D805E6">
        <w:t>.</w:t>
      </w:r>
    </w:p>
    <w:p w14:paraId="66B40738" w14:textId="77777777" w:rsidR="00D805E6" w:rsidRDefault="00D805E6" w:rsidP="009B0C92"/>
    <w:p w14:paraId="2A0ED5BF" w14:textId="77777777" w:rsidR="00D805E6" w:rsidRDefault="004E459C" w:rsidP="00D805E6">
      <w:pPr>
        <w:keepNext/>
        <w:jc w:val="center"/>
      </w:pPr>
      <w:r>
        <w:rPr>
          <w:noProof/>
        </w:rPr>
        <w:drawing>
          <wp:inline distT="0" distB="0" distL="0" distR="0" wp14:anchorId="2D450D83" wp14:editId="3382D853">
            <wp:extent cx="4699000" cy="848038"/>
            <wp:effectExtent l="0" t="0" r="6350" b="952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304" cy="85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39906" w14:textId="0CE8B4CD" w:rsidR="004E459C" w:rsidRPr="004E459C" w:rsidRDefault="00D805E6" w:rsidP="00D805E6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26</w:t>
        </w:r>
      </w:fldSimple>
      <w:r>
        <w:t xml:space="preserve">. Credenziali individuate da </w:t>
      </w:r>
      <w:r w:rsidRPr="00D805E6">
        <w:rPr>
          <w:i w:val="0"/>
          <w:iCs w:val="0"/>
        </w:rPr>
        <w:t>medusa</w:t>
      </w:r>
      <w:r>
        <w:t>.</w:t>
      </w:r>
    </w:p>
    <w:p w14:paraId="7A93F649" w14:textId="54D57BE0" w:rsidR="009B0C92" w:rsidRDefault="009B0C92" w:rsidP="009B0C92"/>
    <w:p w14:paraId="0A02FB3F" w14:textId="776D9DDA" w:rsidR="00114BBC" w:rsidRDefault="00114BBC" w:rsidP="00114BBC">
      <w:pPr>
        <w:pStyle w:val="Titolo3"/>
      </w:pPr>
      <w:bookmarkStart w:id="23" w:name="_Toc112177354"/>
      <w:r>
        <w:rPr>
          <w:u w:val="single"/>
        </w:rPr>
        <w:t>Accesso ssh</w:t>
      </w:r>
      <w:bookmarkEnd w:id="23"/>
    </w:p>
    <w:p w14:paraId="5B396D37" w14:textId="12677AAA" w:rsidR="00D805E6" w:rsidRPr="00114BBC" w:rsidRDefault="00D805E6" w:rsidP="009B0C92">
      <w:r>
        <w:t xml:space="preserve">Non resta che accedere con ssh </w:t>
      </w:r>
      <w:r w:rsidR="00114BBC">
        <w:t xml:space="preserve">in qualità di utente </w:t>
      </w:r>
      <w:r w:rsidR="00114BBC">
        <w:rPr>
          <w:i/>
          <w:iCs/>
        </w:rPr>
        <w:t>jubiscleudo</w:t>
      </w:r>
      <w:r w:rsidR="00114BBC">
        <w:t>.</w:t>
      </w:r>
    </w:p>
    <w:p w14:paraId="4ADF7402" w14:textId="797245D8" w:rsidR="00D805E6" w:rsidRDefault="00D805E6" w:rsidP="009B0C92"/>
    <w:p w14:paraId="072CB5BC" w14:textId="77777777" w:rsidR="00D805E6" w:rsidRDefault="00D805E6" w:rsidP="00D805E6">
      <w:pPr>
        <w:keepNext/>
        <w:jc w:val="center"/>
      </w:pPr>
      <w:r>
        <w:rPr>
          <w:noProof/>
        </w:rPr>
        <w:drawing>
          <wp:inline distT="0" distB="0" distL="0" distR="0" wp14:anchorId="6C9D526A" wp14:editId="104DE09F">
            <wp:extent cx="4584700" cy="1186745"/>
            <wp:effectExtent l="0" t="0" r="635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251" cy="119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567F" w14:textId="76C894D1" w:rsidR="00D805E6" w:rsidRDefault="00D805E6" w:rsidP="00D805E6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27</w:t>
        </w:r>
      </w:fldSimple>
      <w:r>
        <w:t>. Accesso ssh a Hackable III: ssh 10.0.2.13 -l jubiscleudo</w:t>
      </w:r>
    </w:p>
    <w:p w14:paraId="23E3985D" w14:textId="27C87732" w:rsidR="00D805E6" w:rsidRDefault="00D805E6" w:rsidP="00D805E6"/>
    <w:p w14:paraId="5091843E" w14:textId="20688C5B" w:rsidR="00D805E6" w:rsidRDefault="00D805E6" w:rsidP="00D805E6">
      <w:pPr>
        <w:rPr>
          <w:noProof/>
        </w:rPr>
      </w:pPr>
      <w:r>
        <w:t>L’accesso è riuscito correttamente</w:t>
      </w:r>
      <w:r w:rsidR="00114BBC">
        <w:t>, e con qualche comando è possibile assicurarsi della corretta riuscita dell’operazione.</w:t>
      </w:r>
    </w:p>
    <w:p w14:paraId="331CFFB7" w14:textId="77777777" w:rsidR="00114BBC" w:rsidRDefault="00114BBC" w:rsidP="00114BBC">
      <w:pPr>
        <w:rPr>
          <w:noProof/>
        </w:rPr>
      </w:pPr>
    </w:p>
    <w:p w14:paraId="4E320C84" w14:textId="77777777" w:rsidR="00114BBC" w:rsidRDefault="00D805E6" w:rsidP="00114BBC">
      <w:pPr>
        <w:keepNext/>
        <w:jc w:val="center"/>
      </w:pPr>
      <w:r>
        <w:rPr>
          <w:noProof/>
        </w:rPr>
        <w:drawing>
          <wp:inline distT="0" distB="0" distL="0" distR="0" wp14:anchorId="7A13ED04" wp14:editId="6F8FF7BA">
            <wp:extent cx="4253741" cy="774700"/>
            <wp:effectExtent l="0" t="0" r="0" b="635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51" b="15375"/>
                    <a:stretch/>
                  </pic:blipFill>
                  <pic:spPr bwMode="auto">
                    <a:xfrm>
                      <a:off x="0" y="0"/>
                      <a:ext cx="4277388" cy="77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FBF46" w14:textId="62C07477" w:rsidR="00D805E6" w:rsidRDefault="00114BBC" w:rsidP="00114BBC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28</w:t>
        </w:r>
      </w:fldSimple>
      <w:r>
        <w:t>. Accesso ad Hackable III riuscito.</w:t>
      </w:r>
    </w:p>
    <w:p w14:paraId="170BDED6" w14:textId="4BB2EBE6" w:rsidR="00D805E6" w:rsidRDefault="00D805E6" w:rsidP="009B0C92"/>
    <w:p w14:paraId="2A10B6EA" w14:textId="5CFCBE9E" w:rsidR="00114BBC" w:rsidRDefault="00114BBC" w:rsidP="009B0C92">
      <w:r>
        <w:t xml:space="preserve">Con </w:t>
      </w:r>
      <w:r>
        <w:rPr>
          <w:b/>
          <w:bCs/>
          <w:i/>
          <w:iCs/>
        </w:rPr>
        <w:t xml:space="preserve">ls -la </w:t>
      </w:r>
      <w:r>
        <w:t xml:space="preserve">scandiamo il contenuto della directory di </w:t>
      </w:r>
      <w:r>
        <w:rPr>
          <w:i/>
          <w:iCs/>
        </w:rPr>
        <w:t>jubiscleudo</w:t>
      </w:r>
      <w:r>
        <w:t>.</w:t>
      </w:r>
    </w:p>
    <w:p w14:paraId="672995DA" w14:textId="4166BFF6" w:rsidR="00114BBC" w:rsidRDefault="00114BBC" w:rsidP="009B0C92"/>
    <w:p w14:paraId="1161EEB3" w14:textId="77777777" w:rsidR="00114BBC" w:rsidRDefault="00114BBC" w:rsidP="00114BB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A6B4F7" wp14:editId="73770066">
            <wp:extent cx="4311107" cy="140970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391" cy="141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F0C32" w14:textId="694EF879" w:rsidR="00114BBC" w:rsidRPr="00114BBC" w:rsidRDefault="00114BBC" w:rsidP="00114BBC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29</w:t>
        </w:r>
      </w:fldSimple>
      <w:r>
        <w:t>. Listing del contenuto di /home/jubiscleudo: ls -la</w:t>
      </w:r>
    </w:p>
    <w:p w14:paraId="14D1B254" w14:textId="481A0A49" w:rsidR="00114BBC" w:rsidRDefault="00114BBC" w:rsidP="009B0C92"/>
    <w:p w14:paraId="2A095FD9" w14:textId="26D98C7F" w:rsidR="00114BBC" w:rsidRDefault="00823878" w:rsidP="009B0C92">
      <w:r>
        <w:t>È possibile aprire il file</w:t>
      </w:r>
      <w:r w:rsidR="001B3353">
        <w:t xml:space="preserve"> nascosto</w:t>
      </w:r>
      <w:r>
        <w:t xml:space="preserve"> </w:t>
      </w:r>
      <w:r w:rsidRPr="00823878">
        <w:rPr>
          <w:b/>
          <w:bCs/>
          <w:i/>
          <w:iCs/>
        </w:rPr>
        <w:t>.user.txt</w:t>
      </w:r>
      <w:r>
        <w:t>, un “saluto” lasciato dall’autore della virtual machine.</w:t>
      </w:r>
    </w:p>
    <w:p w14:paraId="7F3E3FD9" w14:textId="77777777" w:rsidR="009C699D" w:rsidRDefault="009C699D" w:rsidP="009B0C92"/>
    <w:p w14:paraId="4BC9852C" w14:textId="77777777" w:rsidR="00823878" w:rsidRDefault="00823878" w:rsidP="00823878">
      <w:pPr>
        <w:keepNext/>
        <w:jc w:val="center"/>
      </w:pPr>
      <w:r w:rsidRPr="00823878">
        <w:rPr>
          <w:noProof/>
        </w:rPr>
        <w:drawing>
          <wp:inline distT="0" distB="0" distL="0" distR="0" wp14:anchorId="1211E885" wp14:editId="1EF25782">
            <wp:extent cx="4464050" cy="3650352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6459" cy="365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15B" w14:textId="7FEE4F9D" w:rsidR="00823878" w:rsidRPr="00823878" w:rsidRDefault="00823878" w:rsidP="00823878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30</w:t>
        </w:r>
      </w:fldSimple>
      <w:r>
        <w:t xml:space="preserve">. File </w:t>
      </w:r>
      <w:r w:rsidRPr="00823878">
        <w:rPr>
          <w:i w:val="0"/>
          <w:iCs w:val="0"/>
        </w:rPr>
        <w:t>.user.txt</w:t>
      </w:r>
      <w:r>
        <w:t xml:space="preserve"> di jubiscleudo</w:t>
      </w:r>
    </w:p>
    <w:p w14:paraId="3B378DB8" w14:textId="0D61F296" w:rsidR="00114BBC" w:rsidRDefault="00114BBC" w:rsidP="009B0C92"/>
    <w:p w14:paraId="6463FBB5" w14:textId="41FBF5A1" w:rsidR="009C699D" w:rsidRDefault="003F1B2C" w:rsidP="009B0C92">
      <w:r>
        <w:t>I</w:t>
      </w:r>
      <w:r w:rsidR="009C699D">
        <w:t xml:space="preserve">n </w:t>
      </w:r>
      <w:r w:rsidR="009C699D">
        <w:rPr>
          <w:b/>
          <w:bCs/>
        </w:rPr>
        <w:t xml:space="preserve">/home </w:t>
      </w:r>
      <w:r w:rsidR="009C699D">
        <w:t xml:space="preserve">è possibile notare la presenza della cartella di un altro utente sulla quale non abbiamo i permessi necessari ad accedere: </w:t>
      </w:r>
      <w:r w:rsidR="009C699D">
        <w:rPr>
          <w:b/>
          <w:bCs/>
        </w:rPr>
        <w:t>hackable_3</w:t>
      </w:r>
      <w:r w:rsidR="009C699D">
        <w:t>.</w:t>
      </w:r>
    </w:p>
    <w:p w14:paraId="30EE0888" w14:textId="20E7FD1D" w:rsidR="009C699D" w:rsidRDefault="00A86964" w:rsidP="009B0C92">
      <w:r>
        <w:t>Nella cartella</w:t>
      </w:r>
      <w:r w:rsidRPr="00A86964">
        <w:rPr>
          <w:b/>
          <w:bCs/>
        </w:rPr>
        <w:t xml:space="preserve"> /</w:t>
      </w:r>
      <w:r>
        <w:t xml:space="preserve"> tramite </w:t>
      </w:r>
      <w:r>
        <w:rPr>
          <w:b/>
          <w:bCs/>
          <w:i/>
          <w:iCs/>
        </w:rPr>
        <w:t xml:space="preserve">ls -l </w:t>
      </w:r>
      <w:r>
        <w:t xml:space="preserve">salta all’occhio proprio una directory della quale è proprietario l’utente </w:t>
      </w:r>
      <w:r>
        <w:rPr>
          <w:i/>
          <w:iCs/>
        </w:rPr>
        <w:t xml:space="preserve">hackable_3: </w:t>
      </w:r>
      <w:r>
        <w:rPr>
          <w:b/>
          <w:bCs/>
          <w:i/>
          <w:iCs/>
        </w:rPr>
        <w:t>/scripts</w:t>
      </w:r>
      <w:r>
        <w:t>.</w:t>
      </w:r>
    </w:p>
    <w:p w14:paraId="7EE5FE00" w14:textId="77777777" w:rsidR="00A86964" w:rsidRDefault="00A86964" w:rsidP="009B0C92"/>
    <w:p w14:paraId="41A5979C" w14:textId="77777777" w:rsidR="00A86964" w:rsidRDefault="009C699D" w:rsidP="00A86964">
      <w:pPr>
        <w:keepNext/>
        <w:jc w:val="center"/>
      </w:pPr>
      <w:r w:rsidRPr="009C699D">
        <w:rPr>
          <w:noProof/>
        </w:rPr>
        <w:lastRenderedPageBreak/>
        <w:drawing>
          <wp:inline distT="0" distB="0" distL="0" distR="0" wp14:anchorId="54EA9971" wp14:editId="30277B3B">
            <wp:extent cx="4337050" cy="3283332"/>
            <wp:effectExtent l="0" t="0" r="6350" b="0"/>
            <wp:docPr id="35" name="Immagine 3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test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2918" cy="32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ADEC" w14:textId="5886C871" w:rsidR="009C699D" w:rsidRDefault="00A86964" w:rsidP="00A86964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31</w:t>
        </w:r>
      </w:fldSimple>
      <w:r>
        <w:t xml:space="preserve">. Contenuto della directory </w:t>
      </w:r>
      <w:r w:rsidRPr="00A86964">
        <w:rPr>
          <w:i w:val="0"/>
          <w:iCs w:val="0"/>
        </w:rPr>
        <w:t>/</w:t>
      </w:r>
    </w:p>
    <w:p w14:paraId="3D28FED0" w14:textId="6BDB609C" w:rsidR="009306AE" w:rsidRDefault="009306AE" w:rsidP="009B0C92"/>
    <w:p w14:paraId="5A163A0E" w14:textId="19030A30" w:rsidR="00A86964" w:rsidRPr="00A86964" w:rsidRDefault="00A86964" w:rsidP="009B0C92">
      <w:r>
        <w:t xml:space="preserve">Il contenuto della cartella </w:t>
      </w:r>
      <w:r>
        <w:rPr>
          <w:i/>
          <w:iCs/>
        </w:rPr>
        <w:t xml:space="preserve">/scripts </w:t>
      </w:r>
      <w:r>
        <w:t xml:space="preserve">si limita a un file testuale, </w:t>
      </w:r>
      <w:r w:rsidRPr="005C5C6D">
        <w:rPr>
          <w:b/>
          <w:bCs/>
          <w:i/>
          <w:iCs/>
        </w:rPr>
        <w:t>README.txt</w:t>
      </w:r>
      <w:r>
        <w:t xml:space="preserve">, e uno script bash </w:t>
      </w:r>
      <w:r w:rsidRPr="005C5C6D">
        <w:rPr>
          <w:b/>
          <w:bCs/>
          <w:i/>
          <w:iCs/>
        </w:rPr>
        <w:t>tetris.sh</w:t>
      </w:r>
      <w:r>
        <w:t>.</w:t>
      </w:r>
    </w:p>
    <w:p w14:paraId="6F229574" w14:textId="1CCC654D" w:rsidR="00A86964" w:rsidRDefault="00A86964" w:rsidP="009B0C92"/>
    <w:p w14:paraId="6856ECA6" w14:textId="61F609E6" w:rsidR="00A86964" w:rsidRDefault="00A86964" w:rsidP="00A86964">
      <w:pPr>
        <w:jc w:val="center"/>
      </w:pPr>
      <w:r>
        <w:rPr>
          <w:noProof/>
        </w:rPr>
        <w:drawing>
          <wp:inline distT="0" distB="0" distL="0" distR="0" wp14:anchorId="7A090EBA" wp14:editId="5D8402AA">
            <wp:extent cx="4683760" cy="1955044"/>
            <wp:effectExtent l="0" t="0" r="2540" b="762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071" cy="195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8DA4C" w14:textId="77777777" w:rsidR="00A86964" w:rsidRDefault="00A86964" w:rsidP="009B0C92"/>
    <w:p w14:paraId="1BBB17B6" w14:textId="401A2D69" w:rsidR="009306AE" w:rsidRDefault="00A86964" w:rsidP="009B0C92">
      <w:r>
        <w:t xml:space="preserve">Il </w:t>
      </w:r>
      <w:r>
        <w:rPr>
          <w:i/>
          <w:iCs/>
        </w:rPr>
        <w:t xml:space="preserve">README.txt </w:t>
      </w:r>
      <w:r>
        <w:t xml:space="preserve">avverte di non </w:t>
      </w:r>
      <w:r w:rsidR="005C5C6D">
        <w:t xml:space="preserve">eseguire </w:t>
      </w:r>
      <w:r w:rsidR="005C5C6D">
        <w:rPr>
          <w:i/>
          <w:iCs/>
        </w:rPr>
        <w:t>tetris.sh</w:t>
      </w:r>
      <w:r w:rsidR="005C5C6D">
        <w:t>, ed effettivamente la sola esecuzione del</w:t>
      </w:r>
      <w:r w:rsidR="000F6990">
        <w:t xml:space="preserve">lo script </w:t>
      </w:r>
      <w:r w:rsidR="005C5C6D">
        <w:t>bloccherà la shell, con un loop per via di un errore a runtime (</w:t>
      </w:r>
      <w:r w:rsidR="005C5C6D" w:rsidRPr="005C5C6D">
        <w:rPr>
          <w:i/>
          <w:iCs/>
        </w:rPr>
        <w:t>No such file or directory ./tetris.sh line 2199 ./getch</w:t>
      </w:r>
      <w:r w:rsidR="005C5C6D">
        <w:t>).</w:t>
      </w:r>
    </w:p>
    <w:p w14:paraId="6B66ECEB" w14:textId="7042010E" w:rsidR="005C5C6D" w:rsidRDefault="005C5C6D" w:rsidP="009B0C92"/>
    <w:p w14:paraId="2F2F6702" w14:textId="645E9EB1" w:rsidR="005C5C6D" w:rsidRDefault="00F73367" w:rsidP="005C5C6D">
      <w:pPr>
        <w:pStyle w:val="Titolo2"/>
      </w:pPr>
      <w:bookmarkStart w:id="24" w:name="_Toc112177355"/>
      <w:r>
        <w:lastRenderedPageBreak/>
        <w:t>Privilege Escalation</w:t>
      </w:r>
      <w:bookmarkEnd w:id="24"/>
    </w:p>
    <w:p w14:paraId="13C3535C" w14:textId="2AAC48DC" w:rsidR="005C5C6D" w:rsidRDefault="005C5C6D" w:rsidP="005C5C6D">
      <w:r>
        <w:t>Dopo aver eseguito l’accesso ad Hackable III occorre acquisire quanti più privilegi possibile sulla macchina. Il prossimo passo</w:t>
      </w:r>
      <w:r w:rsidR="003F1B2C">
        <w:t xml:space="preserve"> </w:t>
      </w:r>
      <w:r>
        <w:t xml:space="preserve">è </w:t>
      </w:r>
      <w:r w:rsidR="003F605D">
        <w:t xml:space="preserve">fare </w:t>
      </w:r>
      <w:r w:rsidR="003F605D" w:rsidRPr="000105B9">
        <w:t>privilege escalation</w:t>
      </w:r>
      <w:r w:rsidR="003F605D">
        <w:rPr>
          <w:b/>
          <w:bCs/>
        </w:rPr>
        <w:t xml:space="preserve"> </w:t>
      </w:r>
      <w:r w:rsidR="003F605D">
        <w:t xml:space="preserve">per </w:t>
      </w:r>
      <w:r>
        <w:t xml:space="preserve">diventare l’utente </w:t>
      </w:r>
      <w:r>
        <w:rPr>
          <w:b/>
          <w:bCs/>
        </w:rPr>
        <w:t>hackable_3</w:t>
      </w:r>
      <w:r>
        <w:t>.</w:t>
      </w:r>
    </w:p>
    <w:p w14:paraId="6D620C40" w14:textId="60A84648" w:rsidR="000F6990" w:rsidRPr="000F6990" w:rsidRDefault="005C5C6D" w:rsidP="005C5C6D">
      <w:r>
        <w:t>Un secondo tentativo di effettuare password cracking su ssh per un account con questo username</w:t>
      </w:r>
      <w:r w:rsidR="003F1B2C">
        <w:t xml:space="preserve"> </w:t>
      </w:r>
      <w:r>
        <w:t>si è rivelato fallimentare.</w:t>
      </w:r>
      <w:r w:rsidR="003F1B2C">
        <w:t xml:space="preserve"> </w:t>
      </w:r>
      <w:r w:rsidR="000F6990">
        <w:t xml:space="preserve">Tuttavia, esplorando più a fondo la directory /, andando al path </w:t>
      </w:r>
      <w:r w:rsidR="000F6990">
        <w:rPr>
          <w:i/>
          <w:iCs/>
        </w:rPr>
        <w:t>/var/www/html</w:t>
      </w:r>
      <w:r w:rsidR="000F6990">
        <w:t xml:space="preserve"> è possibile trovare tutti i file individuati sul sito web di Hackable III, con un’aggiunta: </w:t>
      </w:r>
      <w:r w:rsidR="000F6990">
        <w:rPr>
          <w:b/>
          <w:bCs/>
        </w:rPr>
        <w:t>.backup_config.php</w:t>
      </w:r>
      <w:r w:rsidR="000F6990">
        <w:t>, un file sul quale abbiamo i permessi di lettura.</w:t>
      </w:r>
    </w:p>
    <w:p w14:paraId="36B9D20C" w14:textId="637E0E79" w:rsidR="009306AE" w:rsidRDefault="009306AE" w:rsidP="009B0C92"/>
    <w:p w14:paraId="38CFC28F" w14:textId="77777777" w:rsidR="000F6990" w:rsidRDefault="00CC75BF" w:rsidP="000F6990">
      <w:pPr>
        <w:keepNext/>
        <w:jc w:val="center"/>
      </w:pPr>
      <w:r w:rsidRPr="00CC75BF">
        <w:rPr>
          <w:noProof/>
        </w:rPr>
        <w:drawing>
          <wp:inline distT="0" distB="0" distL="0" distR="0" wp14:anchorId="03A08CA1" wp14:editId="613C9A68">
            <wp:extent cx="4730750" cy="2714514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4627" cy="271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1D7B" w14:textId="44BAC58C" w:rsidR="009306AE" w:rsidRDefault="000F6990" w:rsidP="000F6990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32</w:t>
        </w:r>
      </w:fldSimple>
      <w:r>
        <w:t xml:space="preserve">. Contenuto di </w:t>
      </w:r>
      <w:r w:rsidRPr="000F6990">
        <w:rPr>
          <w:i w:val="0"/>
          <w:iCs w:val="0"/>
        </w:rPr>
        <w:t>/var/www/html</w:t>
      </w:r>
    </w:p>
    <w:p w14:paraId="0FA5A99D" w14:textId="4342754E" w:rsidR="00CC75BF" w:rsidRDefault="00CC75BF" w:rsidP="009B0C92"/>
    <w:p w14:paraId="679B15F6" w14:textId="3D445CDB" w:rsidR="000F6990" w:rsidRPr="000F6990" w:rsidRDefault="000F6990" w:rsidP="009B0C92">
      <w:r>
        <w:t xml:space="preserve">Mostrando a schermo questo file si ha evidenza del fatto che si tratta di un file di backup del già noto </w:t>
      </w:r>
      <w:r>
        <w:rPr>
          <w:i/>
          <w:iCs/>
        </w:rPr>
        <w:t xml:space="preserve">config.php </w:t>
      </w:r>
      <w:r>
        <w:t xml:space="preserve">nel quale, tuttavia, sono esposte le informazioni relative all’utente </w:t>
      </w:r>
      <w:r w:rsidRPr="003F605D">
        <w:rPr>
          <w:i/>
          <w:iCs/>
        </w:rPr>
        <w:t>hackable_3</w:t>
      </w:r>
      <w:r>
        <w:t>.</w:t>
      </w:r>
    </w:p>
    <w:p w14:paraId="6F87AB85" w14:textId="77777777" w:rsidR="000F6990" w:rsidRDefault="000F6990" w:rsidP="000F6990">
      <w:pPr>
        <w:jc w:val="center"/>
      </w:pPr>
    </w:p>
    <w:p w14:paraId="04317AE2" w14:textId="77777777" w:rsidR="000F6990" w:rsidRDefault="000F6990" w:rsidP="000F6990">
      <w:pPr>
        <w:keepNext/>
        <w:jc w:val="center"/>
      </w:pPr>
      <w:r w:rsidRPr="000F6990">
        <w:rPr>
          <w:noProof/>
        </w:rPr>
        <w:drawing>
          <wp:inline distT="0" distB="0" distL="0" distR="0" wp14:anchorId="6C942108" wp14:editId="7A8F8977">
            <wp:extent cx="4031383" cy="1016000"/>
            <wp:effectExtent l="0" t="0" r="762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5518"/>
                    <a:stretch/>
                  </pic:blipFill>
                  <pic:spPr bwMode="auto">
                    <a:xfrm>
                      <a:off x="0" y="0"/>
                      <a:ext cx="4037597" cy="101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EE42E" w14:textId="42FA065D" w:rsidR="000F6990" w:rsidRDefault="000F6990" w:rsidP="000F6990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33</w:t>
        </w:r>
      </w:fldSimple>
      <w:r>
        <w:t xml:space="preserve">. Contenuto del file </w:t>
      </w:r>
      <w:r w:rsidRPr="000F6990">
        <w:rPr>
          <w:i w:val="0"/>
          <w:iCs w:val="0"/>
        </w:rPr>
        <w:t>.backup_config.php</w:t>
      </w:r>
    </w:p>
    <w:p w14:paraId="08823652" w14:textId="1CAF8131" w:rsidR="00CC75BF" w:rsidRDefault="00CC75BF" w:rsidP="009B0C92"/>
    <w:p w14:paraId="13FC0534" w14:textId="4AC976CE" w:rsidR="003F605D" w:rsidRDefault="003F605D" w:rsidP="009B0C92">
      <w:r>
        <w:t xml:space="preserve">Le credenziali funzionano e </w:t>
      </w:r>
      <w:r w:rsidR="003F1B2C">
        <w:t>otteniamo</w:t>
      </w:r>
      <w:r>
        <w:t xml:space="preserve"> accesso all’account </w:t>
      </w:r>
      <w:r w:rsidRPr="003F605D">
        <w:rPr>
          <w:i/>
          <w:iCs/>
        </w:rPr>
        <w:t>hackable_3</w:t>
      </w:r>
      <w:r>
        <w:t>.</w:t>
      </w:r>
    </w:p>
    <w:p w14:paraId="2714CDEE" w14:textId="77777777" w:rsidR="003F605D" w:rsidRDefault="003F605D" w:rsidP="009B0C92"/>
    <w:p w14:paraId="21E012FD" w14:textId="69D340BD" w:rsidR="003F605D" w:rsidRDefault="003F605D" w:rsidP="003F605D">
      <w:pPr>
        <w:keepNext/>
        <w:jc w:val="center"/>
      </w:pPr>
      <w:r w:rsidRPr="003F605D">
        <w:rPr>
          <w:noProof/>
        </w:rPr>
        <w:drawing>
          <wp:inline distT="0" distB="0" distL="0" distR="0" wp14:anchorId="073094DF" wp14:editId="558E153D">
            <wp:extent cx="4051300" cy="959903"/>
            <wp:effectExtent l="0" t="0" r="6350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9109" cy="9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6D15" w14:textId="429755C8" w:rsidR="003F605D" w:rsidRDefault="003F605D" w:rsidP="003F605D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34</w:t>
        </w:r>
      </w:fldSimple>
      <w:r>
        <w:t>. Privilege escalation: jubiscleudo &gt; hackable_3</w:t>
      </w:r>
    </w:p>
    <w:p w14:paraId="25BA20E6" w14:textId="208AE776" w:rsidR="000F6990" w:rsidRDefault="000F6990" w:rsidP="009B0C92"/>
    <w:p w14:paraId="0BDE5870" w14:textId="52E35C35" w:rsidR="000F6990" w:rsidRDefault="007B13A2" w:rsidP="009B0C92">
      <w:r>
        <w:t xml:space="preserve">Le informazioni date da </w:t>
      </w:r>
      <w:r>
        <w:rPr>
          <w:b/>
          <w:bCs/>
          <w:i/>
          <w:iCs/>
        </w:rPr>
        <w:t xml:space="preserve">id </w:t>
      </w:r>
      <w:r>
        <w:t xml:space="preserve">indicano che l’utente </w:t>
      </w:r>
      <w:r>
        <w:rPr>
          <w:i/>
          <w:iCs/>
        </w:rPr>
        <w:t xml:space="preserve">hackable_3 </w:t>
      </w:r>
      <w:r>
        <w:t xml:space="preserve">fa parte di vari gruppi, dei quali uno è particolarmente interessante per procedere la privilege escalation verso </w:t>
      </w:r>
      <w:r>
        <w:rPr>
          <w:i/>
          <w:iCs/>
        </w:rPr>
        <w:t>root</w:t>
      </w:r>
      <w:r>
        <w:t>. Nel dettaglio</w:t>
      </w:r>
      <w:sdt>
        <w:sdtPr>
          <w:id w:val="-1568026594"/>
          <w:citation/>
        </w:sdtPr>
        <w:sdtContent>
          <w:r w:rsidR="00E744A8">
            <w:fldChar w:fldCharType="begin"/>
          </w:r>
          <w:r w:rsidR="00E744A8">
            <w:instrText xml:space="preserve"> CITATION Bas \l 1040 </w:instrText>
          </w:r>
          <w:r w:rsidR="00E744A8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[17]</w:t>
          </w:r>
          <w:r w:rsidR="00E744A8">
            <w:fldChar w:fldCharType="end"/>
          </w:r>
        </w:sdtContent>
      </w:sdt>
      <w:r>
        <w:t>:</w:t>
      </w:r>
    </w:p>
    <w:p w14:paraId="2F5D3843" w14:textId="77777777" w:rsidR="007B13A2" w:rsidRDefault="007B13A2" w:rsidP="007B13A2">
      <w:pPr>
        <w:pStyle w:val="Puntoelenco"/>
      </w:pPr>
      <w:r>
        <w:rPr>
          <w:b/>
          <w:bCs/>
        </w:rPr>
        <w:t>adm</w:t>
      </w:r>
      <w:r>
        <w:t xml:space="preserve">: gruppo utilizzato per monitorare i task del sistema. I membri del gruppo possono leggere i file di log in </w:t>
      </w:r>
      <w:r>
        <w:rPr>
          <w:i/>
          <w:iCs/>
        </w:rPr>
        <w:t>/var/log</w:t>
      </w:r>
      <w:r>
        <w:t>;</w:t>
      </w:r>
    </w:p>
    <w:p w14:paraId="00680E20" w14:textId="2EBFC1EC" w:rsidR="007B13A2" w:rsidRDefault="007B13A2" w:rsidP="007B13A2">
      <w:pPr>
        <w:pStyle w:val="Puntoelenco"/>
      </w:pPr>
      <w:r>
        <w:rPr>
          <w:b/>
          <w:bCs/>
        </w:rPr>
        <w:t>cdrom</w:t>
      </w:r>
      <w:r>
        <w:t>: gruppo utilizzato localmente per dare accesso a un insieme di utenti a dei driver ottici;</w:t>
      </w:r>
    </w:p>
    <w:p w14:paraId="66D0ECF0" w14:textId="77777777" w:rsidR="007B13A2" w:rsidRDefault="007B13A2" w:rsidP="007B13A2">
      <w:pPr>
        <w:pStyle w:val="Puntoelenco"/>
      </w:pPr>
      <w:r>
        <w:rPr>
          <w:b/>
          <w:bCs/>
        </w:rPr>
        <w:t>plugdev</w:t>
      </w:r>
      <w:r w:rsidRPr="007B13A2">
        <w:t>:</w:t>
      </w:r>
      <w:r>
        <w:rPr>
          <w:b/>
          <w:bCs/>
        </w:rPr>
        <w:t xml:space="preserve"> </w:t>
      </w:r>
      <w:r>
        <w:t>consente ai membri di effettuare il montaggio di dispositivi rimovibili;</w:t>
      </w:r>
    </w:p>
    <w:p w14:paraId="4B7EF6A0" w14:textId="77777777" w:rsidR="00E744A8" w:rsidRDefault="007B13A2" w:rsidP="007B13A2">
      <w:pPr>
        <w:pStyle w:val="Puntoelenco"/>
      </w:pPr>
      <w:r>
        <w:rPr>
          <w:b/>
          <w:bCs/>
        </w:rPr>
        <w:t>dip</w:t>
      </w:r>
      <w:r>
        <w:t xml:space="preserve">: consente di utilizzare tools per </w:t>
      </w:r>
      <w:r w:rsidR="00E744A8">
        <w:t>utilizzare una connessione analogica;</w:t>
      </w:r>
    </w:p>
    <w:p w14:paraId="69340F72" w14:textId="0D575C5D" w:rsidR="00A143C2" w:rsidRDefault="00E744A8" w:rsidP="008A0336">
      <w:pPr>
        <w:pStyle w:val="Puntoelenco"/>
      </w:pPr>
      <w:bookmarkStart w:id="25" w:name="_Hlk112775518"/>
      <w:r>
        <w:rPr>
          <w:b/>
          <w:bCs/>
        </w:rPr>
        <w:t>lxd</w:t>
      </w:r>
      <w:r>
        <w:t xml:space="preserve">: </w:t>
      </w:r>
      <w:r w:rsidR="00A143C2">
        <w:t xml:space="preserve">offre all’utente la possibilità di creare e gestire dei container, in maniera analoga </w:t>
      </w:r>
      <w:r w:rsidR="008A0336">
        <w:t xml:space="preserve">a quanto accade con le virtual machine, ma usando i container Linux. Rende possibile la creazione di un container con i privilegi di </w:t>
      </w:r>
      <w:r w:rsidR="008A0336" w:rsidRPr="008A0336">
        <w:rPr>
          <w:i/>
          <w:iCs/>
        </w:rPr>
        <w:t>root</w:t>
      </w:r>
      <w:r w:rsidR="003F1B2C">
        <w:t>.</w:t>
      </w:r>
    </w:p>
    <w:bookmarkEnd w:id="25"/>
    <w:p w14:paraId="19C9083A" w14:textId="54330580" w:rsidR="00A143C2" w:rsidRDefault="008A0336" w:rsidP="00E744A8">
      <w:pPr>
        <w:pStyle w:val="Puntoelenco"/>
        <w:numPr>
          <w:ilvl w:val="0"/>
          <w:numId w:val="0"/>
        </w:numPr>
      </w:pPr>
      <w:r>
        <w:t>Quest’ultimo potrebbe essere sfruttato per effettuare una privilege escalation: infatti, c</w:t>
      </w:r>
      <w:r w:rsidR="00E744A8">
        <w:t xml:space="preserve">ercando online informazioni sul gruppo </w:t>
      </w:r>
      <w:r w:rsidR="00E744A8">
        <w:rPr>
          <w:i/>
          <w:iCs/>
        </w:rPr>
        <w:t>lxd</w:t>
      </w:r>
      <w:r>
        <w:rPr>
          <w:i/>
          <w:iCs/>
        </w:rPr>
        <w:t>,</w:t>
      </w:r>
      <w:r w:rsidR="00E744A8">
        <w:rPr>
          <w:i/>
          <w:iCs/>
        </w:rPr>
        <w:t xml:space="preserve"> </w:t>
      </w:r>
      <w:r w:rsidR="00E744A8">
        <w:t>i primi risultati riguardano proprio la privilege escalation</w:t>
      </w:r>
      <w:r>
        <w:t>. Ciò è possibile s</w:t>
      </w:r>
      <w:r w:rsidR="00A143C2">
        <w:t xml:space="preserve">fruttando il basso livello di sicurezza di questo servizio Linux, che </w:t>
      </w:r>
      <w:bookmarkStart w:id="26" w:name="_Hlk112775582"/>
      <w:r w:rsidR="00A143C2">
        <w:t xml:space="preserve">consente agli utenti facenti parte del gruppo di creare un container con i privilegi di root ed eseguire </w:t>
      </w:r>
      <w:r w:rsidR="00A143C2">
        <w:rPr>
          <w:i/>
          <w:iCs/>
        </w:rPr>
        <w:t>/bin/sh</w:t>
      </w:r>
      <w:r w:rsidR="00A143C2">
        <w:t xml:space="preserve">, ottenendo di fatto una shell con </w:t>
      </w:r>
      <w:r>
        <w:t>i privilegi massimi</w:t>
      </w:r>
      <w:r w:rsidR="00A143C2">
        <w:t>.</w:t>
      </w:r>
    </w:p>
    <w:p w14:paraId="3E601FE7" w14:textId="3D8B4995" w:rsidR="00A143C2" w:rsidRDefault="008A0336" w:rsidP="00E744A8">
      <w:pPr>
        <w:pStyle w:val="Puntoelenco"/>
        <w:numPr>
          <w:ilvl w:val="0"/>
          <w:numId w:val="0"/>
        </w:numPr>
      </w:pPr>
      <w:r>
        <w:t xml:space="preserve">È sufficiente costruire un’immagine di Alpine, una distribuzione </w:t>
      </w:r>
      <w:r>
        <w:rPr>
          <w:i/>
          <w:iCs/>
        </w:rPr>
        <w:t xml:space="preserve">lightweight </w:t>
      </w:r>
      <w:r>
        <w:t xml:space="preserve">di Linux, ed eseguirla, forzando il container ad interagire come </w:t>
      </w:r>
      <w:r w:rsidRPr="008A0336">
        <w:rPr>
          <w:i/>
          <w:iCs/>
        </w:rPr>
        <w:t>root</w:t>
      </w:r>
      <w:r>
        <w:t xml:space="preserve"> con il filesystem che ospita Alpine</w:t>
      </w:r>
      <w:bookmarkEnd w:id="26"/>
      <w:r>
        <w:t>.</w:t>
      </w:r>
      <w:sdt>
        <w:sdtPr>
          <w:id w:val="-1349169085"/>
          <w:citation/>
        </w:sdtPr>
        <w:sdtContent>
          <w:r w:rsidR="0070472D">
            <w:fldChar w:fldCharType="begin"/>
          </w:r>
          <w:r w:rsidR="0070472D">
            <w:instrText xml:space="preserve"> CITATION Ste21 \l 1040 </w:instrText>
          </w:r>
          <w:r w:rsidR="0070472D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[18]</w:t>
          </w:r>
          <w:r w:rsidR="0070472D">
            <w:fldChar w:fldCharType="end"/>
          </w:r>
        </w:sdtContent>
      </w:sdt>
    </w:p>
    <w:p w14:paraId="3F4ED6F5" w14:textId="77777777" w:rsidR="00F90F8D" w:rsidRDefault="00F90F8D" w:rsidP="00E744A8">
      <w:pPr>
        <w:pStyle w:val="Puntoelenco"/>
        <w:numPr>
          <w:ilvl w:val="0"/>
          <w:numId w:val="0"/>
        </w:numPr>
      </w:pPr>
      <w:r>
        <w:t xml:space="preserve">Per farlo, occorre tornare al terminale della macchina </w:t>
      </w:r>
      <w:r w:rsidRPr="001A093C">
        <w:t>Parrot</w:t>
      </w:r>
      <w:r>
        <w:rPr>
          <w:b/>
          <w:bCs/>
        </w:rPr>
        <w:t xml:space="preserve"> </w:t>
      </w:r>
      <w:r>
        <w:t>e scaricare l’immagine di Alpine (</w:t>
      </w:r>
      <w:r w:rsidRPr="00F90F8D">
        <w:rPr>
          <w:i/>
          <w:iCs/>
        </w:rPr>
        <w:t xml:space="preserve">git clone </w:t>
      </w:r>
      <w:hyperlink r:id="rId47" w:history="1">
        <w:r w:rsidRPr="002338AD">
          <w:rPr>
            <w:rStyle w:val="Collegamentoipertestuale"/>
            <w:i/>
            <w:iCs/>
          </w:rPr>
          <w:t>https://github.com/saghul/lxd-alpine-builder</w:t>
        </w:r>
      </w:hyperlink>
      <w:r>
        <w:t xml:space="preserve">), in particolare una versione specificamente pensata per i container </w:t>
      </w:r>
      <w:r>
        <w:rPr>
          <w:i/>
          <w:iCs/>
        </w:rPr>
        <w:t>lxd</w:t>
      </w:r>
      <w:r>
        <w:t>.</w:t>
      </w:r>
    </w:p>
    <w:p w14:paraId="6331F8BE" w14:textId="7FFBE89C" w:rsidR="00A143C2" w:rsidRDefault="00FC0C3C" w:rsidP="00E744A8">
      <w:pPr>
        <w:pStyle w:val="Puntoelenco"/>
        <w:numPr>
          <w:ilvl w:val="0"/>
          <w:numId w:val="0"/>
        </w:numPr>
      </w:pPr>
      <w:r>
        <w:t xml:space="preserve">Dopo il download si entra nella </w:t>
      </w:r>
      <w:r w:rsidR="00F90F8D">
        <w:t xml:space="preserve">directory </w:t>
      </w:r>
      <w:r w:rsidR="00F90F8D">
        <w:rPr>
          <w:i/>
          <w:iCs/>
        </w:rPr>
        <w:t xml:space="preserve">/lxd-alpine-builder </w:t>
      </w:r>
      <w:r w:rsidR="00F90F8D">
        <w:t>si esegue</w:t>
      </w:r>
      <w:r>
        <w:t xml:space="preserve"> il comando</w:t>
      </w:r>
      <w:r w:rsidR="00F90F8D">
        <w:t xml:space="preserve"> </w:t>
      </w:r>
      <w:r w:rsidR="00F90F8D">
        <w:rPr>
          <w:i/>
          <w:iCs/>
        </w:rPr>
        <w:t>./build-alpine</w:t>
      </w:r>
      <w:r w:rsidR="00F90F8D">
        <w:rPr>
          <w:b/>
          <w:bCs/>
        </w:rPr>
        <w:t xml:space="preserve">, </w:t>
      </w:r>
      <w:r w:rsidR="00F90F8D">
        <w:t xml:space="preserve">ottenendo la cartella compressa </w:t>
      </w:r>
      <w:r w:rsidR="000105B9">
        <w:t>della build.</w:t>
      </w:r>
    </w:p>
    <w:p w14:paraId="1EE64A94" w14:textId="77777777" w:rsidR="000105B9" w:rsidRDefault="000105B9" w:rsidP="00E744A8">
      <w:pPr>
        <w:pStyle w:val="Puntoelenco"/>
        <w:numPr>
          <w:ilvl w:val="0"/>
          <w:numId w:val="0"/>
        </w:numPr>
      </w:pPr>
    </w:p>
    <w:p w14:paraId="349D7D56" w14:textId="77777777" w:rsidR="000105B9" w:rsidRDefault="000105B9" w:rsidP="000105B9">
      <w:pPr>
        <w:pStyle w:val="Puntoelenco"/>
        <w:keepNext/>
        <w:numPr>
          <w:ilvl w:val="0"/>
          <w:numId w:val="0"/>
        </w:numPr>
        <w:jc w:val="center"/>
      </w:pPr>
      <w:r w:rsidRPr="000105B9">
        <w:rPr>
          <w:noProof/>
        </w:rPr>
        <w:lastRenderedPageBreak/>
        <w:drawing>
          <wp:inline distT="0" distB="0" distL="0" distR="0" wp14:anchorId="59433D73" wp14:editId="029694D5">
            <wp:extent cx="4203700" cy="580501"/>
            <wp:effectExtent l="0" t="0" r="635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8270" cy="5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0BD2" w14:textId="4EE25FFE" w:rsidR="000105B9" w:rsidRPr="00F90F8D" w:rsidRDefault="000105B9" w:rsidP="000105B9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35</w:t>
        </w:r>
      </w:fldSimple>
      <w:r>
        <w:t>. Immagine Alpine - Macchina Parrot</w:t>
      </w:r>
      <w:r w:rsidR="00FC0C3C">
        <w:t>.</w:t>
      </w:r>
    </w:p>
    <w:p w14:paraId="666F9D1F" w14:textId="03C7CBDD" w:rsidR="000F6990" w:rsidRDefault="000F6990" w:rsidP="009B0C92"/>
    <w:p w14:paraId="22E48453" w14:textId="78F0F681" w:rsidR="000105B9" w:rsidRPr="000105B9" w:rsidRDefault="000105B9" w:rsidP="009B0C92">
      <w:r>
        <w:t xml:space="preserve">A questo punto è necessario trasferire il file </w:t>
      </w:r>
      <w:r>
        <w:rPr>
          <w:i/>
          <w:iCs/>
        </w:rPr>
        <w:t xml:space="preserve">.tar.gz </w:t>
      </w:r>
      <w:r>
        <w:t>su Hackable III. Per farlo</w:t>
      </w:r>
      <w:r w:rsidR="00464EBF">
        <w:t xml:space="preserve"> è stato utilizzato </w:t>
      </w:r>
      <w:bookmarkStart w:id="27" w:name="_Hlk112775628"/>
      <w:r w:rsidR="00464EBF" w:rsidRPr="00464EBF">
        <w:rPr>
          <w:b/>
          <w:bCs/>
        </w:rPr>
        <w:t>Secure Copy</w:t>
      </w:r>
      <w:r w:rsidR="00464EBF">
        <w:t xml:space="preserve"> (SCP), un protocollo di comunicazione che si serve di ssh per trasferire un file ad un host remoto.</w:t>
      </w:r>
    </w:p>
    <w:bookmarkEnd w:id="27"/>
    <w:p w14:paraId="50EB628F" w14:textId="0D995DEE" w:rsidR="000F6990" w:rsidRDefault="000F6990" w:rsidP="009B0C92"/>
    <w:p w14:paraId="4EAB3F08" w14:textId="77777777" w:rsidR="00464EBF" w:rsidRDefault="009B1DFD" w:rsidP="00464EBF">
      <w:pPr>
        <w:keepNext/>
        <w:jc w:val="center"/>
      </w:pPr>
      <w:r w:rsidRPr="009B1DFD">
        <w:rPr>
          <w:noProof/>
        </w:rPr>
        <w:drawing>
          <wp:inline distT="0" distB="0" distL="0" distR="0" wp14:anchorId="056E709C" wp14:editId="1D3EC21D">
            <wp:extent cx="5274310" cy="612140"/>
            <wp:effectExtent l="0" t="0" r="254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213E" w14:textId="016ED7E6" w:rsidR="000F6990" w:rsidRDefault="00464EBF" w:rsidP="00464EBF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36</w:t>
        </w:r>
      </w:fldSimple>
      <w:r>
        <w:t xml:space="preserve">. Trasferimento dell'immagine di Alpine a Hackable III tramite </w:t>
      </w:r>
      <w:r w:rsidR="003B4C83">
        <w:t>SCP</w:t>
      </w:r>
      <w:r>
        <w:t>.</w:t>
      </w:r>
    </w:p>
    <w:p w14:paraId="7C5B3585" w14:textId="4EC65266" w:rsidR="000F6990" w:rsidRDefault="000F6990" w:rsidP="009B0C92"/>
    <w:p w14:paraId="6940937B" w14:textId="54FB27A2" w:rsidR="000F6990" w:rsidRDefault="00464EBF" w:rsidP="009B0C92">
      <w:bookmarkStart w:id="28" w:name="_Hlk112775717"/>
      <w:r>
        <w:t xml:space="preserve">Tramite SCP si trasferisce il file </w:t>
      </w:r>
      <w:r>
        <w:rPr>
          <w:i/>
          <w:iCs/>
        </w:rPr>
        <w:t xml:space="preserve">.tar.gz </w:t>
      </w:r>
      <w:r w:rsidR="003B4C83">
        <w:t xml:space="preserve">di Alpine alla cartella </w:t>
      </w:r>
      <w:r w:rsidR="003B4C83" w:rsidRPr="003B4C83">
        <w:rPr>
          <w:i/>
          <w:iCs/>
        </w:rPr>
        <w:t>/tmp</w:t>
      </w:r>
      <w:r w:rsidR="003B4C83">
        <w:rPr>
          <w:i/>
          <w:iCs/>
        </w:rPr>
        <w:t xml:space="preserve"> </w:t>
      </w:r>
      <w:r w:rsidR="003B4C83">
        <w:t>d</w:t>
      </w:r>
      <w:r w:rsidR="001A093C">
        <w:t xml:space="preserve">i </w:t>
      </w:r>
      <w:r w:rsidR="003B4C83">
        <w:t>Hackable III</w:t>
      </w:r>
      <w:r w:rsidR="001A093C">
        <w:t>.</w:t>
      </w:r>
    </w:p>
    <w:bookmarkEnd w:id="28"/>
    <w:p w14:paraId="42E1D66F" w14:textId="17C66005" w:rsidR="000F6990" w:rsidRDefault="000F6990" w:rsidP="009B0C92"/>
    <w:p w14:paraId="32AAEB1E" w14:textId="1DB6B8E5" w:rsidR="003B4C83" w:rsidRDefault="003B4C83" w:rsidP="003B4C83">
      <w:pPr>
        <w:keepNext/>
        <w:jc w:val="center"/>
      </w:pPr>
      <w:r w:rsidRPr="009B1DFD">
        <w:rPr>
          <w:noProof/>
        </w:rPr>
        <w:drawing>
          <wp:inline distT="0" distB="0" distL="0" distR="0" wp14:anchorId="05DFE729" wp14:editId="0C56ED8D">
            <wp:extent cx="5007610" cy="1049030"/>
            <wp:effectExtent l="0" t="0" r="254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21267"/>
                    <a:stretch/>
                  </pic:blipFill>
                  <pic:spPr bwMode="auto">
                    <a:xfrm>
                      <a:off x="0" y="0"/>
                      <a:ext cx="5011639" cy="104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E511F" w14:textId="245E4C31" w:rsidR="000F6990" w:rsidRDefault="003B4C83" w:rsidP="003B4C83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37</w:t>
        </w:r>
      </w:fldSimple>
      <w:r>
        <w:t>. L'immagine di Alpine presente su Hackable III.</w:t>
      </w:r>
    </w:p>
    <w:p w14:paraId="37316675" w14:textId="11A6DC15" w:rsidR="000F6990" w:rsidRDefault="000F6990" w:rsidP="009B0C92"/>
    <w:p w14:paraId="7ECB126E" w14:textId="0585BDBE" w:rsidR="009B1DFD" w:rsidRDefault="003B4C83" w:rsidP="009B0C92">
      <w:r>
        <w:t xml:space="preserve">Il file è stato correttamente caricato in </w:t>
      </w:r>
      <w:r>
        <w:rPr>
          <w:i/>
          <w:iCs/>
        </w:rPr>
        <w:t>/tmp</w:t>
      </w:r>
      <w:r>
        <w:t>.</w:t>
      </w:r>
      <w:r w:rsidR="003C16E4">
        <w:t xml:space="preserve"> </w:t>
      </w:r>
      <w:bookmarkStart w:id="29" w:name="_Hlk112775726"/>
      <w:r w:rsidR="003C16E4">
        <w:t>Occorre poi importare il file nell’archivio immagini locale (</w:t>
      </w:r>
      <w:r w:rsidR="003C16E4">
        <w:rPr>
          <w:i/>
          <w:iCs/>
        </w:rPr>
        <w:t>lxc image import</w:t>
      </w:r>
      <w:r w:rsidR="003C16E4">
        <w:t xml:space="preserve">) e, per verificare la corretta importazione del file, si può eseguire il comando </w:t>
      </w:r>
      <w:r w:rsidR="003C16E4">
        <w:rPr>
          <w:i/>
          <w:iCs/>
        </w:rPr>
        <w:t>lxc image list</w:t>
      </w:r>
      <w:r w:rsidR="003C16E4">
        <w:t>.</w:t>
      </w:r>
    </w:p>
    <w:bookmarkEnd w:id="29"/>
    <w:p w14:paraId="112F4A2C" w14:textId="389C166D" w:rsidR="000F6990" w:rsidRDefault="000F6990" w:rsidP="009B0C92"/>
    <w:p w14:paraId="101863B9" w14:textId="77777777" w:rsidR="003C16E4" w:rsidRDefault="009B1DFD" w:rsidP="003C16E4">
      <w:pPr>
        <w:keepNext/>
        <w:jc w:val="center"/>
      </w:pPr>
      <w:r w:rsidRPr="009B1DFD">
        <w:rPr>
          <w:noProof/>
        </w:rPr>
        <w:drawing>
          <wp:inline distT="0" distB="0" distL="0" distR="0" wp14:anchorId="737FC28F" wp14:editId="4FFD45BD">
            <wp:extent cx="4803407" cy="708424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3332" cy="71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2B43" w14:textId="2937BD6B" w:rsidR="000F6990" w:rsidRDefault="003C16E4" w:rsidP="003C16E4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38</w:t>
        </w:r>
      </w:fldSimple>
      <w:r>
        <w:t>. L'immagine di Alpine correttamente importata su Hackable III.</w:t>
      </w:r>
    </w:p>
    <w:p w14:paraId="52B781EE" w14:textId="77777777" w:rsidR="001A093C" w:rsidRDefault="001A093C" w:rsidP="003C16E4">
      <w:pPr>
        <w:jc w:val="both"/>
      </w:pPr>
    </w:p>
    <w:p w14:paraId="201586D5" w14:textId="0CB9E5F4" w:rsidR="009B1DFD" w:rsidRDefault="001A093C" w:rsidP="003C16E4">
      <w:pPr>
        <w:jc w:val="both"/>
      </w:pPr>
      <w:bookmarkStart w:id="30" w:name="_Hlk112775800"/>
      <w:r>
        <w:lastRenderedPageBreak/>
        <w:t>S</w:t>
      </w:r>
      <w:r w:rsidR="00420738">
        <w:t xml:space="preserve">i esegue </w:t>
      </w:r>
      <w:r w:rsidR="00420738">
        <w:rPr>
          <w:i/>
          <w:iCs/>
        </w:rPr>
        <w:t>lxd init</w:t>
      </w:r>
      <w:r w:rsidR="00420738">
        <w:t xml:space="preserve"> per completare la configurazione della storage pool di lxd</w:t>
      </w:r>
      <w:r>
        <w:t>.</w:t>
      </w:r>
      <w:r w:rsidR="00420738">
        <w:t xml:space="preserve"> La </w:t>
      </w:r>
      <w:r>
        <w:t>procedura</w:t>
      </w:r>
      <w:r w:rsidR="00420738">
        <w:t xml:space="preserve"> è stata effettuata inserendo </w:t>
      </w:r>
      <w:r w:rsidR="00944BD9">
        <w:t>i parametri di default</w:t>
      </w:r>
      <w:r>
        <w:t>.</w:t>
      </w:r>
    </w:p>
    <w:p w14:paraId="3A8101E4" w14:textId="2776B280" w:rsidR="00420738" w:rsidRDefault="00944BD9" w:rsidP="00944BD9">
      <w:pPr>
        <w:jc w:val="both"/>
      </w:pPr>
      <w:r>
        <w:t xml:space="preserve">Dopodiché è possibile eseguire l’immagine di Alpine impostando il flag </w:t>
      </w:r>
      <w:r>
        <w:rPr>
          <w:i/>
          <w:iCs/>
        </w:rPr>
        <w:t>security.privileged</w:t>
      </w:r>
      <w:r>
        <w:t xml:space="preserve"> a </w:t>
      </w:r>
      <w:r>
        <w:rPr>
          <w:i/>
          <w:iCs/>
        </w:rPr>
        <w:t>true</w:t>
      </w:r>
      <w:r>
        <w:t xml:space="preserve">, così da garantire all’utente corrente accesso incondizionato a </w:t>
      </w:r>
      <w:r>
        <w:rPr>
          <w:i/>
          <w:iCs/>
        </w:rPr>
        <w:t>root</w:t>
      </w:r>
      <w:r>
        <w:t>.</w:t>
      </w:r>
    </w:p>
    <w:bookmarkEnd w:id="30"/>
    <w:p w14:paraId="0FAAAEF8" w14:textId="77777777" w:rsidR="00944BD9" w:rsidRDefault="00944BD9" w:rsidP="00944BD9">
      <w:pPr>
        <w:jc w:val="both"/>
      </w:pPr>
    </w:p>
    <w:p w14:paraId="2BDB36D5" w14:textId="77777777" w:rsidR="00944BD9" w:rsidRDefault="004A74A4" w:rsidP="00944BD9">
      <w:pPr>
        <w:keepNext/>
        <w:jc w:val="center"/>
      </w:pPr>
      <w:r w:rsidRPr="004A74A4">
        <w:rPr>
          <w:noProof/>
        </w:rPr>
        <w:drawing>
          <wp:inline distT="0" distB="0" distL="0" distR="0" wp14:anchorId="638ED5C1" wp14:editId="5393A546">
            <wp:extent cx="4975372" cy="515747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7327" cy="5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0F37" w14:textId="47EB6AF7" w:rsidR="009B1DFD" w:rsidRDefault="00944BD9" w:rsidP="00944BD9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39</w:t>
        </w:r>
      </w:fldSimple>
      <w:r>
        <w:t>. Esecuzione e configurazione dell'immagine di Alpine.</w:t>
      </w:r>
    </w:p>
    <w:p w14:paraId="4DC891C9" w14:textId="22072B19" w:rsidR="009B1DFD" w:rsidRDefault="009B1DFD" w:rsidP="009B0C92"/>
    <w:p w14:paraId="080D311B" w14:textId="465DF254" w:rsidR="00944BD9" w:rsidRDefault="00944BD9" w:rsidP="009B0C92">
      <w:bookmarkStart w:id="31" w:name="_Hlk112775839"/>
      <w:r>
        <w:t xml:space="preserve">Nel comando </w:t>
      </w:r>
      <w:r>
        <w:rPr>
          <w:i/>
          <w:iCs/>
        </w:rPr>
        <w:t xml:space="preserve">lxc init </w:t>
      </w:r>
      <w:r>
        <w:t xml:space="preserve">è stata inserita la fingerprint di Alpine, presente alla </w:t>
      </w:r>
      <w:r>
        <w:rPr>
          <w:i/>
          <w:iCs/>
        </w:rPr>
        <w:t>Figura 36</w:t>
      </w:r>
      <w:r>
        <w:t xml:space="preserve">. Il comando restituisce il nome dell’istanza, </w:t>
      </w:r>
      <w:r>
        <w:rPr>
          <w:i/>
          <w:iCs/>
        </w:rPr>
        <w:t>tops-bream</w:t>
      </w:r>
      <w:r>
        <w:t xml:space="preserve">, utilizzato nel comando successivo per specificare il punto di montaggio dell’immagine di Alpine, la directory </w:t>
      </w:r>
      <w:r>
        <w:rPr>
          <w:i/>
          <w:iCs/>
        </w:rPr>
        <w:t>/mnt/root</w:t>
      </w:r>
      <w:r>
        <w:t>.</w:t>
      </w:r>
    </w:p>
    <w:bookmarkEnd w:id="31"/>
    <w:p w14:paraId="36B47602" w14:textId="5C3D3A38" w:rsidR="00944BD9" w:rsidRPr="00944BD9" w:rsidRDefault="00944BD9" w:rsidP="009B0C92">
      <w:r>
        <w:t xml:space="preserve">Non resta che eseguire </w:t>
      </w:r>
      <w:r w:rsidR="00A17D1A">
        <w:t>il container così creato ed avviare una shell.</w:t>
      </w:r>
    </w:p>
    <w:p w14:paraId="0987CE5B" w14:textId="23431917" w:rsidR="009B1DFD" w:rsidRDefault="009B1DFD" w:rsidP="009B0C92"/>
    <w:p w14:paraId="30AE1B69" w14:textId="77777777" w:rsidR="00A17D1A" w:rsidRDefault="004A74A4" w:rsidP="00A17D1A">
      <w:pPr>
        <w:keepNext/>
        <w:jc w:val="center"/>
      </w:pPr>
      <w:r w:rsidRPr="004A74A4">
        <w:rPr>
          <w:noProof/>
        </w:rPr>
        <w:drawing>
          <wp:inline distT="0" distB="0" distL="0" distR="0" wp14:anchorId="05A9F52A" wp14:editId="2E434B3E">
            <wp:extent cx="3679581" cy="882556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3473" cy="8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3AE8" w14:textId="32BFECB7" w:rsidR="009B1DFD" w:rsidRDefault="00A17D1A" w:rsidP="00A17D1A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40</w:t>
        </w:r>
      </w:fldSimple>
      <w:r>
        <w:t>. Esecuzione del container e ottenimento della shell di root.</w:t>
      </w:r>
    </w:p>
    <w:p w14:paraId="7F23622D" w14:textId="62A653EF" w:rsidR="009B1DFD" w:rsidRDefault="009B1DFD" w:rsidP="009B0C92"/>
    <w:p w14:paraId="21EEE453" w14:textId="6FB97E7E" w:rsidR="00A17D1A" w:rsidRDefault="00A17D1A" w:rsidP="009B0C92">
      <w:r>
        <w:t>Siamo riusciti ad ottenere correttamente una shell di root.</w:t>
      </w:r>
    </w:p>
    <w:p w14:paraId="5E1ED042" w14:textId="7ECF2B76" w:rsidR="00A17D1A" w:rsidRDefault="00A17D1A" w:rsidP="009B0C92">
      <w:r>
        <w:t>Listando i file contenuti nella directory /</w:t>
      </w:r>
      <w:r>
        <w:rPr>
          <w:i/>
          <w:iCs/>
        </w:rPr>
        <w:t>mnt/root/root</w:t>
      </w:r>
      <w:r>
        <w:t xml:space="preserve"> è possibile trovare </w:t>
      </w:r>
      <w:r w:rsidR="005E0E5E">
        <w:t>lo script per attivare il port knocking (</w:t>
      </w:r>
      <w:r w:rsidR="005E0E5E">
        <w:rPr>
          <w:i/>
          <w:iCs/>
        </w:rPr>
        <w:t>knockrestart.sh</w:t>
      </w:r>
      <w:r w:rsidR="005E0E5E">
        <w:t xml:space="preserve">) e </w:t>
      </w:r>
      <w:r>
        <w:t>l’ultimo dei messaggi lasciati dall’autore della macchina:</w:t>
      </w:r>
    </w:p>
    <w:p w14:paraId="6CC341B4" w14:textId="77777777" w:rsidR="00C85F28" w:rsidRPr="00A17D1A" w:rsidRDefault="00C85F28" w:rsidP="009B0C92"/>
    <w:p w14:paraId="2A4B1C5D" w14:textId="77777777" w:rsidR="00A17D1A" w:rsidRDefault="004A74A4" w:rsidP="00A17D1A">
      <w:pPr>
        <w:keepNext/>
        <w:jc w:val="center"/>
      </w:pPr>
      <w:r w:rsidRPr="004A74A4">
        <w:rPr>
          <w:noProof/>
        </w:rPr>
        <w:lastRenderedPageBreak/>
        <w:drawing>
          <wp:inline distT="0" distB="0" distL="0" distR="0" wp14:anchorId="6A97DE48" wp14:editId="06291B3E">
            <wp:extent cx="2444261" cy="4487730"/>
            <wp:effectExtent l="0" t="0" r="0" b="825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9818" cy="44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4BE0" w14:textId="34B63E14" w:rsidR="00F439E5" w:rsidRDefault="00A17D1A" w:rsidP="00C85F28">
      <w:pPr>
        <w:pStyle w:val="Didascalia"/>
        <w:jc w:val="center"/>
        <w:rPr>
          <w:i w:val="0"/>
          <w:iCs w:val="0"/>
        </w:rPr>
      </w:pPr>
      <w:r>
        <w:t xml:space="preserve">Figura </w:t>
      </w:r>
      <w:fldSimple w:instr=" SEQ Figura \* ARABIC ">
        <w:r w:rsidR="00784A62">
          <w:rPr>
            <w:noProof/>
          </w:rPr>
          <w:t>41</w:t>
        </w:r>
      </w:fldSimple>
      <w:r>
        <w:t xml:space="preserve">. Contenuto della directory </w:t>
      </w:r>
      <w:r w:rsidRPr="00A17D1A">
        <w:rPr>
          <w:i w:val="0"/>
          <w:iCs w:val="0"/>
        </w:rPr>
        <w:t>/mnt/root/root</w:t>
      </w:r>
    </w:p>
    <w:p w14:paraId="25E289DA" w14:textId="5F7DD012" w:rsidR="00C85F28" w:rsidRDefault="00C85F28" w:rsidP="00C85F28"/>
    <w:p w14:paraId="78A41F26" w14:textId="363BFB36" w:rsidR="00725B1F" w:rsidRDefault="000650D5" w:rsidP="00725B1F">
      <w:pPr>
        <w:pStyle w:val="Titolo2"/>
      </w:pPr>
      <w:bookmarkStart w:id="32" w:name="_Toc112177356"/>
      <w:r>
        <w:t>Mantaining access</w:t>
      </w:r>
      <w:bookmarkEnd w:id="32"/>
    </w:p>
    <w:p w14:paraId="0764274B" w14:textId="2950581E" w:rsidR="00725B1F" w:rsidRDefault="00725B1F" w:rsidP="00725B1F">
      <w:r>
        <w:t>Una volta ottenuto l’accesso alla macchina con i privilegi massimi, è importante assicurarsi di mantener</w:t>
      </w:r>
      <w:r w:rsidR="001678A1">
        <w:t>lo</w:t>
      </w:r>
      <w:r>
        <w:t xml:space="preserve">. </w:t>
      </w:r>
      <w:r w:rsidR="001678A1">
        <w:t>Ciò può essere garantito tramite l’</w:t>
      </w:r>
      <w:r w:rsidR="00E56C17">
        <w:t>install</w:t>
      </w:r>
      <w:r w:rsidR="004C4811">
        <w:t>azione di</w:t>
      </w:r>
      <w:r w:rsidR="00E56C17">
        <w:t xml:space="preserve"> una backdoor </w:t>
      </w:r>
      <w:r w:rsidR="00E56C17">
        <w:rPr>
          <w:b/>
          <w:bCs/>
        </w:rPr>
        <w:t>persistente</w:t>
      </w:r>
      <w:r w:rsidR="00E56C17">
        <w:t xml:space="preserve"> che contatterà la macchina Parrot tramite una reverse shell.</w:t>
      </w:r>
    </w:p>
    <w:p w14:paraId="2FBF47C9" w14:textId="07CA746F" w:rsidR="00E56C17" w:rsidRDefault="00E56C17" w:rsidP="00725B1F">
      <w:r>
        <w:t xml:space="preserve">Per attuare la procedura è stato generato il payload tramite lo strumento </w:t>
      </w:r>
      <w:r>
        <w:rPr>
          <w:b/>
          <w:bCs/>
        </w:rPr>
        <w:t>msfvenom</w:t>
      </w:r>
      <w:r>
        <w:t xml:space="preserve"> della suite Metasploit.</w:t>
      </w:r>
    </w:p>
    <w:p w14:paraId="7CE16F02" w14:textId="77777777" w:rsidR="00E023BE" w:rsidRPr="00E56C17" w:rsidRDefault="00E023BE" w:rsidP="00725B1F"/>
    <w:p w14:paraId="300BE8E4" w14:textId="77777777" w:rsidR="00E023BE" w:rsidRDefault="00E56C17" w:rsidP="00E023BE">
      <w:pPr>
        <w:keepNext/>
        <w:jc w:val="center"/>
      </w:pPr>
      <w:r w:rsidRPr="00E56C17">
        <w:rPr>
          <w:noProof/>
        </w:rPr>
        <w:drawing>
          <wp:inline distT="0" distB="0" distL="0" distR="0" wp14:anchorId="5F3ED8AC" wp14:editId="4D0D7965">
            <wp:extent cx="4675909" cy="1056668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6747" cy="10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F81D" w14:textId="01034699" w:rsidR="00725B1F" w:rsidRDefault="00E023BE" w:rsidP="00E023BE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42</w:t>
        </w:r>
      </w:fldSimple>
      <w:r>
        <w:t>. Generazione del payload per la backdoor.</w:t>
      </w:r>
    </w:p>
    <w:p w14:paraId="75B2EE06" w14:textId="42D8079C" w:rsidR="00725B1F" w:rsidRDefault="00725B1F" w:rsidP="00C85F28"/>
    <w:p w14:paraId="74A8CAFA" w14:textId="26A2E65F" w:rsidR="00725B1F" w:rsidRDefault="00E023BE" w:rsidP="00C85F28">
      <w:r>
        <w:lastRenderedPageBreak/>
        <w:t xml:space="preserve">Con il parametro </w:t>
      </w:r>
      <w:r>
        <w:rPr>
          <w:b/>
          <w:bCs/>
          <w:i/>
          <w:iCs/>
        </w:rPr>
        <w:t xml:space="preserve">-a </w:t>
      </w:r>
      <w:r>
        <w:t xml:space="preserve">si specifica il tipo di architettura, con </w:t>
      </w:r>
      <w:r>
        <w:rPr>
          <w:b/>
          <w:bCs/>
          <w:i/>
          <w:iCs/>
        </w:rPr>
        <w:t xml:space="preserve">--platform </w:t>
      </w:r>
      <w:r>
        <w:t xml:space="preserve">la piattaforma da utilizzare, con </w:t>
      </w:r>
      <w:r>
        <w:rPr>
          <w:b/>
          <w:bCs/>
          <w:i/>
          <w:iCs/>
        </w:rPr>
        <w:t xml:space="preserve">-p </w:t>
      </w:r>
      <w:r>
        <w:t xml:space="preserve">il tipo di payload, con </w:t>
      </w:r>
      <w:r>
        <w:rPr>
          <w:b/>
          <w:bCs/>
          <w:i/>
          <w:iCs/>
        </w:rPr>
        <w:t xml:space="preserve">LHOST </w:t>
      </w:r>
      <w:r>
        <w:t xml:space="preserve">l’indirizzo dell’host che dev’essere contattato dalla vittima (la macchina Parrot), </w:t>
      </w:r>
      <w:r>
        <w:rPr>
          <w:b/>
          <w:bCs/>
          <w:i/>
          <w:iCs/>
        </w:rPr>
        <w:t xml:space="preserve">LPORT </w:t>
      </w:r>
      <w:r>
        <w:t xml:space="preserve">la porta alla quale ricevere la connessione reverse, </w:t>
      </w:r>
      <w:r>
        <w:rPr>
          <w:b/>
          <w:bCs/>
          <w:i/>
          <w:iCs/>
        </w:rPr>
        <w:t xml:space="preserve">-f </w:t>
      </w:r>
      <w:r>
        <w:t xml:space="preserve">il formato del payload e infine </w:t>
      </w:r>
      <w:r>
        <w:rPr>
          <w:b/>
          <w:bCs/>
          <w:i/>
          <w:iCs/>
        </w:rPr>
        <w:t xml:space="preserve">-o </w:t>
      </w:r>
      <w:r>
        <w:t>per salvare il codice generato nel file specificato.</w:t>
      </w:r>
    </w:p>
    <w:p w14:paraId="526CA4F3" w14:textId="35721910" w:rsidR="00E023BE" w:rsidRPr="00F626DE" w:rsidRDefault="00E023BE" w:rsidP="00C85F28">
      <w:pPr>
        <w:rPr>
          <w:b/>
          <w:bCs/>
        </w:rPr>
      </w:pPr>
      <w:r>
        <w:t>Dopodiché si crea uno script per mandare in esecuzione la backdoor generata ad ogni esecuzione dello script</w:t>
      </w:r>
      <w:r w:rsidR="00F626DE">
        <w:t xml:space="preserve">, denominato </w:t>
      </w:r>
      <w:r w:rsidR="00F626DE">
        <w:rPr>
          <w:b/>
          <w:bCs/>
          <w:i/>
          <w:iCs/>
        </w:rPr>
        <w:t>in.sh</w:t>
      </w:r>
      <w:r w:rsidR="00F626DE">
        <w:rPr>
          <w:b/>
          <w:bCs/>
        </w:rPr>
        <w:t>.</w:t>
      </w:r>
    </w:p>
    <w:p w14:paraId="5E82DA21" w14:textId="77777777" w:rsidR="00F626DE" w:rsidRDefault="00F626DE" w:rsidP="00C85F28"/>
    <w:p w14:paraId="7D4804EF" w14:textId="77777777" w:rsidR="00F626DE" w:rsidRDefault="00F626DE" w:rsidP="00F626DE">
      <w:pPr>
        <w:keepNext/>
        <w:jc w:val="center"/>
      </w:pPr>
      <w:r w:rsidRPr="00F626DE">
        <w:rPr>
          <w:noProof/>
        </w:rPr>
        <w:drawing>
          <wp:inline distT="0" distB="0" distL="0" distR="0" wp14:anchorId="74AC42DC" wp14:editId="0B80DBFF">
            <wp:extent cx="3380509" cy="688201"/>
            <wp:effectExtent l="0" t="0" r="0" b="0"/>
            <wp:docPr id="42" name="Immagine 42" descr="Immagine che contiene testo, dispositivo, scu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 descr="Immagine che contiene testo, dispositivo, scur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9018" cy="69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AC36" w14:textId="56FE1FE1" w:rsidR="00F626DE" w:rsidRPr="00E023BE" w:rsidRDefault="00F626DE" w:rsidP="00F626DE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43</w:t>
        </w:r>
      </w:fldSimple>
      <w:r>
        <w:t>. Lo script per eseguire la backdoor.</w:t>
      </w:r>
    </w:p>
    <w:p w14:paraId="51991779" w14:textId="7B9A7F8D" w:rsidR="00725B1F" w:rsidRDefault="00725B1F" w:rsidP="00C85F28"/>
    <w:p w14:paraId="711C3A3B" w14:textId="39EB6EFE" w:rsidR="00F626DE" w:rsidRDefault="00F626DE" w:rsidP="00C85F28">
      <w:r>
        <w:t xml:space="preserve">È possibile caricare la backdoor e lo script nella directory Parrot </w:t>
      </w:r>
      <w:r>
        <w:rPr>
          <w:i/>
          <w:iCs/>
        </w:rPr>
        <w:t>/var/www/html</w:t>
      </w:r>
      <w:r>
        <w:t>, avviare il server Apache (</w:t>
      </w:r>
      <w:r>
        <w:rPr>
          <w:i/>
          <w:iCs/>
        </w:rPr>
        <w:t>service apache2 start</w:t>
      </w:r>
      <w:r>
        <w:t xml:space="preserve">) e, dalla macchina target alla quale abbiamo accesso, scaricare i due file con il comando </w:t>
      </w:r>
      <w:r>
        <w:rPr>
          <w:i/>
          <w:iCs/>
        </w:rPr>
        <w:t>wget</w:t>
      </w:r>
      <w:r>
        <w:t>.</w:t>
      </w:r>
    </w:p>
    <w:p w14:paraId="2B015C3F" w14:textId="77777777" w:rsidR="00F626DE" w:rsidRDefault="00F626DE" w:rsidP="00C85F28">
      <w:pPr>
        <w:rPr>
          <w:noProof/>
        </w:rPr>
      </w:pPr>
    </w:p>
    <w:p w14:paraId="67EA8C6A" w14:textId="77777777" w:rsidR="00F626DE" w:rsidRDefault="00F626DE" w:rsidP="00F626DE">
      <w:pPr>
        <w:keepNext/>
        <w:jc w:val="center"/>
      </w:pPr>
      <w:r>
        <w:rPr>
          <w:noProof/>
        </w:rPr>
        <w:drawing>
          <wp:inline distT="0" distB="0" distL="0" distR="0" wp14:anchorId="56CC3F24" wp14:editId="12E2F577">
            <wp:extent cx="4696213" cy="2507673"/>
            <wp:effectExtent l="0" t="0" r="9525" b="698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55"/>
                    <a:stretch/>
                  </pic:blipFill>
                  <pic:spPr bwMode="auto">
                    <a:xfrm>
                      <a:off x="0" y="0"/>
                      <a:ext cx="4706138" cy="251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DEAD4" w14:textId="13F4B671" w:rsidR="00F626DE" w:rsidRPr="00F626DE" w:rsidRDefault="00F626DE" w:rsidP="00F626DE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44</w:t>
        </w:r>
      </w:fldSimple>
      <w:r>
        <w:t>. Download della backdoor e lo script su Hackable III.</w:t>
      </w:r>
    </w:p>
    <w:p w14:paraId="0A5DA03C" w14:textId="77777777" w:rsidR="00F626DE" w:rsidRPr="00F626DE" w:rsidRDefault="00F626DE" w:rsidP="00C85F28"/>
    <w:p w14:paraId="1C58A490" w14:textId="77777777" w:rsidR="00E4479F" w:rsidRDefault="00F626DE" w:rsidP="00C85F28">
      <w:r>
        <w:t xml:space="preserve">Ora si procede sulla macchina target. Dopo aver spostato questi file nella </w:t>
      </w:r>
      <w:r w:rsidR="006576C8">
        <w:t xml:space="preserve">directory </w:t>
      </w:r>
      <w:r w:rsidR="006576C8">
        <w:rPr>
          <w:i/>
          <w:iCs/>
        </w:rPr>
        <w:t>/etc/init.d</w:t>
      </w:r>
      <w:r w:rsidR="006576C8">
        <w:t xml:space="preserve"> </w:t>
      </w:r>
      <w:r w:rsidR="00E9271C">
        <w:t>come file nascosti (</w:t>
      </w:r>
      <w:r w:rsidR="00E4479F">
        <w:rPr>
          <w:i/>
          <w:iCs/>
        </w:rPr>
        <w:t>mv in.sh /etc/init.d/</w:t>
      </w:r>
      <w:r w:rsidR="00E9271C">
        <w:rPr>
          <w:i/>
          <w:iCs/>
        </w:rPr>
        <w:t xml:space="preserve">.in.sh </w:t>
      </w:r>
      <w:r w:rsidR="00E9271C">
        <w:t xml:space="preserve">e </w:t>
      </w:r>
      <w:r w:rsidR="00E4479F">
        <w:rPr>
          <w:i/>
          <w:iCs/>
        </w:rPr>
        <w:t>mv shell.elf /etc/init.d/</w:t>
      </w:r>
      <w:r w:rsidR="00E9271C">
        <w:rPr>
          <w:i/>
          <w:iCs/>
        </w:rPr>
        <w:t>.</w:t>
      </w:r>
      <w:r w:rsidR="00170751">
        <w:rPr>
          <w:i/>
          <w:iCs/>
        </w:rPr>
        <w:t>shell.elf</w:t>
      </w:r>
      <w:r w:rsidR="00E9271C">
        <w:t xml:space="preserve">) </w:t>
      </w:r>
      <w:r w:rsidR="00170751">
        <w:t xml:space="preserve">gli </w:t>
      </w:r>
      <w:r w:rsidR="00E9271C">
        <w:t>si assegna</w:t>
      </w:r>
      <w:r w:rsidR="00170751">
        <w:t xml:space="preserve"> il permesso</w:t>
      </w:r>
      <w:r w:rsidR="00E9271C">
        <w:t xml:space="preserve"> di esecuzione</w:t>
      </w:r>
      <w:r w:rsidR="00170751">
        <w:t xml:space="preserve"> </w:t>
      </w:r>
      <w:r w:rsidR="006576C8">
        <w:t>(</w:t>
      </w:r>
      <w:r w:rsidR="006576C8">
        <w:rPr>
          <w:i/>
          <w:iCs/>
        </w:rPr>
        <w:t xml:space="preserve">chmod </w:t>
      </w:r>
      <w:r w:rsidR="00170751">
        <w:rPr>
          <w:i/>
          <w:iCs/>
        </w:rPr>
        <w:t>+x</w:t>
      </w:r>
      <w:r w:rsidR="006576C8">
        <w:t>).</w:t>
      </w:r>
    </w:p>
    <w:p w14:paraId="59D9E3EC" w14:textId="0E47B86B" w:rsidR="00170751" w:rsidRDefault="006576C8" w:rsidP="00C85F28">
      <w:r>
        <w:t xml:space="preserve">Per fare </w:t>
      </w:r>
      <w:r w:rsidR="00E4479F">
        <w:t xml:space="preserve">in modo che lo script </w:t>
      </w:r>
      <w:r w:rsidR="00E4479F">
        <w:rPr>
          <w:i/>
          <w:iCs/>
        </w:rPr>
        <w:t>in.sh</w:t>
      </w:r>
      <w:r w:rsidR="00E4479F">
        <w:t xml:space="preserve"> venga eseguito a ogni boot della macchina </w:t>
      </w:r>
      <w:r>
        <w:t xml:space="preserve">si </w:t>
      </w:r>
      <w:r w:rsidR="00E9271C">
        <w:t xml:space="preserve">utilizza </w:t>
      </w:r>
      <w:bookmarkStart w:id="33" w:name="_Hlk112775951"/>
      <w:r w:rsidR="00E9271C">
        <w:rPr>
          <w:i/>
          <w:iCs/>
        </w:rPr>
        <w:t xml:space="preserve">systemd, </w:t>
      </w:r>
      <w:r w:rsidR="00E9271C">
        <w:t>che funge da manager dei servizi di sistema</w:t>
      </w:r>
      <w:bookmarkEnd w:id="33"/>
      <w:r w:rsidR="00E9271C">
        <w:t>.</w:t>
      </w:r>
      <w:r w:rsidR="00784A62">
        <w:t xml:space="preserve"> </w:t>
      </w:r>
      <w:r w:rsidR="00170751">
        <w:t xml:space="preserve">All’interno della </w:t>
      </w:r>
      <w:r w:rsidR="00170751">
        <w:lastRenderedPageBreak/>
        <w:t>directory /</w:t>
      </w:r>
      <w:r w:rsidR="00170751">
        <w:rPr>
          <w:i/>
          <w:iCs/>
        </w:rPr>
        <w:t xml:space="preserve">etc/systemd/system/ </w:t>
      </w:r>
      <w:r w:rsidR="00170751">
        <w:t xml:space="preserve">si crea un file nel quale inserire i parametri necessari </w:t>
      </w:r>
      <w:r w:rsidR="00784A62">
        <w:t>al comando per mandare in esecuzione il nostro script</w:t>
      </w:r>
      <w:r w:rsidR="00170751">
        <w:t>:</w:t>
      </w:r>
      <w:sdt>
        <w:sdtPr>
          <w:id w:val="-798680220"/>
          <w:citation/>
        </w:sdtPr>
        <w:sdtContent>
          <w:r w:rsidR="00F418AC">
            <w:fldChar w:fldCharType="begin"/>
          </w:r>
          <w:r w:rsidR="00F418AC">
            <w:instrText xml:space="preserve"> CITATION Adm18 \l 1040 </w:instrText>
          </w:r>
          <w:r w:rsidR="00F418AC">
            <w:fldChar w:fldCharType="separate"/>
          </w:r>
          <w:r w:rsidR="00F418AC">
            <w:rPr>
              <w:noProof/>
            </w:rPr>
            <w:t xml:space="preserve"> </w:t>
          </w:r>
          <w:r w:rsidR="00F418AC" w:rsidRPr="00F418AC">
            <w:rPr>
              <w:noProof/>
            </w:rPr>
            <w:t>[19]</w:t>
          </w:r>
          <w:r w:rsidR="00F418AC">
            <w:fldChar w:fldCharType="end"/>
          </w:r>
        </w:sdtContent>
      </w:sdt>
    </w:p>
    <w:p w14:paraId="0EC4E0FC" w14:textId="77777777" w:rsidR="00784A62" w:rsidRDefault="00784A62" w:rsidP="00C85F28"/>
    <w:p w14:paraId="4B4B8CEA" w14:textId="77777777" w:rsidR="00784A62" w:rsidRDefault="00E4479F" w:rsidP="00784A62">
      <w:pPr>
        <w:keepNext/>
        <w:jc w:val="center"/>
      </w:pPr>
      <w:r w:rsidRPr="00E4479F">
        <w:rPr>
          <w:noProof/>
        </w:rPr>
        <w:drawing>
          <wp:inline distT="0" distB="0" distL="0" distR="0" wp14:anchorId="02D52F26" wp14:editId="477E6852">
            <wp:extent cx="3258005" cy="1924319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2EDE" w14:textId="119EDF30" w:rsidR="00E4479F" w:rsidRDefault="00784A62" w:rsidP="00784A62">
      <w:pPr>
        <w:pStyle w:val="Didascalia"/>
        <w:jc w:val="center"/>
      </w:pPr>
      <w:r>
        <w:t xml:space="preserve">Figura </w:t>
      </w:r>
      <w:fldSimple w:instr=" SEQ Figura \* ARABIC ">
        <w:r>
          <w:rPr>
            <w:noProof/>
          </w:rPr>
          <w:t>45</w:t>
        </w:r>
      </w:fldSimple>
      <w:r>
        <w:t>. Contenuto del file startup_file.service.</w:t>
      </w:r>
    </w:p>
    <w:p w14:paraId="5E61D04E" w14:textId="77777777" w:rsidR="00E4479F" w:rsidRPr="00170751" w:rsidRDefault="00E4479F" w:rsidP="00C85F28"/>
    <w:p w14:paraId="2D71A7D7" w14:textId="4275A271" w:rsidR="00DD51A4" w:rsidRPr="00784A62" w:rsidRDefault="00784A62" w:rsidP="00C85F28">
      <w:r>
        <w:t xml:space="preserve">In particolare, questi saranno </w:t>
      </w:r>
      <w:r>
        <w:rPr>
          <w:i/>
          <w:iCs/>
        </w:rPr>
        <w:t>ExecStart</w:t>
      </w:r>
      <w:r w:rsidR="00463D49">
        <w:rPr>
          <w:i/>
          <w:iCs/>
        </w:rPr>
        <w:t>,</w:t>
      </w:r>
      <w:r>
        <w:t xml:space="preserve"> che indica lo script da mandare in esecuzione a ogni avvio del sistema, e </w:t>
      </w:r>
      <w:r>
        <w:rPr>
          <w:i/>
          <w:iCs/>
        </w:rPr>
        <w:t xml:space="preserve">WantedBy </w:t>
      </w:r>
      <w:r>
        <w:t xml:space="preserve">che indica in quale target di avvio dev’essere installata l’unità </w:t>
      </w:r>
      <w:r w:rsidRPr="00784A62">
        <w:rPr>
          <w:i/>
          <w:iCs/>
        </w:rPr>
        <w:t>systemd</w:t>
      </w:r>
      <w:r>
        <w:t xml:space="preserve">. Al file, denominato </w:t>
      </w:r>
      <w:r>
        <w:rPr>
          <w:b/>
          <w:bCs/>
          <w:i/>
          <w:iCs/>
        </w:rPr>
        <w:t>startup_file.service</w:t>
      </w:r>
      <w:r>
        <w:t xml:space="preserve">, si assegnano i permessi di esecuzione e si procede ad abilitarlo tramite </w:t>
      </w:r>
      <w:bookmarkStart w:id="34" w:name="_Hlk112775988"/>
      <w:r>
        <w:rPr>
          <w:i/>
          <w:iCs/>
        </w:rPr>
        <w:t>systemctl</w:t>
      </w:r>
      <w:r>
        <w:t xml:space="preserve">, il tool per controllare </w:t>
      </w:r>
      <w:r>
        <w:rPr>
          <w:i/>
          <w:iCs/>
        </w:rPr>
        <w:t>systemd</w:t>
      </w:r>
      <w:r>
        <w:t>.</w:t>
      </w:r>
    </w:p>
    <w:bookmarkEnd w:id="34"/>
    <w:p w14:paraId="3C1021B3" w14:textId="77777777" w:rsidR="00E4479F" w:rsidRPr="008D512D" w:rsidRDefault="00E4479F" w:rsidP="00C85F28"/>
    <w:p w14:paraId="0DEF9426" w14:textId="77777777" w:rsidR="00DD51A4" w:rsidRDefault="008D512D" w:rsidP="00DD51A4">
      <w:pPr>
        <w:keepNext/>
        <w:jc w:val="center"/>
      </w:pPr>
      <w:r>
        <w:rPr>
          <w:noProof/>
        </w:rPr>
        <w:drawing>
          <wp:inline distT="0" distB="0" distL="0" distR="0" wp14:anchorId="42345BA2" wp14:editId="1ECC4F9A">
            <wp:extent cx="5744617" cy="579120"/>
            <wp:effectExtent l="0" t="0" r="889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04" cy="58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0C0BB" w14:textId="26171FD6" w:rsidR="00F626DE" w:rsidRDefault="00DD51A4" w:rsidP="00DD51A4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46</w:t>
        </w:r>
      </w:fldSimple>
      <w:r>
        <w:t xml:space="preserve">. Uso </w:t>
      </w:r>
      <w:r w:rsidR="00E9271C">
        <w:t>di systemctl</w:t>
      </w:r>
      <w:r>
        <w:t xml:space="preserve"> per eseguire in.sh a ogni avvio del target.</w:t>
      </w:r>
    </w:p>
    <w:p w14:paraId="25D8E861" w14:textId="500F782E" w:rsidR="00F626DE" w:rsidRDefault="00F626DE" w:rsidP="00C85F28"/>
    <w:p w14:paraId="7C825F77" w14:textId="480C676A" w:rsidR="00DD51A4" w:rsidRDefault="00DD51A4" w:rsidP="00C85F28">
      <w:r>
        <w:t>Successivamente dalla macchina attaccante ci si può avvalere di un generico modulo handler di Metasploit per instaurare la connessione reverse con il target.</w:t>
      </w:r>
    </w:p>
    <w:p w14:paraId="0C0846D5" w14:textId="77777777" w:rsidR="00FC7F56" w:rsidRDefault="00FC7F56" w:rsidP="00E9271C">
      <w:pPr>
        <w:keepNext/>
      </w:pPr>
    </w:p>
    <w:p w14:paraId="5AB61871" w14:textId="1C5BE260" w:rsidR="00DD51A4" w:rsidRDefault="00DD51A4" w:rsidP="00DD51A4">
      <w:pPr>
        <w:keepNext/>
        <w:jc w:val="center"/>
      </w:pPr>
      <w:r w:rsidRPr="00DD51A4">
        <w:rPr>
          <w:noProof/>
        </w:rPr>
        <w:drawing>
          <wp:inline distT="0" distB="0" distL="0" distR="0" wp14:anchorId="285EB129" wp14:editId="7214A070">
            <wp:extent cx="4820920" cy="1032164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14627"/>
                    <a:stretch/>
                  </pic:blipFill>
                  <pic:spPr bwMode="auto">
                    <a:xfrm>
                      <a:off x="0" y="0"/>
                      <a:ext cx="4830229" cy="103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929EE" w14:textId="6CE70D4D" w:rsidR="00F626DE" w:rsidRDefault="00DD51A4" w:rsidP="00DD51A4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47</w:t>
        </w:r>
      </w:fldSimple>
      <w:r>
        <w:t xml:space="preserve">. Metasploit: </w:t>
      </w:r>
      <w:r w:rsidR="00FC7F56">
        <w:t>setting exploit di connessione al target</w:t>
      </w:r>
      <w:r>
        <w:t>.</w:t>
      </w:r>
    </w:p>
    <w:p w14:paraId="27F5AB14" w14:textId="0ECDE230" w:rsidR="00725B1F" w:rsidRDefault="00725B1F" w:rsidP="00C85F28"/>
    <w:p w14:paraId="0B6AF2B4" w14:textId="5698461D" w:rsidR="00DD51A4" w:rsidRDefault="00DD51A4" w:rsidP="00C85F28">
      <w:r>
        <w:lastRenderedPageBreak/>
        <w:t xml:space="preserve">A seguito del riavvio di Hackable III viene effettivamente instaurata la connessione </w:t>
      </w:r>
      <w:r w:rsidR="00FC7F56">
        <w:t>al</w:t>
      </w:r>
      <w:r>
        <w:t xml:space="preserve">la macchina attaccante: la backdoor è </w:t>
      </w:r>
      <w:r w:rsidR="00FC7F56">
        <w:t>ora installata e funzionante.</w:t>
      </w:r>
    </w:p>
    <w:p w14:paraId="483C5F6D" w14:textId="253FA197" w:rsidR="00DD51A4" w:rsidRDefault="00DD51A4" w:rsidP="00C85F28"/>
    <w:p w14:paraId="559EA105" w14:textId="77777777" w:rsidR="00DD51A4" w:rsidRDefault="00DD51A4" w:rsidP="00DD51A4">
      <w:pPr>
        <w:keepNext/>
        <w:jc w:val="center"/>
      </w:pPr>
      <w:r>
        <w:rPr>
          <w:noProof/>
        </w:rPr>
        <w:drawing>
          <wp:inline distT="0" distB="0" distL="0" distR="0" wp14:anchorId="322BCE0B" wp14:editId="611C89C3">
            <wp:extent cx="4835236" cy="1082776"/>
            <wp:effectExtent l="0" t="0" r="3810" b="3175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433" cy="108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6D83A" w14:textId="58F03144" w:rsidR="00DD51A4" w:rsidRDefault="00DD51A4" w:rsidP="00DD51A4">
      <w:pPr>
        <w:pStyle w:val="Didascalia"/>
        <w:jc w:val="center"/>
      </w:pPr>
      <w:r>
        <w:t xml:space="preserve">Figura </w:t>
      </w:r>
      <w:fldSimple w:instr=" SEQ Figura \* ARABIC ">
        <w:r w:rsidR="00784A62">
          <w:rPr>
            <w:noProof/>
          </w:rPr>
          <w:t>48</w:t>
        </w:r>
      </w:fldSimple>
      <w:r>
        <w:t>. Connessione reverse TCP.</w:t>
      </w:r>
    </w:p>
    <w:p w14:paraId="63E221F6" w14:textId="77777777" w:rsidR="00DD51A4" w:rsidRPr="00C85F28" w:rsidRDefault="00DD51A4" w:rsidP="00C85F28"/>
    <w:p w14:paraId="0A88C3F3" w14:textId="455BE86E" w:rsidR="005E0E5E" w:rsidRDefault="005E0E5E" w:rsidP="005E0E5E">
      <w:pPr>
        <w:pStyle w:val="Titolo1"/>
      </w:pPr>
      <w:bookmarkStart w:id="35" w:name="_Toc112177357"/>
      <w:r>
        <w:t>Conclusioni</w:t>
      </w:r>
      <w:bookmarkEnd w:id="35"/>
    </w:p>
    <w:p w14:paraId="34A37A86" w14:textId="77777777" w:rsidR="005E0E5E" w:rsidRDefault="005E0E5E" w:rsidP="005E0E5E">
      <w:r>
        <w:t>In questo documento è stato passato in rassegna il processo di penetration testing svolto alla macchina Hackable III, una virtual machine vulnerabile by design reperita da Vulnhub. È stato illustrato l’ambiente in cui si è svolto il processo, Oracle VM VirtualBox, e la macchina attaccante, ParrotOS.</w:t>
      </w:r>
    </w:p>
    <w:p w14:paraId="71F09900" w14:textId="1721AD73" w:rsidR="005E0E5E" w:rsidRDefault="005E0E5E" w:rsidP="005E0E5E">
      <w:r>
        <w:t xml:space="preserve">Per ciascuna fase del testing sono stati indicati gli strumenti utilizzati e gli output ottenuti, ponendo l’accento sulle vulnerabilità </w:t>
      </w:r>
      <w:r w:rsidR="00463D49">
        <w:t>emerse</w:t>
      </w:r>
      <w:r>
        <w:t xml:space="preserve"> e i fattori di rischio che queste possono causare al sistema.</w:t>
      </w:r>
      <w:r w:rsidR="008E7C74">
        <w:t xml:space="preserve"> Sono stati riportati tutti i tentativi svolti, anche quelli che hanno portato a risultati infruttuosi.</w:t>
      </w:r>
    </w:p>
    <w:p w14:paraId="682A4BA2" w14:textId="186DCAAD" w:rsidR="000204ED" w:rsidRDefault="008E7C74" w:rsidP="009B0C92">
      <w:r>
        <w:t>Sono emerse numerose problematiche che hanno minato alla sicurezza del target, il cui livello di confidenzialità è stato compromesso dalla grande quantità file e dati esposti a utenti non autorizzati per via di cattive pratiche di programmazione (commenti HTML con informazioni sensibili) e una cattiva configurazione del web server presente sulla macchina</w:t>
      </w:r>
      <w:r w:rsidR="00FC7F56">
        <w:t>.</w:t>
      </w:r>
    </w:p>
    <w:p w14:paraId="3D3C2A0C" w14:textId="77777777" w:rsidR="00FC7F56" w:rsidRDefault="00FC7F56" w:rsidP="009B0C92"/>
    <w:bookmarkStart w:id="36" w:name="_Toc112177358" w:displacedByCustomXml="next"/>
    <w:sdt>
      <w:sdtPr>
        <w:rPr>
          <w:rFonts w:asciiTheme="minorHAnsi" w:eastAsiaTheme="minorEastAsia" w:hAnsiTheme="minorHAnsi" w:cstheme="minorBidi"/>
          <w:color w:val="4D322D" w:themeColor="text2"/>
          <w:sz w:val="22"/>
          <w:szCs w:val="22"/>
        </w:rPr>
        <w:id w:val="-2103946094"/>
        <w:docPartObj>
          <w:docPartGallery w:val="Bibliographies"/>
          <w:docPartUnique/>
        </w:docPartObj>
      </w:sdtPr>
      <w:sdtContent>
        <w:p w14:paraId="237D2E1F" w14:textId="48E9D118" w:rsidR="004827A2" w:rsidRDefault="004827A2">
          <w:pPr>
            <w:pStyle w:val="Titolo1"/>
          </w:pPr>
          <w:r>
            <w:t>Riferimenti</w:t>
          </w:r>
          <w:bookmarkEnd w:id="36"/>
        </w:p>
        <w:sdt>
          <w:sdtPr>
            <w:id w:val="-573587230"/>
            <w:bibliography/>
          </w:sdtPr>
          <w:sdtContent>
            <w:p w14:paraId="47B35D82" w14:textId="77777777" w:rsidR="00F418AC" w:rsidRDefault="004827A2" w:rsidP="004827A2">
              <w:pPr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4999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6"/>
                <w:gridCol w:w="7878"/>
              </w:tblGrid>
              <w:tr w:rsidR="00F418AC" w14:paraId="5CCAE961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655FFFD5" w14:textId="48643789" w:rsidR="00F418AC" w:rsidRDefault="00F418AC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2EE686B7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Sousa, «Hackable: III - VulnHub,» 2 Giugno 2021. [Online]. Available: https://www.vulnhub.com/entry/hackable-iii,720/.</w:t>
                    </w:r>
                  </w:p>
                </w:tc>
              </w:tr>
              <w:tr w:rsidR="00F418AC" w14:paraId="0B1453AD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6F681257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06948739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Bose, «VirtualBox Network Settings: Complete Guide,» 16 6 2019. [Online]. Available: https://www.nakivo.com/blog/virtualbox-network-setting-guide/.</w:t>
                    </w:r>
                  </w:p>
                </w:tc>
              </w:tr>
              <w:tr w:rsidR="00F418AC" w14:paraId="3A383DE8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25DACFA4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[3]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565C9E78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Zalewski, «p0f v3,» [Online]. Available: https://lcamtuf.coredump.cx/p0f3/.</w:t>
                    </w:r>
                  </w:p>
                </w:tc>
              </w:tr>
              <w:tr w:rsidR="00F418AC" w14:paraId="05087377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1AABBEBB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49C0D06B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«PHP: Overview - Manual,» [Online]. Available: https://www.php.net/manual/en/mysqli.overview.php.</w:t>
                    </w:r>
                  </w:p>
                </w:tc>
              </w:tr>
              <w:tr w:rsidR="00F418AC" w14:paraId="3DF2CB2F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3042407F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78B11EAD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«Google Search Central,» [Online]. Available: https://developers.google.com/search/docs/advanced/robots/intro.</w:t>
                    </w:r>
                  </w:p>
                </w:tc>
              </w:tr>
              <w:tr w:rsidR="00F418AC" w14:paraId="52C47158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26699920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3C242C4E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«NVD - Results,» [Online]. Available: https://nvd.nist.gov/vuln/search/results?form_type=Basic&amp;results_type=overview&amp;query=Apache+2.4.46&amp;search_type=all&amp;isCpeNameSearch=false.</w:t>
                    </w:r>
                  </w:p>
                </w:tc>
              </w:tr>
              <w:tr w:rsidR="00F418AC" w14:paraId="1B0EEA1D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553D21F9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254D219A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«NVD - CVE-2020-12114,» 04 05 2020. [Online]. Available: https://nvd.nist.gov/vuln/detail/CVE-2020-12114.</w:t>
                    </w:r>
                  </w:p>
                </w:tc>
              </w:tr>
              <w:tr w:rsidR="00F418AC" w14:paraId="56E107B3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263813DB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505E90AC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«NVD - CVE-2019-15794,» 23 04 2020. [Online]. Available: https://nvd.nist.gov/vuln/detail/CVE-2019-15794.</w:t>
                    </w:r>
                  </w:p>
                </w:tc>
              </w:tr>
              <w:tr w:rsidR="00F418AC" w14:paraId="41BD847C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11F1497A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709C92ED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«NVD - CVE-2019-15793,» 23 04 2020. [Online]. Available: https://nvd.nist.gov/vuln/detail/CVE-2019-15793.</w:t>
                    </w:r>
                  </w:p>
                </w:tc>
              </w:tr>
              <w:tr w:rsidR="00F418AC" w14:paraId="6B77208A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1E906297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2422F0A8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«NVD - CVE-2019-15792,» 23 04 2020. [Online]. Available: https://nvd.nist.gov/vuln/detail/CVE-2019-15792.</w:t>
                    </w:r>
                  </w:p>
                </w:tc>
              </w:tr>
              <w:tr w:rsidR="00F418AC" w14:paraId="69572987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54284139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275B018C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«NVD - CVE-2019-15791,» [Online]. Available: https://nvd.nist.gov/vuln/detail/CVE-2019-15791.</w:t>
                    </w:r>
                  </w:p>
                </w:tc>
              </w:tr>
              <w:tr w:rsidR="00F418AC" w14:paraId="76BFE5FE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4FE11FCC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0A8DA357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«NVD - Results,» [Online]. Available: https://nvd.nist.gov/vuln/search/results?form_type=Basic&amp;results_type=overview&amp;query=Linux+2.6.32&amp;search_type=all&amp;isCpeNameSearch=false.</w:t>
                    </w:r>
                  </w:p>
                </w:tc>
              </w:tr>
              <w:tr w:rsidR="00F418AC" w14:paraId="5BE741A1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3AE7339D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52B3EF11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C. M. University, «VU#520827 - PHP-CGI query string parameter vulnerability,» 03 05 2012. [Online]. Available: https://www.kb.cert.org/vuls/id/520827.</w:t>
                    </w:r>
                  </w:p>
                </w:tc>
              </w:tr>
              <w:tr w:rsidR="00F418AC" w14:paraId="6FD07FFE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51CDB140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5B15D670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«Decrypt a Message - Cipher Identifier,» [Online]. Available: https://www.dcode.fr/cipher-identifier.</w:t>
                    </w:r>
                  </w:p>
                </w:tc>
              </w:tr>
              <w:tr w:rsidR="00F418AC" w14:paraId="1D26EB24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2CCB3666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0AF2BC1A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Eliasen, «Steganographic Decoder,» [Online]. Available: https://futureboy.us/stegano/decinput.html.</w:t>
                    </w:r>
                  </w:p>
                </w:tc>
              </w:tr>
              <w:tr w:rsidR="00F418AC" w14:paraId="1B0A150B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791798AB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1948DB19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digininja, «GitHub,» [Online]. Available: https://github.com/digininja/CeWL.</w:t>
                    </w:r>
                  </w:p>
                </w:tc>
              </w:tr>
              <w:tr w:rsidR="00F418AC" w14:paraId="04F57031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6CD5FAFE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[17]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680AE4B9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B. Bastien Roucaries, «SystemGroups - Debian Wiki,» [Online]. Available: https://wiki.debian.org/SystemGroups.</w:t>
                    </w:r>
                  </w:p>
                </w:tc>
              </w:tr>
              <w:tr w:rsidR="00F418AC" w14:paraId="38BBD793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56DDB941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1318C7F6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Lanaro, «Linux Privilege Escalation – Exploiting the LXC/LXD Groups,» 1 3 2021. [Online]. Available: https://steflan-security.com/linux-privilege-escalation-exploiting-the-lxc-lxd-groups/.</w:t>
                    </w:r>
                  </w:p>
                </w:tc>
              </w:tr>
              <w:tr w:rsidR="00F418AC" w14:paraId="4CA36B43" w14:textId="77777777" w:rsidTr="00F418AC">
                <w:trPr>
                  <w:divId w:val="1847986216"/>
                  <w:tblCellSpacing w:w="15" w:type="dxa"/>
                </w:trPr>
                <w:tc>
                  <w:tcPr>
                    <w:tcW w:w="229" w:type="pct"/>
                    <w:hideMark/>
                  </w:tcPr>
                  <w:p w14:paraId="1949E684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716" w:type="pct"/>
                    <w:hideMark/>
                  </w:tcPr>
                  <w:p w14:paraId="431D0DB3" w14:textId="77777777" w:rsidR="00F418AC" w:rsidRDefault="00F418A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Admin, «How to automatically execute shell script at startup boot on systemd Linux,» 9 6 2018. [Online]. Available: https://linuxconfig.org/how-to-automatically-execute-shell-script-at-startup-boot-on-systemd-linux.</w:t>
                    </w:r>
                  </w:p>
                </w:tc>
              </w:tr>
            </w:tbl>
            <w:p w14:paraId="3456BE03" w14:textId="77777777" w:rsidR="00F418AC" w:rsidRDefault="00F418AC">
              <w:pPr>
                <w:divId w:val="1847986216"/>
                <w:rPr>
                  <w:rFonts w:eastAsia="Times New Roman"/>
                  <w:noProof/>
                </w:rPr>
              </w:pPr>
            </w:p>
            <w:p w14:paraId="36CCC5AE" w14:textId="51AA75C5" w:rsidR="004827A2" w:rsidRPr="004827A2" w:rsidRDefault="004827A2" w:rsidP="004827A2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4827A2" w:rsidRPr="004827A2" w:rsidSect="00CA3275">
      <w:footerReference w:type="default" r:id="rId62"/>
      <w:pgSz w:w="11906" w:h="16838" w:code="9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162BC3" w14:textId="77777777" w:rsidR="007F767E" w:rsidRDefault="007F767E">
      <w:pPr>
        <w:spacing w:before="0" w:after="0" w:line="240" w:lineRule="auto"/>
      </w:pPr>
      <w:r>
        <w:separator/>
      </w:r>
    </w:p>
  </w:endnote>
  <w:endnote w:type="continuationSeparator" w:id="0">
    <w:p w14:paraId="4448CB2D" w14:textId="77777777" w:rsidR="007F767E" w:rsidRDefault="007F767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EA847" w14:textId="77777777" w:rsidR="001638F6" w:rsidRDefault="00844483">
    <w:pPr>
      <w:pStyle w:val="Pidipagina"/>
    </w:pPr>
    <w:r>
      <w:rPr>
        <w:lang w:bidi="it-IT"/>
      </w:rPr>
      <w:t xml:space="preserve">PAGINA </w:t>
    </w:r>
    <w:r>
      <w:rPr>
        <w:lang w:bidi="it-IT"/>
      </w:rPr>
      <w:fldChar w:fldCharType="begin"/>
    </w:r>
    <w:r>
      <w:rPr>
        <w:lang w:bidi="it-IT"/>
      </w:rPr>
      <w:instrText xml:space="preserve"> PAGE  \* Arabic  \* MERGEFORMAT </w:instrText>
    </w:r>
    <w:r>
      <w:rPr>
        <w:lang w:bidi="it-IT"/>
      </w:rPr>
      <w:fldChar w:fldCharType="separate"/>
    </w:r>
    <w:r w:rsidR="00D922B7">
      <w:rPr>
        <w:noProof/>
        <w:lang w:bidi="it-IT"/>
      </w:rPr>
      <w:t>1</w:t>
    </w:r>
    <w:r>
      <w:rPr>
        <w:lang w:bidi="it-IT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C9345" w14:textId="77777777" w:rsidR="007F767E" w:rsidRDefault="007F767E">
      <w:pPr>
        <w:spacing w:before="0" w:after="0" w:line="240" w:lineRule="auto"/>
      </w:pPr>
      <w:r>
        <w:separator/>
      </w:r>
    </w:p>
  </w:footnote>
  <w:footnote w:type="continuationSeparator" w:id="0">
    <w:p w14:paraId="79624757" w14:textId="77777777" w:rsidR="007F767E" w:rsidRDefault="007F767E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Numeroelenco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413BE"/>
    <w:lvl w:ilvl="0">
      <w:start w:val="1"/>
      <w:numFmt w:val="bullet"/>
      <w:pStyle w:val="Puntoelenco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364068BB"/>
    <w:multiLevelType w:val="hybridMultilevel"/>
    <w:tmpl w:val="ED64DDC4"/>
    <w:lvl w:ilvl="0" w:tplc="2C52A1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E141DD"/>
    <w:multiLevelType w:val="hybridMultilevel"/>
    <w:tmpl w:val="00A618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BC2713"/>
    <w:multiLevelType w:val="multilevel"/>
    <w:tmpl w:val="04090023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6BE0360C"/>
    <w:multiLevelType w:val="multilevel"/>
    <w:tmpl w:val="2E969558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1044912708">
    <w:abstractNumId w:val="9"/>
  </w:num>
  <w:num w:numId="2" w16cid:durableId="1871917809">
    <w:abstractNumId w:val="9"/>
  </w:num>
  <w:num w:numId="3" w16cid:durableId="1282034857">
    <w:abstractNumId w:val="8"/>
  </w:num>
  <w:num w:numId="4" w16cid:durableId="1924029090">
    <w:abstractNumId w:val="8"/>
  </w:num>
  <w:num w:numId="5" w16cid:durableId="1648585959">
    <w:abstractNumId w:val="9"/>
  </w:num>
  <w:num w:numId="6" w16cid:durableId="2014069645">
    <w:abstractNumId w:val="8"/>
  </w:num>
  <w:num w:numId="7" w16cid:durableId="870456711">
    <w:abstractNumId w:val="11"/>
  </w:num>
  <w:num w:numId="8" w16cid:durableId="2092309705">
    <w:abstractNumId w:val="10"/>
  </w:num>
  <w:num w:numId="9" w16cid:durableId="1058746953">
    <w:abstractNumId w:val="13"/>
  </w:num>
  <w:num w:numId="10" w16cid:durableId="462894397">
    <w:abstractNumId w:val="12"/>
  </w:num>
  <w:num w:numId="11" w16cid:durableId="437408280">
    <w:abstractNumId w:val="17"/>
  </w:num>
  <w:num w:numId="12" w16cid:durableId="592126311">
    <w:abstractNumId w:val="16"/>
  </w:num>
  <w:num w:numId="13" w16cid:durableId="259609309">
    <w:abstractNumId w:val="7"/>
  </w:num>
  <w:num w:numId="14" w16cid:durableId="1036849428">
    <w:abstractNumId w:val="6"/>
  </w:num>
  <w:num w:numId="15" w16cid:durableId="2014260039">
    <w:abstractNumId w:val="5"/>
  </w:num>
  <w:num w:numId="16" w16cid:durableId="1578981903">
    <w:abstractNumId w:val="4"/>
  </w:num>
  <w:num w:numId="17" w16cid:durableId="1812793726">
    <w:abstractNumId w:val="3"/>
  </w:num>
  <w:num w:numId="18" w16cid:durableId="1422333449">
    <w:abstractNumId w:val="2"/>
  </w:num>
  <w:num w:numId="19" w16cid:durableId="702436412">
    <w:abstractNumId w:val="1"/>
  </w:num>
  <w:num w:numId="20" w16cid:durableId="1400514303">
    <w:abstractNumId w:val="0"/>
  </w:num>
  <w:num w:numId="21" w16cid:durableId="2113746197">
    <w:abstractNumId w:val="14"/>
  </w:num>
  <w:num w:numId="22" w16cid:durableId="199780687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attachedTemplate r:id="rId1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M3NzA3NzEyMDQzMTVW0lEKTi0uzszPAykwrAUAC8REGiwAAAA="/>
  </w:docVars>
  <w:rsids>
    <w:rsidRoot w:val="00121413"/>
    <w:rsid w:val="000105B9"/>
    <w:rsid w:val="00011497"/>
    <w:rsid w:val="00011F87"/>
    <w:rsid w:val="000204ED"/>
    <w:rsid w:val="00032E61"/>
    <w:rsid w:val="000336E2"/>
    <w:rsid w:val="00037F26"/>
    <w:rsid w:val="000650D5"/>
    <w:rsid w:val="000748AA"/>
    <w:rsid w:val="00075AF2"/>
    <w:rsid w:val="00082B73"/>
    <w:rsid w:val="000914C0"/>
    <w:rsid w:val="000B0527"/>
    <w:rsid w:val="000B3DC9"/>
    <w:rsid w:val="000C4465"/>
    <w:rsid w:val="000C6762"/>
    <w:rsid w:val="000C7461"/>
    <w:rsid w:val="000D14E1"/>
    <w:rsid w:val="000E4885"/>
    <w:rsid w:val="000F6990"/>
    <w:rsid w:val="00101906"/>
    <w:rsid w:val="00112915"/>
    <w:rsid w:val="00114BBC"/>
    <w:rsid w:val="00121413"/>
    <w:rsid w:val="00127A8F"/>
    <w:rsid w:val="001638F6"/>
    <w:rsid w:val="001678A1"/>
    <w:rsid w:val="00170751"/>
    <w:rsid w:val="00172FAB"/>
    <w:rsid w:val="00183456"/>
    <w:rsid w:val="00192434"/>
    <w:rsid w:val="00196EDE"/>
    <w:rsid w:val="001A0336"/>
    <w:rsid w:val="001A093C"/>
    <w:rsid w:val="001A2000"/>
    <w:rsid w:val="001A6DA5"/>
    <w:rsid w:val="001B3353"/>
    <w:rsid w:val="001C1E9C"/>
    <w:rsid w:val="001D747B"/>
    <w:rsid w:val="001F0785"/>
    <w:rsid w:val="001F744C"/>
    <w:rsid w:val="0021266D"/>
    <w:rsid w:val="002248AE"/>
    <w:rsid w:val="002258EA"/>
    <w:rsid w:val="00227469"/>
    <w:rsid w:val="002357C8"/>
    <w:rsid w:val="00262F88"/>
    <w:rsid w:val="0029404D"/>
    <w:rsid w:val="002B320D"/>
    <w:rsid w:val="002D5853"/>
    <w:rsid w:val="002E2A8C"/>
    <w:rsid w:val="00301D40"/>
    <w:rsid w:val="003209D6"/>
    <w:rsid w:val="00324B5C"/>
    <w:rsid w:val="00333D4A"/>
    <w:rsid w:val="00334A73"/>
    <w:rsid w:val="0033674F"/>
    <w:rsid w:val="003422FF"/>
    <w:rsid w:val="00345496"/>
    <w:rsid w:val="003513D1"/>
    <w:rsid w:val="003560FC"/>
    <w:rsid w:val="00356E79"/>
    <w:rsid w:val="003749F2"/>
    <w:rsid w:val="003977E9"/>
    <w:rsid w:val="003A1BAB"/>
    <w:rsid w:val="003B0298"/>
    <w:rsid w:val="003B4C83"/>
    <w:rsid w:val="003C16E4"/>
    <w:rsid w:val="003F06E3"/>
    <w:rsid w:val="003F1B2C"/>
    <w:rsid w:val="003F4244"/>
    <w:rsid w:val="003F605D"/>
    <w:rsid w:val="003F6A25"/>
    <w:rsid w:val="00420738"/>
    <w:rsid w:val="00463D49"/>
    <w:rsid w:val="0046424F"/>
    <w:rsid w:val="00464EBF"/>
    <w:rsid w:val="004827A2"/>
    <w:rsid w:val="00486BEA"/>
    <w:rsid w:val="004952C4"/>
    <w:rsid w:val="004A3928"/>
    <w:rsid w:val="004A3D0B"/>
    <w:rsid w:val="004A74A4"/>
    <w:rsid w:val="004C4811"/>
    <w:rsid w:val="004C5070"/>
    <w:rsid w:val="004C6A67"/>
    <w:rsid w:val="004E459C"/>
    <w:rsid w:val="005236C8"/>
    <w:rsid w:val="00533999"/>
    <w:rsid w:val="0053517B"/>
    <w:rsid w:val="005433C0"/>
    <w:rsid w:val="005519D3"/>
    <w:rsid w:val="00552935"/>
    <w:rsid w:val="00565C58"/>
    <w:rsid w:val="00582018"/>
    <w:rsid w:val="005A1C5A"/>
    <w:rsid w:val="005A7536"/>
    <w:rsid w:val="005B301E"/>
    <w:rsid w:val="005C11CA"/>
    <w:rsid w:val="005C5C6D"/>
    <w:rsid w:val="005C75CA"/>
    <w:rsid w:val="005D0B1B"/>
    <w:rsid w:val="005D6A9F"/>
    <w:rsid w:val="005E0E5E"/>
    <w:rsid w:val="005F3189"/>
    <w:rsid w:val="00604FCC"/>
    <w:rsid w:val="00611CD1"/>
    <w:rsid w:val="0063105A"/>
    <w:rsid w:val="00635062"/>
    <w:rsid w:val="006576C8"/>
    <w:rsid w:val="006773A2"/>
    <w:rsid w:val="00680E7B"/>
    <w:rsid w:val="00690EFD"/>
    <w:rsid w:val="00696E48"/>
    <w:rsid w:val="006C642A"/>
    <w:rsid w:val="006D3104"/>
    <w:rsid w:val="006F7F19"/>
    <w:rsid w:val="007021DE"/>
    <w:rsid w:val="0070472D"/>
    <w:rsid w:val="00706E93"/>
    <w:rsid w:val="0071374E"/>
    <w:rsid w:val="00725B1F"/>
    <w:rsid w:val="00725D19"/>
    <w:rsid w:val="00732607"/>
    <w:rsid w:val="00750350"/>
    <w:rsid w:val="00756825"/>
    <w:rsid w:val="00762ED1"/>
    <w:rsid w:val="00784A62"/>
    <w:rsid w:val="007915DC"/>
    <w:rsid w:val="00794CDC"/>
    <w:rsid w:val="007A34AE"/>
    <w:rsid w:val="007B13A2"/>
    <w:rsid w:val="007C7A16"/>
    <w:rsid w:val="007D6748"/>
    <w:rsid w:val="007E4522"/>
    <w:rsid w:val="007F0958"/>
    <w:rsid w:val="007F55DE"/>
    <w:rsid w:val="007F767E"/>
    <w:rsid w:val="00805859"/>
    <w:rsid w:val="00812328"/>
    <w:rsid w:val="00823878"/>
    <w:rsid w:val="008434C0"/>
    <w:rsid w:val="00844483"/>
    <w:rsid w:val="00873022"/>
    <w:rsid w:val="008A0336"/>
    <w:rsid w:val="008A6C94"/>
    <w:rsid w:val="008B2B4D"/>
    <w:rsid w:val="008C4A5E"/>
    <w:rsid w:val="008D512D"/>
    <w:rsid w:val="008D5650"/>
    <w:rsid w:val="008E2DE4"/>
    <w:rsid w:val="008E32C0"/>
    <w:rsid w:val="008E7C74"/>
    <w:rsid w:val="0090542F"/>
    <w:rsid w:val="009306AE"/>
    <w:rsid w:val="00934F1C"/>
    <w:rsid w:val="00944BD9"/>
    <w:rsid w:val="009752F9"/>
    <w:rsid w:val="00976299"/>
    <w:rsid w:val="009B0C92"/>
    <w:rsid w:val="009B0D74"/>
    <w:rsid w:val="009B1DFD"/>
    <w:rsid w:val="009B6DB6"/>
    <w:rsid w:val="009B730F"/>
    <w:rsid w:val="009C699D"/>
    <w:rsid w:val="009D2231"/>
    <w:rsid w:val="009D6BB3"/>
    <w:rsid w:val="009F39E9"/>
    <w:rsid w:val="00A122DB"/>
    <w:rsid w:val="00A143C2"/>
    <w:rsid w:val="00A17D1A"/>
    <w:rsid w:val="00A4023B"/>
    <w:rsid w:val="00A41C19"/>
    <w:rsid w:val="00A514A4"/>
    <w:rsid w:val="00A61699"/>
    <w:rsid w:val="00A7325D"/>
    <w:rsid w:val="00A77BB3"/>
    <w:rsid w:val="00A82279"/>
    <w:rsid w:val="00A86964"/>
    <w:rsid w:val="00A949EF"/>
    <w:rsid w:val="00A95483"/>
    <w:rsid w:val="00AA77DE"/>
    <w:rsid w:val="00AD165F"/>
    <w:rsid w:val="00AD3DB7"/>
    <w:rsid w:val="00AE0657"/>
    <w:rsid w:val="00AE2F4E"/>
    <w:rsid w:val="00B2527E"/>
    <w:rsid w:val="00B2722E"/>
    <w:rsid w:val="00B47B7A"/>
    <w:rsid w:val="00B57422"/>
    <w:rsid w:val="00B62530"/>
    <w:rsid w:val="00B646B8"/>
    <w:rsid w:val="00B81170"/>
    <w:rsid w:val="00BA585E"/>
    <w:rsid w:val="00BD0CC9"/>
    <w:rsid w:val="00BD60C1"/>
    <w:rsid w:val="00BE4324"/>
    <w:rsid w:val="00BE71AB"/>
    <w:rsid w:val="00BF1C06"/>
    <w:rsid w:val="00BF6700"/>
    <w:rsid w:val="00C05E27"/>
    <w:rsid w:val="00C11670"/>
    <w:rsid w:val="00C371E2"/>
    <w:rsid w:val="00C40F90"/>
    <w:rsid w:val="00C5493B"/>
    <w:rsid w:val="00C64B20"/>
    <w:rsid w:val="00C651D0"/>
    <w:rsid w:val="00C73454"/>
    <w:rsid w:val="00C76FFF"/>
    <w:rsid w:val="00C8061B"/>
    <w:rsid w:val="00C80BD4"/>
    <w:rsid w:val="00C828B3"/>
    <w:rsid w:val="00C833B0"/>
    <w:rsid w:val="00C85F28"/>
    <w:rsid w:val="00C875AA"/>
    <w:rsid w:val="00CA3275"/>
    <w:rsid w:val="00CA7A2A"/>
    <w:rsid w:val="00CB0F76"/>
    <w:rsid w:val="00CC24DC"/>
    <w:rsid w:val="00CC6F6B"/>
    <w:rsid w:val="00CC75BF"/>
    <w:rsid w:val="00CE488A"/>
    <w:rsid w:val="00CF3A42"/>
    <w:rsid w:val="00D005BE"/>
    <w:rsid w:val="00D12595"/>
    <w:rsid w:val="00D236F4"/>
    <w:rsid w:val="00D31F0E"/>
    <w:rsid w:val="00D37B05"/>
    <w:rsid w:val="00D5413C"/>
    <w:rsid w:val="00D643B7"/>
    <w:rsid w:val="00D805E6"/>
    <w:rsid w:val="00D83959"/>
    <w:rsid w:val="00D922B7"/>
    <w:rsid w:val="00DB12EC"/>
    <w:rsid w:val="00DC07A3"/>
    <w:rsid w:val="00DD51A4"/>
    <w:rsid w:val="00DD7409"/>
    <w:rsid w:val="00E023BE"/>
    <w:rsid w:val="00E11B8A"/>
    <w:rsid w:val="00E360E2"/>
    <w:rsid w:val="00E4479F"/>
    <w:rsid w:val="00E56C17"/>
    <w:rsid w:val="00E5712F"/>
    <w:rsid w:val="00E5727A"/>
    <w:rsid w:val="00E744A8"/>
    <w:rsid w:val="00E9271C"/>
    <w:rsid w:val="00E9629B"/>
    <w:rsid w:val="00EA6795"/>
    <w:rsid w:val="00EB03C6"/>
    <w:rsid w:val="00EB1449"/>
    <w:rsid w:val="00EB6AE5"/>
    <w:rsid w:val="00EC42C6"/>
    <w:rsid w:val="00EE2885"/>
    <w:rsid w:val="00F076F4"/>
    <w:rsid w:val="00F418AC"/>
    <w:rsid w:val="00F439E5"/>
    <w:rsid w:val="00F43C43"/>
    <w:rsid w:val="00F51943"/>
    <w:rsid w:val="00F626DE"/>
    <w:rsid w:val="00F66B22"/>
    <w:rsid w:val="00F66EB5"/>
    <w:rsid w:val="00F677F9"/>
    <w:rsid w:val="00F73367"/>
    <w:rsid w:val="00F821F5"/>
    <w:rsid w:val="00F851E0"/>
    <w:rsid w:val="00F90F8D"/>
    <w:rsid w:val="00F95F4E"/>
    <w:rsid w:val="00F97B91"/>
    <w:rsid w:val="00FA6FFD"/>
    <w:rsid w:val="00FB3074"/>
    <w:rsid w:val="00FC0C3C"/>
    <w:rsid w:val="00FC391B"/>
    <w:rsid w:val="00FC5C64"/>
    <w:rsid w:val="00FC7F56"/>
    <w:rsid w:val="00FD1504"/>
    <w:rsid w:val="00FD1A18"/>
    <w:rsid w:val="00FD4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05F2829"/>
  <w15:chartTrackingRefBased/>
  <w15:docId w15:val="{187EFC76-514E-475E-B967-FEFCBE558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it-IT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504"/>
  </w:style>
  <w:style w:type="paragraph" w:styleId="Titolo1">
    <w:name w:val="heading 1"/>
    <w:basedOn w:val="Normale"/>
    <w:next w:val="Normale"/>
    <w:link w:val="Titolo1Carattere"/>
    <w:uiPriority w:val="9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Titolo2">
    <w:name w:val="heading 2"/>
    <w:basedOn w:val="Normale"/>
    <w:next w:val="Normale"/>
    <w:link w:val="Titolo2Carattere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Titolo3">
    <w:name w:val="heading 3"/>
    <w:basedOn w:val="Normale"/>
    <w:next w:val="Normale"/>
    <w:link w:val="Titolo3Carattere"/>
    <w:uiPriority w:val="4"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Titolo5">
    <w:name w:val="heading 5"/>
    <w:basedOn w:val="Normale"/>
    <w:next w:val="Normale"/>
    <w:link w:val="Titolo5Carattere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Titolo6">
    <w:name w:val="heading 6"/>
    <w:basedOn w:val="Normale"/>
    <w:next w:val="Normale"/>
    <w:link w:val="Titolo6Carattere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olo9">
    <w:name w:val="heading 9"/>
    <w:basedOn w:val="Normale"/>
    <w:next w:val="Normale"/>
    <w:link w:val="Titolo9Carattere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Sfondochiaro">
    <w:name w:val="Light Shading"/>
    <w:basedOn w:val="Tabellanormale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Informazionicontatto">
    <w:name w:val="Informazioni contatto"/>
    <w:basedOn w:val="Normale"/>
    <w:uiPriority w:val="4"/>
    <w:qFormat/>
    <w:pPr>
      <w:spacing w:before="360" w:after="0"/>
      <w:contextualSpacing/>
      <w:jc w:val="center"/>
    </w:pPr>
  </w:style>
  <w:style w:type="character" w:customStyle="1" w:styleId="Titolo1Carattere">
    <w:name w:val="Titolo 1 Carattere"/>
    <w:basedOn w:val="Carpredefinitoparagrafo"/>
    <w:link w:val="Titolo1"/>
    <w:uiPriority w:val="9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Titolo2Carattere">
    <w:name w:val="Titolo 2 Carattere"/>
    <w:basedOn w:val="Carpredefinitoparagrafo"/>
    <w:link w:val="Titolo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Titolo3Carattere">
    <w:name w:val="Titolo 3 Carattere"/>
    <w:basedOn w:val="Carpredefinitoparagrafo"/>
    <w:link w:val="Titolo3"/>
    <w:uiPriority w:val="4"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Titolo5Carattere">
    <w:name w:val="Titolo 5 Carattere"/>
    <w:basedOn w:val="Carpredefinitoparagrafo"/>
    <w:link w:val="Titolo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Titolo6Carattere">
    <w:name w:val="Titolo 6 Carattere"/>
    <w:basedOn w:val="Carpredefinitoparagrafo"/>
    <w:link w:val="Titolo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Puntoelenco">
    <w:name w:val="List Bullet"/>
    <w:basedOn w:val="Normale"/>
    <w:uiPriority w:val="7"/>
    <w:unhideWhenUsed/>
    <w:qFormat/>
    <w:pPr>
      <w:numPr>
        <w:numId w:val="5"/>
      </w:numPr>
    </w:pPr>
  </w:style>
  <w:style w:type="paragraph" w:styleId="Numeroelenco">
    <w:name w:val="List Number"/>
    <w:basedOn w:val="Normale"/>
    <w:uiPriority w:val="5"/>
    <w:unhideWhenUsed/>
    <w:qFormat/>
    <w:pPr>
      <w:numPr>
        <w:numId w:val="6"/>
      </w:numPr>
      <w:contextualSpacing/>
    </w:pPr>
  </w:style>
  <w:style w:type="paragraph" w:styleId="Titolo">
    <w:name w:val="Title"/>
    <w:basedOn w:val="Normale"/>
    <w:link w:val="TitoloCarattere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TitoloCarattere">
    <w:name w:val="Titolo Carattere"/>
    <w:basedOn w:val="Carpredefinitoparagrafo"/>
    <w:link w:val="Titolo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Sottotitolo">
    <w:name w:val="Subtitle"/>
    <w:basedOn w:val="Normale"/>
    <w:link w:val="SottotitoloCarattere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SottotitoloCarattere">
    <w:name w:val="Sottotitolo Carattere"/>
    <w:basedOn w:val="Carpredefinitoparagrafo"/>
    <w:link w:val="Sottotitolo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Foto">
    <w:name w:val="Foto"/>
    <w:basedOn w:val="Normale"/>
    <w:uiPriority w:val="1"/>
    <w:qFormat/>
    <w:rsid w:val="00D5413C"/>
    <w:pPr>
      <w:spacing w:before="2400" w:after="400"/>
      <w:jc w:val="center"/>
    </w:pPr>
  </w:style>
  <w:style w:type="paragraph" w:styleId="Didascalia">
    <w:name w:val="caption"/>
    <w:basedOn w:val="Normale"/>
    <w:next w:val="Normale"/>
    <w:uiPriority w:val="2"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Titolo9Carattere">
    <w:name w:val="Titolo 9 Carattere"/>
    <w:basedOn w:val="Carpredefinitoparagrafo"/>
    <w:link w:val="Titolo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Titolo8Carattere">
    <w:name w:val="Titolo 8 Carattere"/>
    <w:basedOn w:val="Carpredefinitoparagrafo"/>
    <w:link w:val="Titolo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olosommario">
    <w:name w:val="TOC Heading"/>
    <w:basedOn w:val="Titolo1"/>
    <w:next w:val="Normale"/>
    <w:uiPriority w:val="39"/>
    <w:unhideWhenUsed/>
    <w:qFormat/>
    <w:pPr>
      <w:spacing w:before="0"/>
      <w:outlineLvl w:val="9"/>
    </w:pPr>
  </w:style>
  <w:style w:type="paragraph" w:styleId="Pidipagina">
    <w:name w:val="footer"/>
    <w:basedOn w:val="Normale"/>
    <w:link w:val="PidipaginaCarattere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422FF"/>
    <w:rPr>
      <w:sz w:val="22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pPr>
      <w:spacing w:before="0" w:after="0"/>
    </w:pPr>
    <w:rPr>
      <w:smallCaps/>
    </w:rPr>
  </w:style>
  <w:style w:type="paragraph" w:styleId="Sommario1">
    <w:name w:val="toc 1"/>
    <w:basedOn w:val="Normale"/>
    <w:next w:val="Normale"/>
    <w:autoRedefine/>
    <w:uiPriority w:val="39"/>
    <w:unhideWhenUsed/>
    <w:pPr>
      <w:spacing w:before="360" w:after="360"/>
    </w:pPr>
    <w:rPr>
      <w:b/>
      <w:bCs/>
      <w:caps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pPr>
      <w:spacing w:before="0" w:after="0"/>
    </w:pPr>
    <w:rPr>
      <w:b/>
      <w:bCs/>
      <w:smallCaps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122DB"/>
    <w:rPr>
      <w:rFonts w:ascii="Tahoma" w:hAnsi="Tahoma" w:cs="Tahoma"/>
      <w:szCs w:val="16"/>
    </w:rPr>
  </w:style>
  <w:style w:type="paragraph" w:styleId="Bibliografia">
    <w:name w:val="Bibliography"/>
    <w:basedOn w:val="Normale"/>
    <w:next w:val="Normale"/>
    <w:uiPriority w:val="39"/>
    <w:unhideWhenUsed/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Tabellarelazione">
    <w:name w:val="Tabella relazione"/>
    <w:basedOn w:val="Tabellanormale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Grigliatabella">
    <w:name w:val="Table Grid"/>
    <w:basedOn w:val="Tabellanormale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1A2000"/>
    <w:pPr>
      <w:spacing w:before="0"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A2000"/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A122DB"/>
    <w:rPr>
      <w:szCs w:val="16"/>
    </w:rPr>
  </w:style>
  <w:style w:type="character" w:styleId="Rimandocommento">
    <w:name w:val="annotation reference"/>
    <w:basedOn w:val="Carpredefinitoparagrafo"/>
    <w:uiPriority w:val="99"/>
    <w:semiHidden/>
    <w:unhideWhenUsed/>
    <w:rsid w:val="00A122DB"/>
    <w:rPr>
      <w:sz w:val="22"/>
      <w:szCs w:val="16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sid w:val="00A122DB"/>
    <w:rPr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A122DB"/>
    <w:rPr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A122DB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A122DB"/>
    <w:rPr>
      <w:b/>
      <w:bCs/>
      <w:szCs w:val="20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A122DB"/>
    <w:rPr>
      <w:rFonts w:ascii="Segoe UI" w:hAnsi="Segoe UI" w:cs="Segoe UI"/>
      <w:szCs w:val="16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A122DB"/>
    <w:rPr>
      <w:szCs w:val="20"/>
    </w:rPr>
  </w:style>
  <w:style w:type="paragraph" w:styleId="Indirizzomittente">
    <w:name w:val="envelope return"/>
    <w:basedOn w:val="Normale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A122DB"/>
    <w:rPr>
      <w:szCs w:val="20"/>
    </w:rPr>
  </w:style>
  <w:style w:type="character" w:styleId="CodiceHTML">
    <w:name w:val="HTML Code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A122DB"/>
    <w:rPr>
      <w:rFonts w:ascii="Consolas" w:hAnsi="Consolas"/>
      <w:szCs w:val="20"/>
    </w:rPr>
  </w:style>
  <w:style w:type="character" w:styleId="TastieraHTML">
    <w:name w:val="HTML Keyboard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MacchinadascrivereHTML">
    <w:name w:val="HTML Typewriter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Testomacro">
    <w:name w:val="macro"/>
    <w:link w:val="TestomacroCarattere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sid w:val="00A122DB"/>
    <w:rPr>
      <w:rFonts w:ascii="Consolas" w:hAnsi="Consolas"/>
      <w:szCs w:val="20"/>
    </w:rPr>
  </w:style>
  <w:style w:type="paragraph" w:styleId="Testonormale">
    <w:name w:val="Plain Text"/>
    <w:basedOn w:val="Normale"/>
    <w:link w:val="TestonormaleCarattere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sid w:val="00A122DB"/>
    <w:rPr>
      <w:rFonts w:ascii="Consolas" w:hAnsi="Consolas"/>
      <w:szCs w:val="21"/>
    </w:rPr>
  </w:style>
  <w:style w:type="character" w:styleId="Testosegnaposto">
    <w:name w:val="Placeholder Text"/>
    <w:basedOn w:val="Carpredefinitoparagrafo"/>
    <w:uiPriority w:val="99"/>
    <w:semiHidden/>
    <w:rsid w:val="00A122DB"/>
    <w:rPr>
      <w:color w:val="595959" w:themeColor="text1" w:themeTint="A6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4A3D0B"/>
    <w:pPr>
      <w:spacing w:before="0" w:after="0"/>
    </w:pPr>
  </w:style>
  <w:style w:type="paragraph" w:styleId="Sommario5">
    <w:name w:val="toc 5"/>
    <w:basedOn w:val="Normale"/>
    <w:next w:val="Normale"/>
    <w:autoRedefine/>
    <w:uiPriority w:val="39"/>
    <w:semiHidden/>
    <w:unhideWhenUsed/>
    <w:rsid w:val="004A3D0B"/>
    <w:pPr>
      <w:spacing w:before="0" w:after="0"/>
    </w:pPr>
  </w:style>
  <w:style w:type="paragraph" w:styleId="Sommario6">
    <w:name w:val="toc 6"/>
    <w:basedOn w:val="Normale"/>
    <w:next w:val="Normale"/>
    <w:autoRedefine/>
    <w:uiPriority w:val="39"/>
    <w:semiHidden/>
    <w:unhideWhenUsed/>
    <w:rsid w:val="004A3D0B"/>
    <w:pPr>
      <w:spacing w:before="0" w:after="0"/>
    </w:pPr>
  </w:style>
  <w:style w:type="paragraph" w:styleId="Sommario7">
    <w:name w:val="toc 7"/>
    <w:basedOn w:val="Normale"/>
    <w:next w:val="Normale"/>
    <w:autoRedefine/>
    <w:uiPriority w:val="39"/>
    <w:semiHidden/>
    <w:unhideWhenUsed/>
    <w:rsid w:val="004A3D0B"/>
    <w:pPr>
      <w:spacing w:before="0" w:after="0"/>
    </w:pPr>
  </w:style>
  <w:style w:type="paragraph" w:styleId="Sommario8">
    <w:name w:val="toc 8"/>
    <w:basedOn w:val="Normale"/>
    <w:next w:val="Normale"/>
    <w:autoRedefine/>
    <w:uiPriority w:val="39"/>
    <w:semiHidden/>
    <w:unhideWhenUsed/>
    <w:rsid w:val="004A3D0B"/>
    <w:pPr>
      <w:spacing w:before="0" w:after="0"/>
    </w:pPr>
  </w:style>
  <w:style w:type="paragraph" w:styleId="Sommario9">
    <w:name w:val="toc 9"/>
    <w:basedOn w:val="Normale"/>
    <w:next w:val="Normale"/>
    <w:autoRedefine/>
    <w:uiPriority w:val="39"/>
    <w:semiHidden/>
    <w:unhideWhenUsed/>
    <w:rsid w:val="004A3D0B"/>
    <w:pPr>
      <w:spacing w:before="0" w:after="0"/>
    </w:pPr>
  </w:style>
  <w:style w:type="character" w:styleId="Collegamentoipertestuale">
    <w:name w:val="Hyperlink"/>
    <w:basedOn w:val="Carpredefinitoparagrafo"/>
    <w:uiPriority w:val="99"/>
    <w:unhideWhenUsed/>
    <w:rsid w:val="004A3D0B"/>
    <w:rPr>
      <w:color w:val="993E2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29404D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semiHidden/>
    <w:qFormat/>
    <w:rsid w:val="00D236F4"/>
    <w:pPr>
      <w:ind w:left="720"/>
      <w:contextualSpacing/>
    </w:pPr>
  </w:style>
  <w:style w:type="table" w:styleId="Tabellagriglia4-colore1">
    <w:name w:val="Grid Table 4 Accent 1"/>
    <w:basedOn w:val="Tabellanormale"/>
    <w:uiPriority w:val="49"/>
    <w:rsid w:val="00A77BB3"/>
    <w:pPr>
      <w:spacing w:after="0" w:line="240" w:lineRule="auto"/>
    </w:pPr>
    <w:tblPr>
      <w:tblStyleRowBandSize w:val="1"/>
      <w:tblStyleColBandSize w:val="1"/>
      <w:tblBorders>
        <w:top w:val="single" w:sz="4" w:space="0" w:color="B06853" w:themeColor="accent1" w:themeTint="99"/>
        <w:left w:val="single" w:sz="4" w:space="0" w:color="B06853" w:themeColor="accent1" w:themeTint="99"/>
        <w:bottom w:val="single" w:sz="4" w:space="0" w:color="B06853" w:themeColor="accent1" w:themeTint="99"/>
        <w:right w:val="single" w:sz="4" w:space="0" w:color="B06853" w:themeColor="accent1" w:themeTint="99"/>
        <w:insideH w:val="single" w:sz="4" w:space="0" w:color="B06853" w:themeColor="accent1" w:themeTint="99"/>
        <w:insideV w:val="single" w:sz="4" w:space="0" w:color="B0685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F251D" w:themeColor="accent1"/>
          <w:left w:val="single" w:sz="4" w:space="0" w:color="3F251D" w:themeColor="accent1"/>
          <w:bottom w:val="single" w:sz="4" w:space="0" w:color="3F251D" w:themeColor="accent1"/>
          <w:right w:val="single" w:sz="4" w:space="0" w:color="3F251D" w:themeColor="accent1"/>
          <w:insideH w:val="nil"/>
          <w:insideV w:val="nil"/>
        </w:tcBorders>
        <w:shd w:val="clear" w:color="auto" w:fill="3F251D" w:themeFill="accent1"/>
      </w:tcPr>
    </w:tblStylePr>
    <w:tblStylePr w:type="lastRow">
      <w:rPr>
        <w:b/>
        <w:bCs/>
      </w:rPr>
      <w:tblPr/>
      <w:tcPr>
        <w:tcBorders>
          <w:top w:val="double" w:sz="4" w:space="0" w:color="3F251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CCC5" w:themeFill="accent1" w:themeFillTint="33"/>
      </w:tcPr>
    </w:tblStylePr>
    <w:tblStylePr w:type="band1Horz">
      <w:tblPr/>
      <w:tcPr>
        <w:shd w:val="clear" w:color="auto" w:fill="E4CCC5" w:themeFill="accent1" w:themeFillTint="33"/>
      </w:tcPr>
    </w:tblStylePr>
  </w:style>
  <w:style w:type="table" w:styleId="Tabellagriglia4-colore5">
    <w:name w:val="Grid Table 4 Accent 5"/>
    <w:basedOn w:val="Tabellanormale"/>
    <w:uiPriority w:val="49"/>
    <w:rsid w:val="00A77BB3"/>
    <w:pPr>
      <w:spacing w:after="0" w:line="240" w:lineRule="auto"/>
    </w:pPr>
    <w:tblPr>
      <w:tblStyleRowBandSize w:val="1"/>
      <w:tblStyleColBandSize w:val="1"/>
      <w:tblBorders>
        <w:top w:val="single" w:sz="4" w:space="0" w:color="C38E7D" w:themeColor="accent5" w:themeTint="99"/>
        <w:left w:val="single" w:sz="4" w:space="0" w:color="C38E7D" w:themeColor="accent5" w:themeTint="99"/>
        <w:bottom w:val="single" w:sz="4" w:space="0" w:color="C38E7D" w:themeColor="accent5" w:themeTint="99"/>
        <w:right w:val="single" w:sz="4" w:space="0" w:color="C38E7D" w:themeColor="accent5" w:themeTint="99"/>
        <w:insideH w:val="single" w:sz="4" w:space="0" w:color="C38E7D" w:themeColor="accent5" w:themeTint="99"/>
        <w:insideV w:val="single" w:sz="4" w:space="0" w:color="C38E7D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64F3D" w:themeColor="accent5"/>
          <w:left w:val="single" w:sz="4" w:space="0" w:color="864F3D" w:themeColor="accent5"/>
          <w:bottom w:val="single" w:sz="4" w:space="0" w:color="864F3D" w:themeColor="accent5"/>
          <w:right w:val="single" w:sz="4" w:space="0" w:color="864F3D" w:themeColor="accent5"/>
          <w:insideH w:val="nil"/>
          <w:insideV w:val="nil"/>
        </w:tcBorders>
        <w:shd w:val="clear" w:color="auto" w:fill="864F3D" w:themeFill="accent5"/>
      </w:tcPr>
    </w:tblStylePr>
    <w:tblStylePr w:type="lastRow">
      <w:rPr>
        <w:b/>
        <w:bCs/>
      </w:rPr>
      <w:tblPr/>
      <w:tcPr>
        <w:tcBorders>
          <w:top w:val="double" w:sz="4" w:space="0" w:color="864F3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D9D3" w:themeFill="accent5" w:themeFillTint="33"/>
      </w:tcPr>
    </w:tblStylePr>
    <w:tblStylePr w:type="band1Horz">
      <w:tblPr/>
      <w:tcPr>
        <w:shd w:val="clear" w:color="auto" w:fill="EBD9D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3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0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4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0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6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9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0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8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2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2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2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0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6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8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6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2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2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9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6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9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0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9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2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7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6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6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4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7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3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7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9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3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3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3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2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github.com/saghul/lxd-alpine-builder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tesio\AppData\Roaming\Microsoft\Templates\Relazione%20studente%20con%20copertin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573BCD9F82842B59CB64A476EFD06A0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B6A3F983-58EE-45E4-9B4C-B6D91D0EC289}"/>
      </w:docPartPr>
      <w:docPartBody>
        <w:p w:rsidR="00B128EB" w:rsidRDefault="00CD418A" w:rsidP="00CD418A">
          <w:pPr>
            <w:pStyle w:val="4573BCD9F82842B59CB64A476EFD06A0"/>
          </w:pPr>
          <w:r>
            <w:rPr>
              <w:lang w:bidi="it-IT"/>
            </w:rPr>
            <w:t>Corso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75781F0C"/>
    <w:lvl w:ilvl="0">
      <w:start w:val="1"/>
      <w:numFmt w:val="bullet"/>
      <w:pStyle w:val="Puntoelenco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 w16cid:durableId="90541064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F85"/>
    <w:rsid w:val="00034DBF"/>
    <w:rsid w:val="00051CEE"/>
    <w:rsid w:val="00055FF1"/>
    <w:rsid w:val="000721FD"/>
    <w:rsid w:val="00293EBA"/>
    <w:rsid w:val="00303B98"/>
    <w:rsid w:val="00321055"/>
    <w:rsid w:val="003A65FA"/>
    <w:rsid w:val="003C1103"/>
    <w:rsid w:val="003F1504"/>
    <w:rsid w:val="00424E21"/>
    <w:rsid w:val="0043224E"/>
    <w:rsid w:val="00480CB1"/>
    <w:rsid w:val="004C40AC"/>
    <w:rsid w:val="00525434"/>
    <w:rsid w:val="005D27C0"/>
    <w:rsid w:val="006742B1"/>
    <w:rsid w:val="00683A42"/>
    <w:rsid w:val="006E43AF"/>
    <w:rsid w:val="006F36C3"/>
    <w:rsid w:val="0076458A"/>
    <w:rsid w:val="007D4C06"/>
    <w:rsid w:val="0084614D"/>
    <w:rsid w:val="009777B7"/>
    <w:rsid w:val="009A4DC3"/>
    <w:rsid w:val="009C6D28"/>
    <w:rsid w:val="009E40BF"/>
    <w:rsid w:val="00B128EB"/>
    <w:rsid w:val="00B54E84"/>
    <w:rsid w:val="00B876C9"/>
    <w:rsid w:val="00BF5623"/>
    <w:rsid w:val="00CD418A"/>
    <w:rsid w:val="00CE0E45"/>
    <w:rsid w:val="00D25520"/>
    <w:rsid w:val="00D55F85"/>
    <w:rsid w:val="00E06119"/>
    <w:rsid w:val="00F016ED"/>
    <w:rsid w:val="00F2726B"/>
    <w:rsid w:val="00F80A78"/>
    <w:rsid w:val="00F8625A"/>
    <w:rsid w:val="00FF12FD"/>
    <w:rsid w:val="00FF7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untoelenco">
    <w:name w:val="List Bullet"/>
    <w:basedOn w:val="Normale"/>
    <w:uiPriority w:val="7"/>
    <w:unhideWhenUsed/>
    <w:qFormat/>
    <w:pPr>
      <w:numPr>
        <w:numId w:val="1"/>
      </w:numPr>
      <w:spacing w:before="120" w:after="200" w:line="264" w:lineRule="auto"/>
    </w:pPr>
    <w:rPr>
      <w:color w:val="44546A" w:themeColor="text2"/>
      <w:lang w:eastAsia="ja-JP"/>
    </w:rPr>
  </w:style>
  <w:style w:type="paragraph" w:customStyle="1" w:styleId="4573BCD9F82842B59CB64A476EFD06A0">
    <w:name w:val="4573BCD9F82842B59CB64A476EFD06A0"/>
    <w:rsid w:val="00CD41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Eli21</b:Tag>
    <b:SourceType>InternetSite</b:SourceType>
    <b:Guid>{54F00AF3-EF26-493E-A050-257D4C914279}</b:Guid>
    <b:Author>
      <b:Author>
        <b:NameList>
          <b:Person>
            <b:Last>Sousa</b:Last>
            <b:First>Elias</b:First>
          </b:Person>
        </b:NameList>
      </b:Author>
    </b:Author>
    <b:Title>Hackable: III - VulnHub</b:Title>
    <b:InternetSiteTitle>VulnHub</b:InternetSiteTitle>
    <b:Year>2021</b:Year>
    <b:Month>Giugno</b:Month>
    <b:Day>2</b:Day>
    <b:URL>https://www.vulnhub.com/entry/hackable-iii,720/</b:URL>
    <b:RefOrder>1</b:RefOrder>
  </b:Source>
  <b:Source>
    <b:Tag>PHP</b:Tag>
    <b:SourceType>InternetSite</b:SourceType>
    <b:Guid>{8FD4E83A-0A02-4867-A7F1-779A266B863A}</b:Guid>
    <b:Title>PHP: Overview - Manual</b:Title>
    <b:URL>https://www.php.net/manual/en/mysqli.overview.php</b:URL>
    <b:RefOrder>4</b:RefOrder>
  </b:Source>
  <b:Source>
    <b:Tag>Goo</b:Tag>
    <b:SourceType>InternetSite</b:SourceType>
    <b:Guid>{D8E42724-2832-40D7-BC34-2F3FF5CBEC4C}</b:Guid>
    <b:Title>Google Search Central</b:Title>
    <b:URL>https://developers.google.com/search/docs/advanced/robots/intro</b:URL>
    <b:RefOrder>12</b:RefOrder>
  </b:Source>
  <b:Source>
    <b:Tag>NVD</b:Tag>
    <b:SourceType>InternetSite</b:SourceType>
    <b:Guid>{7B3B5653-09E4-45BD-83C2-7583E7C040C2}</b:Guid>
    <b:Title>NVD - Results</b:Title>
    <b:URL>https://nvd.nist.gov/vuln/search/results?form_type=Basic&amp;results_type=overview&amp;query=Apache+2.4.46&amp;search_type=all&amp;isCpeNameSearch=false</b:URL>
    <b:RefOrder>5</b:RefOrder>
  </b:Source>
  <b:Source>
    <b:Tag>NVD1</b:Tag>
    <b:SourceType>InternetSite</b:SourceType>
    <b:Guid>{4771023E-4A81-490B-AF5E-F86B14368972}</b:Guid>
    <b:Title>NVD - Results</b:Title>
    <b:URL>https://nvd.nist.gov/vuln/search/results?form_type=Basic&amp;results_type=overview&amp;query=Linux+2.6.32&amp;search_type=all&amp;isCpeNameSearch=false</b:URL>
    <b:RefOrder>11</b:RefOrder>
  </b:Source>
  <b:Source>
    <b:Tag>NVD20</b:Tag>
    <b:SourceType>InternetSite</b:SourceType>
    <b:Guid>{6489A0D7-BC41-481A-955A-1BE407066040}</b:Guid>
    <b:Title>NVD - CVE-2020-12114</b:Title>
    <b:Year>2020</b:Year>
    <b:Month>05</b:Month>
    <b:Day>04</b:Day>
    <b:URL>https://nvd.nist.gov/vuln/detail/CVE-2020-12114</b:URL>
    <b:RefOrder>6</b:RefOrder>
  </b:Source>
  <b:Source>
    <b:Tag>NVD201</b:Tag>
    <b:SourceType>InternetSite</b:SourceType>
    <b:Guid>{CE3099FF-E18D-4BCA-A13D-A8E16B679CA7}</b:Guid>
    <b:Title>NVD - CVE-2019-15794</b:Title>
    <b:Year>2020</b:Year>
    <b:Month>04</b:Month>
    <b:Day>23</b:Day>
    <b:URL>https://nvd.nist.gov/vuln/detail/CVE-2019-15794</b:URL>
    <b:RefOrder>7</b:RefOrder>
  </b:Source>
  <b:Source>
    <b:Tag>NVD202</b:Tag>
    <b:SourceType>InternetSite</b:SourceType>
    <b:Guid>{82D8FB6C-5658-458C-A8D1-1BBEAC9BE029}</b:Guid>
    <b:Title>NVD - CVE-2019-15793</b:Title>
    <b:Year>2020</b:Year>
    <b:Month>04</b:Month>
    <b:Day>23</b:Day>
    <b:URL>https://nvd.nist.gov/vuln/detail/CVE-2019-15793</b:URL>
    <b:RefOrder>8</b:RefOrder>
  </b:Source>
  <b:Source>
    <b:Tag>NVD203</b:Tag>
    <b:SourceType>InternetSite</b:SourceType>
    <b:Guid>{F09FDA83-2A00-4BB8-96A2-D7924F85C32B}</b:Guid>
    <b:Title>NVD - CVE-2019-15792</b:Title>
    <b:Year>2020</b:Year>
    <b:Month>04</b:Month>
    <b:Day>23</b:Day>
    <b:URL>https://nvd.nist.gov/vuln/detail/CVE-2019-15792</b:URL>
    <b:RefOrder>9</b:RefOrder>
  </b:Source>
  <b:Source>
    <b:Tag>NVD2</b:Tag>
    <b:SourceType>InternetSite</b:SourceType>
    <b:Guid>{C16C53E7-FFC7-4485-9C07-381A3948711B}</b:Guid>
    <b:Title>NVD - CVE-2019-15791</b:Title>
    <b:URL>https://nvd.nist.gov/vuln/detail/CVE-2019-15791</b:URL>
    <b:RefOrder>10</b:RefOrder>
  </b:Source>
  <b:Source>
    <b:Tag>Dec</b:Tag>
    <b:SourceType>InternetSite</b:SourceType>
    <b:Guid>{4B29A877-8E4A-4A36-9695-A8B53C7620BA}</b:Guid>
    <b:Title>Decrypt a Message - Cipher Identifier</b:Title>
    <b:URL>https://www.dcode.fr/cipher-identifier</b:URL>
    <b:RefOrder>14</b:RefOrder>
  </b:Source>
  <b:Source>
    <b:Tag>dig</b:Tag>
    <b:SourceType>InternetSite</b:SourceType>
    <b:Guid>{A2F2FFB5-C9ED-4E78-86C6-83E2F3ADE6C1}</b:Guid>
    <b:Author>
      <b:Author>
        <b:NameList>
          <b:Person>
            <b:Last>digininja</b:Last>
          </b:Person>
        </b:NameList>
      </b:Author>
    </b:Author>
    <b:Title>GitHub</b:Title>
    <b:URL>https://github.com/digininja/CeWL</b:URL>
    <b:RefOrder>16</b:RefOrder>
  </b:Source>
  <b:Source>
    <b:Tag>Mic</b:Tag>
    <b:SourceType>InternetSite</b:SourceType>
    <b:Guid>{F11DC48A-E6E6-48C5-9B65-230B75874F80}</b:Guid>
    <b:Author>
      <b:Author>
        <b:NameList>
          <b:Person>
            <b:Last>Zalewski</b:Last>
            <b:First>Michal</b:First>
          </b:Person>
        </b:NameList>
      </b:Author>
    </b:Author>
    <b:Title>p0f v3</b:Title>
    <b:URL>https://lcamtuf.coredump.cx/p0f3/</b:URL>
    <b:RefOrder>3</b:RefOrder>
  </b:Source>
  <b:Source>
    <b:Tag>Ala</b:Tag>
    <b:SourceType>InternetSite</b:SourceType>
    <b:Guid>{FFDF2495-D97B-4DF5-B001-A570B9929D23}</b:Guid>
    <b:Author>
      <b:Author>
        <b:NameList>
          <b:Person>
            <b:Last>Eliasen</b:Last>
            <b:First>Alan</b:First>
          </b:Person>
        </b:NameList>
      </b:Author>
    </b:Author>
    <b:Title>Steganographic Decoder</b:Title>
    <b:URL>https://futureboy.us/stegano/decinput.html</b:URL>
    <b:RefOrder>15</b:RefOrder>
  </b:Source>
  <b:Source>
    <b:Tag>Bas</b:Tag>
    <b:SourceType>InternetSite</b:SourceType>
    <b:Guid>{34389822-BA9D-43E2-923E-D6D5FE3434FB}</b:Guid>
    <b:Author>
      <b:Author>
        <b:NameList>
          <b:Person>
            <b:Last>Bastien Roucaries</b:Last>
            <b:First>Mario</b:First>
            <b:Middle>Bar</b:Middle>
          </b:Person>
        </b:NameList>
      </b:Author>
    </b:Author>
    <b:Title>SystemGroups - Debian Wiki</b:Title>
    <b:URL>https://wiki.debian.org/SystemGroups</b:URL>
    <b:RefOrder>17</b:RefOrder>
  </b:Source>
  <b:Source>
    <b:Tag>Ste21</b:Tag>
    <b:SourceType>InternetSite</b:SourceType>
    <b:Guid>{C6CE0B6A-4CE5-4C92-BC77-7C57543D61B0}</b:Guid>
    <b:Author>
      <b:Author>
        <b:NameList>
          <b:Person>
            <b:Last>Lanaro</b:Last>
            <b:First>Stefano</b:First>
          </b:Person>
        </b:NameList>
      </b:Author>
    </b:Author>
    <b:Title>Linux Privilege Escalation – Exploiting the LXC/LXD Groups</b:Title>
    <b:Year>2021</b:Year>
    <b:Month>3</b:Month>
    <b:Day>1</b:Day>
    <b:URL>https://steflan-security.com/linux-privilege-escalation-exploiting-the-lxc-lxd-groups/</b:URL>
    <b:RefOrder>18</b:RefOrder>
  </b:Source>
  <b:Source>
    <b:Tag>Car12</b:Tag>
    <b:SourceType>InternetSite</b:SourceType>
    <b:Guid>{60B6312C-C166-4030-B67A-CB763F059AE5}</b:Guid>
    <b:Author>
      <b:Author>
        <b:NameList>
          <b:Person>
            <b:Last>University</b:Last>
            <b:First>Carnegie</b:First>
            <b:Middle>Mellon</b:Middle>
          </b:Person>
        </b:NameList>
      </b:Author>
    </b:Author>
    <b:Title>VU#520827 - PHP-CGI query string parameter vulnerability</b:Title>
    <b:Year>2012</b:Year>
    <b:Month>05</b:Month>
    <b:Day>03</b:Day>
    <b:URL>https://www.kb.cert.org/vuls/id/520827</b:URL>
    <b:RefOrder>13</b:RefOrder>
  </b:Source>
  <b:Source>
    <b:Tag>Mic19</b:Tag>
    <b:SourceType>InternetSite</b:SourceType>
    <b:Guid>{ED456F97-7D85-4B6F-912D-B7C820450063}</b:Guid>
    <b:Author>
      <b:Author>
        <b:NameList>
          <b:Person>
            <b:Last>Bose</b:Last>
            <b:First>Michael</b:First>
          </b:Person>
        </b:NameList>
      </b:Author>
    </b:Author>
    <b:Title>VirtualBox Network Settings: Complete Guide</b:Title>
    <b:Year>2019</b:Year>
    <b:Month>6</b:Month>
    <b:Day>16</b:Day>
    <b:URL>https://www.nakivo.com/blog/virtualbox-network-setting-guide/</b:URL>
    <b:RefOrder>2</b:RefOrder>
  </b:Source>
  <b:Source>
    <b:Tag>Adm18</b:Tag>
    <b:SourceType>InternetSite</b:SourceType>
    <b:Guid>{E650BBFC-1DBB-43A5-87ED-620D28FDA675}</b:Guid>
    <b:Author>
      <b:Author>
        <b:NameList>
          <b:Person>
            <b:Last>Admin</b:Last>
          </b:Person>
        </b:NameList>
      </b:Author>
    </b:Author>
    <b:Title>How to automatically execute shell script at startup boot on systemd Linux</b:Title>
    <b:Year>2018</b:Year>
    <b:Month>6</b:Month>
    <b:Day>9</b:Day>
    <b:URL>https://linuxconfig.org/how-to-automatically-execute-shell-script-at-startup-boot-on-systemd-linux</b:URL>
    <b:RefOrder>19</b:RefOrder>
  </b:Source>
</b:Sources>
</file>

<file path=customXml/itemProps1.xml><?xml version="1.0" encoding="utf-8"?>
<ds:datastoreItem xmlns:ds="http://schemas.openxmlformats.org/officeDocument/2006/customXml" ds:itemID="{7AD7F7DD-4CF4-4F40-BB32-A0EEC0A79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Relazione studente con copertina</Template>
  <TotalTime>0</TotalTime>
  <Pages>36</Pages>
  <Words>5457</Words>
  <Characters>31105</Characters>
  <Application>Microsoft Office Word</Application>
  <DocSecurity>0</DocSecurity>
  <Lines>259</Lines>
  <Paragraphs>72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Raffaele Pizzolante</dc:creator>
  <cp:keywords/>
  <cp:lastModifiedBy>FEDERICA UNGHERESE</cp:lastModifiedBy>
  <cp:revision>43</cp:revision>
  <dcterms:created xsi:type="dcterms:W3CDTF">2022-07-27T18:57:00Z</dcterms:created>
  <dcterms:modified xsi:type="dcterms:W3CDTF">2022-08-30T16:25:00Z</dcterms:modified>
  <cp:version/>
</cp:coreProperties>
</file>